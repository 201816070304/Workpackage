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6E2B1" w14:textId="4DE6B1CC" w:rsidR="00653BA5" w:rsidRPr="00844B31" w:rsidRDefault="00CE3E15" w:rsidP="00132390">
      <w:pPr>
        <w:jc w:val="center"/>
        <w:rPr>
          <w:rFonts w:ascii="微软雅黑" w:eastAsia="微软雅黑" w:hAnsi="微软雅黑" w:cs="Arial"/>
          <w:b/>
          <w:bCs/>
          <w:sz w:val="44"/>
          <w:szCs w:val="32"/>
          <w:lang w:bidi="en-US"/>
        </w:rPr>
      </w:pPr>
      <w:r w:rsidRPr="00CE3E15">
        <w:rPr>
          <w:rFonts w:ascii="微软雅黑" w:eastAsia="微软雅黑" w:hAnsi="微软雅黑" w:cs="Arial" w:hint="eastAsia"/>
          <w:b/>
          <w:bCs/>
          <w:sz w:val="44"/>
          <w:szCs w:val="32"/>
          <w:lang w:bidi="en-US"/>
        </w:rPr>
        <w:t>不虞之隙</w:t>
      </w:r>
      <w:r>
        <w:rPr>
          <w:rFonts w:ascii="微软雅黑" w:eastAsia="微软雅黑" w:hAnsi="微软雅黑" w:cs="Arial" w:hint="eastAsia"/>
          <w:b/>
          <w:bCs/>
          <w:sz w:val="44"/>
          <w:szCs w:val="32"/>
          <w:lang w:bidi="en-US"/>
        </w:rPr>
        <w:t>片段_</w:t>
      </w:r>
      <w:r w:rsidR="00533D0A" w:rsidRPr="00533D0A">
        <w:rPr>
          <w:rFonts w:ascii="微软雅黑" w:eastAsia="微软雅黑" w:hAnsi="微软雅黑" w:cs="Arial" w:hint="eastAsia"/>
          <w:b/>
          <w:bCs/>
          <w:sz w:val="44"/>
          <w:szCs w:val="32"/>
          <w:lang w:bidi="en-US"/>
        </w:rPr>
        <w:t>剧情</w:t>
      </w:r>
      <w:r>
        <w:rPr>
          <w:rFonts w:ascii="微软雅黑" w:eastAsia="微软雅黑" w:hAnsi="微软雅黑" w:cs="Arial" w:hint="eastAsia"/>
          <w:b/>
          <w:bCs/>
          <w:sz w:val="44"/>
          <w:szCs w:val="32"/>
          <w:lang w:bidi="en-US"/>
        </w:rPr>
        <w:t>演出</w:t>
      </w:r>
      <w:r w:rsidR="00533D0A" w:rsidRPr="00533D0A">
        <w:rPr>
          <w:rFonts w:ascii="微软雅黑" w:eastAsia="微软雅黑" w:hAnsi="微软雅黑" w:cs="Arial" w:hint="eastAsia"/>
          <w:b/>
          <w:bCs/>
          <w:sz w:val="44"/>
          <w:szCs w:val="32"/>
          <w:lang w:bidi="en-US"/>
        </w:rPr>
        <w:t>流程</w:t>
      </w:r>
    </w:p>
    <w:p w14:paraId="14C39E09" w14:textId="77777777" w:rsidR="00A13D10" w:rsidRPr="00844B31" w:rsidRDefault="00A13D10" w:rsidP="009D04FF">
      <w:pPr>
        <w:rPr>
          <w:rFonts w:ascii="微软雅黑" w:eastAsia="微软雅黑" w:hAnsi="微软雅黑"/>
          <w:b/>
          <w:bCs/>
        </w:rPr>
      </w:pPr>
      <w:r w:rsidRPr="00844B31">
        <w:rPr>
          <w:rFonts w:ascii="微软雅黑" w:eastAsia="微软雅黑" w:hAnsi="微软雅黑" w:hint="eastAsia"/>
          <w:b/>
          <w:bCs/>
        </w:rPr>
        <w:t>目录：</w:t>
      </w:r>
    </w:p>
    <w:p w14:paraId="16B40E0F" w14:textId="5FD5BDD0" w:rsidR="00EB1396" w:rsidRDefault="00A13D10">
      <w:pPr>
        <w:pStyle w:val="11"/>
        <w:rPr>
          <w:rFonts w:asciiTheme="minorHAnsi" w:eastAsiaTheme="minorEastAsia" w:hAnsiTheme="minorHAnsi" w:cstheme="minorBidi"/>
          <w:b w:val="0"/>
          <w:bCs w:val="0"/>
          <w:caps w:val="0"/>
          <w:sz w:val="21"/>
          <w:szCs w:val="22"/>
        </w:rPr>
      </w:pPr>
      <w:r w:rsidRPr="00844B31">
        <w:rPr>
          <w:rFonts w:ascii="微软雅黑" w:eastAsia="微软雅黑" w:hAnsi="微软雅黑"/>
        </w:rPr>
        <w:fldChar w:fldCharType="begin"/>
      </w:r>
      <w:r w:rsidRPr="00844B31">
        <w:rPr>
          <w:rFonts w:ascii="微软雅黑" w:eastAsia="微软雅黑" w:hAnsi="微软雅黑"/>
        </w:rPr>
        <w:instrText xml:space="preserve"> TOC </w:instrText>
      </w:r>
      <w:r w:rsidRPr="00844B31">
        <w:rPr>
          <w:rFonts w:ascii="微软雅黑" w:eastAsia="微软雅黑" w:hAnsi="微软雅黑" w:hint="eastAsia"/>
        </w:rPr>
        <w:instrText>\o "2-7" \h \z \t "标题 1,1"</w:instrText>
      </w:r>
      <w:r w:rsidRPr="00844B31">
        <w:rPr>
          <w:rFonts w:ascii="微软雅黑" w:eastAsia="微软雅黑" w:hAnsi="微软雅黑"/>
        </w:rPr>
        <w:instrText xml:space="preserve"> </w:instrText>
      </w:r>
      <w:r w:rsidRPr="00844B31">
        <w:rPr>
          <w:rFonts w:ascii="微软雅黑" w:eastAsia="微软雅黑" w:hAnsi="微软雅黑"/>
        </w:rPr>
        <w:fldChar w:fldCharType="separate"/>
      </w:r>
      <w:hyperlink w:anchor="_Toc118147178" w:history="1">
        <w:r w:rsidR="00EB1396" w:rsidRPr="009944B9">
          <w:rPr>
            <w:rStyle w:val="a7"/>
          </w:rPr>
          <w:t>1</w:t>
        </w:r>
        <w:r w:rsidR="00EB1396">
          <w:rPr>
            <w:rFonts w:asciiTheme="minorHAnsi" w:eastAsiaTheme="minorEastAsia" w:hAnsiTheme="minorHAnsi" w:cstheme="minorBidi"/>
            <w:b w:val="0"/>
            <w:bCs w:val="0"/>
            <w:caps w:val="0"/>
            <w:sz w:val="21"/>
            <w:szCs w:val="22"/>
          </w:rPr>
          <w:tab/>
        </w:r>
        <w:r w:rsidR="00EB1396" w:rsidRPr="009944B9">
          <w:rPr>
            <w:rStyle w:val="a7"/>
            <w:rFonts w:ascii="微软雅黑" w:eastAsia="微软雅黑" w:hAnsi="微软雅黑"/>
          </w:rPr>
          <w:t>修改列表</w:t>
        </w:r>
        <w:r w:rsidR="00EB1396">
          <w:rPr>
            <w:webHidden/>
          </w:rPr>
          <w:tab/>
        </w:r>
        <w:r w:rsidR="00EB1396">
          <w:rPr>
            <w:webHidden/>
          </w:rPr>
          <w:fldChar w:fldCharType="begin"/>
        </w:r>
        <w:r w:rsidR="00EB1396">
          <w:rPr>
            <w:webHidden/>
          </w:rPr>
          <w:instrText xml:space="preserve"> PAGEREF _Toc118147178 \h </w:instrText>
        </w:r>
        <w:r w:rsidR="00EB1396">
          <w:rPr>
            <w:webHidden/>
          </w:rPr>
        </w:r>
        <w:r w:rsidR="00EB1396">
          <w:rPr>
            <w:webHidden/>
          </w:rPr>
          <w:fldChar w:fldCharType="separate"/>
        </w:r>
        <w:r w:rsidR="00EB1396">
          <w:rPr>
            <w:webHidden/>
          </w:rPr>
          <w:t>2</w:t>
        </w:r>
        <w:r w:rsidR="00EB1396">
          <w:rPr>
            <w:webHidden/>
          </w:rPr>
          <w:fldChar w:fldCharType="end"/>
        </w:r>
      </w:hyperlink>
    </w:p>
    <w:p w14:paraId="148C119F" w14:textId="3B705B5D" w:rsidR="00EB1396" w:rsidRDefault="006E0084">
      <w:pPr>
        <w:pStyle w:val="11"/>
        <w:rPr>
          <w:rFonts w:asciiTheme="minorHAnsi" w:eastAsiaTheme="minorEastAsia" w:hAnsiTheme="minorHAnsi" w:cstheme="minorBidi"/>
          <w:b w:val="0"/>
          <w:bCs w:val="0"/>
          <w:caps w:val="0"/>
          <w:sz w:val="21"/>
          <w:szCs w:val="22"/>
        </w:rPr>
      </w:pPr>
      <w:hyperlink w:anchor="_Toc118147179" w:history="1">
        <w:r w:rsidR="00EB1396" w:rsidRPr="009944B9">
          <w:rPr>
            <w:rStyle w:val="a7"/>
          </w:rPr>
          <w:t>2</w:t>
        </w:r>
        <w:r w:rsidR="00EB1396">
          <w:rPr>
            <w:rFonts w:asciiTheme="minorHAnsi" w:eastAsiaTheme="minorEastAsia" w:hAnsiTheme="minorHAnsi" w:cstheme="minorBidi"/>
            <w:b w:val="0"/>
            <w:bCs w:val="0"/>
            <w:caps w:val="0"/>
            <w:sz w:val="21"/>
            <w:szCs w:val="22"/>
          </w:rPr>
          <w:tab/>
        </w:r>
        <w:r w:rsidR="00EB1396" w:rsidRPr="009944B9">
          <w:rPr>
            <w:rStyle w:val="a7"/>
            <w:rFonts w:ascii="微软雅黑" w:eastAsia="微软雅黑" w:hAnsi="微软雅黑"/>
          </w:rPr>
          <w:t>评审意见</w:t>
        </w:r>
        <w:r w:rsidR="00EB1396">
          <w:rPr>
            <w:webHidden/>
          </w:rPr>
          <w:tab/>
        </w:r>
        <w:r w:rsidR="00EB1396">
          <w:rPr>
            <w:webHidden/>
          </w:rPr>
          <w:fldChar w:fldCharType="begin"/>
        </w:r>
        <w:r w:rsidR="00EB1396">
          <w:rPr>
            <w:webHidden/>
          </w:rPr>
          <w:instrText xml:space="preserve"> PAGEREF _Toc118147179 \h </w:instrText>
        </w:r>
        <w:r w:rsidR="00EB1396">
          <w:rPr>
            <w:webHidden/>
          </w:rPr>
        </w:r>
        <w:r w:rsidR="00EB1396">
          <w:rPr>
            <w:webHidden/>
          </w:rPr>
          <w:fldChar w:fldCharType="separate"/>
        </w:r>
        <w:r w:rsidR="00EB1396">
          <w:rPr>
            <w:webHidden/>
          </w:rPr>
          <w:t>2</w:t>
        </w:r>
        <w:r w:rsidR="00EB1396">
          <w:rPr>
            <w:webHidden/>
          </w:rPr>
          <w:fldChar w:fldCharType="end"/>
        </w:r>
      </w:hyperlink>
    </w:p>
    <w:p w14:paraId="5C8CAEC4" w14:textId="39D44C1D" w:rsidR="00EB1396" w:rsidRDefault="006E0084">
      <w:pPr>
        <w:pStyle w:val="11"/>
        <w:rPr>
          <w:rFonts w:asciiTheme="minorHAnsi" w:eastAsiaTheme="minorEastAsia" w:hAnsiTheme="minorHAnsi" w:cstheme="minorBidi"/>
          <w:b w:val="0"/>
          <w:bCs w:val="0"/>
          <w:caps w:val="0"/>
          <w:sz w:val="21"/>
          <w:szCs w:val="22"/>
        </w:rPr>
      </w:pPr>
      <w:hyperlink w:anchor="_Toc118147180" w:history="1">
        <w:r w:rsidR="00EB1396" w:rsidRPr="009944B9">
          <w:rPr>
            <w:rStyle w:val="a7"/>
          </w:rPr>
          <w:t>3</w:t>
        </w:r>
        <w:r w:rsidR="00EB1396">
          <w:rPr>
            <w:rFonts w:asciiTheme="minorHAnsi" w:eastAsiaTheme="minorEastAsia" w:hAnsiTheme="minorHAnsi" w:cstheme="minorBidi"/>
            <w:b w:val="0"/>
            <w:bCs w:val="0"/>
            <w:caps w:val="0"/>
            <w:sz w:val="21"/>
            <w:szCs w:val="22"/>
          </w:rPr>
          <w:tab/>
        </w:r>
        <w:r w:rsidR="00EB1396" w:rsidRPr="009944B9">
          <w:rPr>
            <w:rStyle w:val="a7"/>
            <w:rFonts w:ascii="微软雅黑" w:eastAsia="微软雅黑" w:hAnsi="微软雅黑"/>
          </w:rPr>
          <w:t>登场角色</w:t>
        </w:r>
        <w:r w:rsidR="00EB1396">
          <w:rPr>
            <w:webHidden/>
          </w:rPr>
          <w:tab/>
        </w:r>
        <w:r w:rsidR="00EB1396">
          <w:rPr>
            <w:webHidden/>
          </w:rPr>
          <w:fldChar w:fldCharType="begin"/>
        </w:r>
        <w:r w:rsidR="00EB1396">
          <w:rPr>
            <w:webHidden/>
          </w:rPr>
          <w:instrText xml:space="preserve"> PAGEREF _Toc118147180 \h </w:instrText>
        </w:r>
        <w:r w:rsidR="00EB1396">
          <w:rPr>
            <w:webHidden/>
          </w:rPr>
        </w:r>
        <w:r w:rsidR="00EB1396">
          <w:rPr>
            <w:webHidden/>
          </w:rPr>
          <w:fldChar w:fldCharType="separate"/>
        </w:r>
        <w:r w:rsidR="00EB1396">
          <w:rPr>
            <w:webHidden/>
          </w:rPr>
          <w:t>2</w:t>
        </w:r>
        <w:r w:rsidR="00EB1396">
          <w:rPr>
            <w:webHidden/>
          </w:rPr>
          <w:fldChar w:fldCharType="end"/>
        </w:r>
      </w:hyperlink>
    </w:p>
    <w:p w14:paraId="1C198346" w14:textId="2877BF57" w:rsidR="00EB1396" w:rsidRDefault="006E0084">
      <w:pPr>
        <w:pStyle w:val="31"/>
        <w:tabs>
          <w:tab w:val="left" w:pos="1260"/>
          <w:tab w:val="right" w:leader="dot" w:pos="8296"/>
        </w:tabs>
        <w:rPr>
          <w:rFonts w:asciiTheme="minorHAnsi" w:eastAsiaTheme="minorEastAsia" w:hAnsiTheme="minorHAnsi" w:cstheme="minorBidi"/>
          <w:iCs w:val="0"/>
          <w:noProof/>
          <w:szCs w:val="22"/>
        </w:rPr>
      </w:pPr>
      <w:hyperlink w:anchor="_Toc118147181" w:history="1">
        <w:r w:rsidR="00EB1396" w:rsidRPr="009944B9">
          <w:rPr>
            <w:rStyle w:val="a7"/>
            <w:noProof/>
          </w:rPr>
          <w:t>3.1.1</w:t>
        </w:r>
        <w:r w:rsidR="00EB1396">
          <w:rPr>
            <w:rFonts w:asciiTheme="minorHAnsi" w:eastAsiaTheme="minorEastAsia" w:hAnsiTheme="minorHAnsi" w:cstheme="minorBidi"/>
            <w:iCs w:val="0"/>
            <w:noProof/>
            <w:szCs w:val="22"/>
          </w:rPr>
          <w:tab/>
        </w:r>
        <w:r w:rsidR="00EB1396" w:rsidRPr="009944B9">
          <w:rPr>
            <w:rStyle w:val="a7"/>
            <w:noProof/>
          </w:rPr>
          <w:t>草薙京</w:t>
        </w:r>
        <w:r w:rsidR="00EB1396">
          <w:rPr>
            <w:noProof/>
            <w:webHidden/>
          </w:rPr>
          <w:tab/>
        </w:r>
        <w:r w:rsidR="00EB1396">
          <w:rPr>
            <w:noProof/>
            <w:webHidden/>
          </w:rPr>
          <w:fldChar w:fldCharType="begin"/>
        </w:r>
        <w:r w:rsidR="00EB1396">
          <w:rPr>
            <w:noProof/>
            <w:webHidden/>
          </w:rPr>
          <w:instrText xml:space="preserve"> PAGEREF _Toc118147181 \h </w:instrText>
        </w:r>
        <w:r w:rsidR="00EB1396">
          <w:rPr>
            <w:noProof/>
            <w:webHidden/>
          </w:rPr>
        </w:r>
        <w:r w:rsidR="00EB1396">
          <w:rPr>
            <w:noProof/>
            <w:webHidden/>
          </w:rPr>
          <w:fldChar w:fldCharType="separate"/>
        </w:r>
        <w:r w:rsidR="00EB1396">
          <w:rPr>
            <w:noProof/>
            <w:webHidden/>
          </w:rPr>
          <w:t>2</w:t>
        </w:r>
        <w:r w:rsidR="00EB1396">
          <w:rPr>
            <w:noProof/>
            <w:webHidden/>
          </w:rPr>
          <w:fldChar w:fldCharType="end"/>
        </w:r>
      </w:hyperlink>
    </w:p>
    <w:p w14:paraId="19CDE7C1" w14:textId="19A39A60" w:rsidR="00EB1396" w:rsidRDefault="006E0084">
      <w:pPr>
        <w:pStyle w:val="31"/>
        <w:tabs>
          <w:tab w:val="left" w:pos="1260"/>
          <w:tab w:val="right" w:leader="dot" w:pos="8296"/>
        </w:tabs>
        <w:rPr>
          <w:rFonts w:asciiTheme="minorHAnsi" w:eastAsiaTheme="minorEastAsia" w:hAnsiTheme="minorHAnsi" w:cstheme="minorBidi"/>
          <w:iCs w:val="0"/>
          <w:noProof/>
          <w:szCs w:val="22"/>
        </w:rPr>
      </w:pPr>
      <w:hyperlink w:anchor="_Toc118147182" w:history="1">
        <w:r w:rsidR="00EB1396" w:rsidRPr="009944B9">
          <w:rPr>
            <w:rStyle w:val="a7"/>
            <w:noProof/>
          </w:rPr>
          <w:t>3.1.2</w:t>
        </w:r>
        <w:r w:rsidR="00EB1396">
          <w:rPr>
            <w:rFonts w:asciiTheme="minorHAnsi" w:eastAsiaTheme="minorEastAsia" w:hAnsiTheme="minorHAnsi" w:cstheme="minorBidi"/>
            <w:iCs w:val="0"/>
            <w:noProof/>
            <w:szCs w:val="22"/>
          </w:rPr>
          <w:tab/>
        </w:r>
        <w:r w:rsidR="00EB1396" w:rsidRPr="009944B9">
          <w:rPr>
            <w:rStyle w:val="a7"/>
            <w:noProof/>
          </w:rPr>
          <w:t>八神庵</w:t>
        </w:r>
        <w:r w:rsidR="00EB1396">
          <w:rPr>
            <w:noProof/>
            <w:webHidden/>
          </w:rPr>
          <w:tab/>
        </w:r>
        <w:r w:rsidR="00EB1396">
          <w:rPr>
            <w:noProof/>
            <w:webHidden/>
          </w:rPr>
          <w:fldChar w:fldCharType="begin"/>
        </w:r>
        <w:r w:rsidR="00EB1396">
          <w:rPr>
            <w:noProof/>
            <w:webHidden/>
          </w:rPr>
          <w:instrText xml:space="preserve"> PAGEREF _Toc118147182 \h </w:instrText>
        </w:r>
        <w:r w:rsidR="00EB1396">
          <w:rPr>
            <w:noProof/>
            <w:webHidden/>
          </w:rPr>
        </w:r>
        <w:r w:rsidR="00EB1396">
          <w:rPr>
            <w:noProof/>
            <w:webHidden/>
          </w:rPr>
          <w:fldChar w:fldCharType="separate"/>
        </w:r>
        <w:r w:rsidR="00EB1396">
          <w:rPr>
            <w:noProof/>
            <w:webHidden/>
          </w:rPr>
          <w:t>3</w:t>
        </w:r>
        <w:r w:rsidR="00EB1396">
          <w:rPr>
            <w:noProof/>
            <w:webHidden/>
          </w:rPr>
          <w:fldChar w:fldCharType="end"/>
        </w:r>
      </w:hyperlink>
    </w:p>
    <w:p w14:paraId="0B4089FE" w14:textId="114E09A5" w:rsidR="00EB1396" w:rsidRDefault="006E0084">
      <w:pPr>
        <w:pStyle w:val="31"/>
        <w:tabs>
          <w:tab w:val="left" w:pos="1260"/>
          <w:tab w:val="right" w:leader="dot" w:pos="8296"/>
        </w:tabs>
        <w:rPr>
          <w:rFonts w:asciiTheme="minorHAnsi" w:eastAsiaTheme="minorEastAsia" w:hAnsiTheme="minorHAnsi" w:cstheme="minorBidi"/>
          <w:iCs w:val="0"/>
          <w:noProof/>
          <w:szCs w:val="22"/>
        </w:rPr>
      </w:pPr>
      <w:hyperlink w:anchor="_Toc118147183" w:history="1">
        <w:r w:rsidR="00EB1396" w:rsidRPr="009944B9">
          <w:rPr>
            <w:rStyle w:val="a7"/>
            <w:noProof/>
          </w:rPr>
          <w:t>3.1.3</w:t>
        </w:r>
        <w:r w:rsidR="00EB1396">
          <w:rPr>
            <w:rFonts w:asciiTheme="minorHAnsi" w:eastAsiaTheme="minorEastAsia" w:hAnsiTheme="minorHAnsi" w:cstheme="minorBidi"/>
            <w:iCs w:val="0"/>
            <w:noProof/>
            <w:szCs w:val="22"/>
          </w:rPr>
          <w:tab/>
        </w:r>
        <w:r w:rsidR="00EB1396" w:rsidRPr="009944B9">
          <w:rPr>
            <w:rStyle w:val="a7"/>
            <w:noProof/>
          </w:rPr>
          <w:t>神乐千鹤</w:t>
        </w:r>
        <w:r w:rsidR="00EB1396">
          <w:rPr>
            <w:noProof/>
            <w:webHidden/>
          </w:rPr>
          <w:tab/>
        </w:r>
        <w:r w:rsidR="00EB1396">
          <w:rPr>
            <w:noProof/>
            <w:webHidden/>
          </w:rPr>
          <w:fldChar w:fldCharType="begin"/>
        </w:r>
        <w:r w:rsidR="00EB1396">
          <w:rPr>
            <w:noProof/>
            <w:webHidden/>
          </w:rPr>
          <w:instrText xml:space="preserve"> PAGEREF _Toc118147183 \h </w:instrText>
        </w:r>
        <w:r w:rsidR="00EB1396">
          <w:rPr>
            <w:noProof/>
            <w:webHidden/>
          </w:rPr>
        </w:r>
        <w:r w:rsidR="00EB1396">
          <w:rPr>
            <w:noProof/>
            <w:webHidden/>
          </w:rPr>
          <w:fldChar w:fldCharType="separate"/>
        </w:r>
        <w:r w:rsidR="00EB1396">
          <w:rPr>
            <w:noProof/>
            <w:webHidden/>
          </w:rPr>
          <w:t>3</w:t>
        </w:r>
        <w:r w:rsidR="00EB1396">
          <w:rPr>
            <w:noProof/>
            <w:webHidden/>
          </w:rPr>
          <w:fldChar w:fldCharType="end"/>
        </w:r>
      </w:hyperlink>
    </w:p>
    <w:p w14:paraId="45FA9590" w14:textId="083A8428" w:rsidR="00EB1396" w:rsidRDefault="006E0084">
      <w:pPr>
        <w:pStyle w:val="31"/>
        <w:tabs>
          <w:tab w:val="left" w:pos="1260"/>
          <w:tab w:val="right" w:leader="dot" w:pos="8296"/>
        </w:tabs>
        <w:rPr>
          <w:rFonts w:asciiTheme="minorHAnsi" w:eastAsiaTheme="minorEastAsia" w:hAnsiTheme="minorHAnsi" w:cstheme="minorBidi"/>
          <w:iCs w:val="0"/>
          <w:noProof/>
          <w:szCs w:val="22"/>
        </w:rPr>
      </w:pPr>
      <w:hyperlink w:anchor="_Toc118147184" w:history="1">
        <w:r w:rsidR="00EB1396" w:rsidRPr="009944B9">
          <w:rPr>
            <w:rStyle w:val="a7"/>
            <w:noProof/>
          </w:rPr>
          <w:t>3.1.4</w:t>
        </w:r>
        <w:r w:rsidR="00EB1396">
          <w:rPr>
            <w:rFonts w:asciiTheme="minorHAnsi" w:eastAsiaTheme="minorEastAsia" w:hAnsiTheme="minorHAnsi" w:cstheme="minorBidi"/>
            <w:iCs w:val="0"/>
            <w:noProof/>
            <w:szCs w:val="22"/>
          </w:rPr>
          <w:tab/>
        </w:r>
        <w:r w:rsidR="00EB1396" w:rsidRPr="009944B9">
          <w:rPr>
            <w:rStyle w:val="a7"/>
            <w:noProof/>
          </w:rPr>
          <w:t>大蛇（后变成玩家所操纵的主角）</w:t>
        </w:r>
        <w:r w:rsidR="00EB1396">
          <w:rPr>
            <w:noProof/>
            <w:webHidden/>
          </w:rPr>
          <w:tab/>
        </w:r>
        <w:r w:rsidR="00EB1396">
          <w:rPr>
            <w:noProof/>
            <w:webHidden/>
          </w:rPr>
          <w:fldChar w:fldCharType="begin"/>
        </w:r>
        <w:r w:rsidR="00EB1396">
          <w:rPr>
            <w:noProof/>
            <w:webHidden/>
          </w:rPr>
          <w:instrText xml:space="preserve"> PAGEREF _Toc118147184 \h </w:instrText>
        </w:r>
        <w:r w:rsidR="00EB1396">
          <w:rPr>
            <w:noProof/>
            <w:webHidden/>
          </w:rPr>
        </w:r>
        <w:r w:rsidR="00EB1396">
          <w:rPr>
            <w:noProof/>
            <w:webHidden/>
          </w:rPr>
          <w:fldChar w:fldCharType="separate"/>
        </w:r>
        <w:r w:rsidR="00EB1396">
          <w:rPr>
            <w:noProof/>
            <w:webHidden/>
          </w:rPr>
          <w:t>4</w:t>
        </w:r>
        <w:r w:rsidR="00EB1396">
          <w:rPr>
            <w:noProof/>
            <w:webHidden/>
          </w:rPr>
          <w:fldChar w:fldCharType="end"/>
        </w:r>
      </w:hyperlink>
    </w:p>
    <w:p w14:paraId="3948894F" w14:textId="62600A47" w:rsidR="00EB1396" w:rsidRDefault="006E0084">
      <w:pPr>
        <w:pStyle w:val="31"/>
        <w:tabs>
          <w:tab w:val="left" w:pos="1260"/>
          <w:tab w:val="right" w:leader="dot" w:pos="8296"/>
        </w:tabs>
        <w:rPr>
          <w:rFonts w:asciiTheme="minorHAnsi" w:eastAsiaTheme="minorEastAsia" w:hAnsiTheme="minorHAnsi" w:cstheme="minorBidi"/>
          <w:iCs w:val="0"/>
          <w:noProof/>
          <w:szCs w:val="22"/>
        </w:rPr>
      </w:pPr>
      <w:hyperlink w:anchor="_Toc118147185" w:history="1">
        <w:r w:rsidR="00EB1396" w:rsidRPr="009944B9">
          <w:rPr>
            <w:rStyle w:val="a7"/>
            <w:noProof/>
          </w:rPr>
          <w:t>3.1.5</w:t>
        </w:r>
        <w:r w:rsidR="00EB1396">
          <w:rPr>
            <w:rFonts w:asciiTheme="minorHAnsi" w:eastAsiaTheme="minorEastAsia" w:hAnsiTheme="minorHAnsi" w:cstheme="minorBidi"/>
            <w:iCs w:val="0"/>
            <w:noProof/>
            <w:szCs w:val="22"/>
          </w:rPr>
          <w:tab/>
        </w:r>
        <w:r w:rsidR="00EB1396" w:rsidRPr="009944B9">
          <w:rPr>
            <w:rStyle w:val="a7"/>
            <w:noProof/>
          </w:rPr>
          <w:t>噬言（</w:t>
        </w:r>
        <w:r w:rsidR="00EB1396" w:rsidRPr="009944B9">
          <w:rPr>
            <w:rStyle w:val="a7"/>
            <w:noProof/>
          </w:rPr>
          <w:t>ManiFesto</w:t>
        </w:r>
        <w:r w:rsidR="00EB1396" w:rsidRPr="009944B9">
          <w:rPr>
            <w:rStyle w:val="a7"/>
            <w:noProof/>
          </w:rPr>
          <w:t>）</w:t>
        </w:r>
        <w:r w:rsidR="00EB1396">
          <w:rPr>
            <w:noProof/>
            <w:webHidden/>
          </w:rPr>
          <w:tab/>
        </w:r>
        <w:r w:rsidR="00EB1396">
          <w:rPr>
            <w:noProof/>
            <w:webHidden/>
          </w:rPr>
          <w:fldChar w:fldCharType="begin"/>
        </w:r>
        <w:r w:rsidR="00EB1396">
          <w:rPr>
            <w:noProof/>
            <w:webHidden/>
          </w:rPr>
          <w:instrText xml:space="preserve"> PAGEREF _Toc118147185 \h </w:instrText>
        </w:r>
        <w:r w:rsidR="00EB1396">
          <w:rPr>
            <w:noProof/>
            <w:webHidden/>
          </w:rPr>
        </w:r>
        <w:r w:rsidR="00EB1396">
          <w:rPr>
            <w:noProof/>
            <w:webHidden/>
          </w:rPr>
          <w:fldChar w:fldCharType="separate"/>
        </w:r>
        <w:r w:rsidR="00EB1396">
          <w:rPr>
            <w:noProof/>
            <w:webHidden/>
          </w:rPr>
          <w:t>4</w:t>
        </w:r>
        <w:r w:rsidR="00EB1396">
          <w:rPr>
            <w:noProof/>
            <w:webHidden/>
          </w:rPr>
          <w:fldChar w:fldCharType="end"/>
        </w:r>
      </w:hyperlink>
    </w:p>
    <w:p w14:paraId="2EC866EE" w14:textId="47D00F64" w:rsidR="00EB1396" w:rsidRDefault="006E0084">
      <w:pPr>
        <w:pStyle w:val="11"/>
        <w:rPr>
          <w:rFonts w:asciiTheme="minorHAnsi" w:eastAsiaTheme="minorEastAsia" w:hAnsiTheme="minorHAnsi" w:cstheme="minorBidi"/>
          <w:b w:val="0"/>
          <w:bCs w:val="0"/>
          <w:caps w:val="0"/>
          <w:sz w:val="21"/>
          <w:szCs w:val="22"/>
        </w:rPr>
      </w:pPr>
      <w:hyperlink w:anchor="_Toc118147186" w:history="1">
        <w:r w:rsidR="00EB1396" w:rsidRPr="009944B9">
          <w:rPr>
            <w:rStyle w:val="a7"/>
          </w:rPr>
          <w:t>4</w:t>
        </w:r>
        <w:r w:rsidR="00EB1396">
          <w:rPr>
            <w:rFonts w:asciiTheme="minorHAnsi" w:eastAsiaTheme="minorEastAsia" w:hAnsiTheme="minorHAnsi" w:cstheme="minorBidi"/>
            <w:b w:val="0"/>
            <w:bCs w:val="0"/>
            <w:caps w:val="0"/>
            <w:sz w:val="21"/>
            <w:szCs w:val="22"/>
          </w:rPr>
          <w:tab/>
        </w:r>
        <w:r w:rsidR="00EB1396" w:rsidRPr="009944B9">
          <w:rPr>
            <w:rStyle w:val="a7"/>
            <w:rFonts w:ascii="微软雅黑" w:eastAsia="微软雅黑" w:hAnsi="微软雅黑"/>
          </w:rPr>
          <w:t>剧情大纲</w:t>
        </w:r>
        <w:r w:rsidR="00EB1396">
          <w:rPr>
            <w:webHidden/>
          </w:rPr>
          <w:tab/>
        </w:r>
        <w:r w:rsidR="00EB1396">
          <w:rPr>
            <w:webHidden/>
          </w:rPr>
          <w:fldChar w:fldCharType="begin"/>
        </w:r>
        <w:r w:rsidR="00EB1396">
          <w:rPr>
            <w:webHidden/>
          </w:rPr>
          <w:instrText xml:space="preserve"> PAGEREF _Toc118147186 \h </w:instrText>
        </w:r>
        <w:r w:rsidR="00EB1396">
          <w:rPr>
            <w:webHidden/>
          </w:rPr>
        </w:r>
        <w:r w:rsidR="00EB1396">
          <w:rPr>
            <w:webHidden/>
          </w:rPr>
          <w:fldChar w:fldCharType="separate"/>
        </w:r>
        <w:r w:rsidR="00EB1396">
          <w:rPr>
            <w:webHidden/>
          </w:rPr>
          <w:t>4</w:t>
        </w:r>
        <w:r w:rsidR="00EB1396">
          <w:rPr>
            <w:webHidden/>
          </w:rPr>
          <w:fldChar w:fldCharType="end"/>
        </w:r>
      </w:hyperlink>
    </w:p>
    <w:p w14:paraId="59217A06" w14:textId="1B43D174" w:rsidR="00EB1396" w:rsidRDefault="006E0084">
      <w:pPr>
        <w:pStyle w:val="11"/>
        <w:rPr>
          <w:rFonts w:asciiTheme="minorHAnsi" w:eastAsiaTheme="minorEastAsia" w:hAnsiTheme="minorHAnsi" w:cstheme="minorBidi"/>
          <w:b w:val="0"/>
          <w:bCs w:val="0"/>
          <w:caps w:val="0"/>
          <w:sz w:val="21"/>
          <w:szCs w:val="22"/>
        </w:rPr>
      </w:pPr>
      <w:hyperlink w:anchor="_Toc118147187" w:history="1">
        <w:r w:rsidR="00EB1396" w:rsidRPr="009944B9">
          <w:rPr>
            <w:rStyle w:val="a7"/>
          </w:rPr>
          <w:t>5</w:t>
        </w:r>
        <w:r w:rsidR="00EB1396">
          <w:rPr>
            <w:rFonts w:asciiTheme="minorHAnsi" w:eastAsiaTheme="minorEastAsia" w:hAnsiTheme="minorHAnsi" w:cstheme="minorBidi"/>
            <w:b w:val="0"/>
            <w:bCs w:val="0"/>
            <w:caps w:val="0"/>
            <w:sz w:val="21"/>
            <w:szCs w:val="22"/>
          </w:rPr>
          <w:tab/>
        </w:r>
        <w:r w:rsidR="00EB1396" w:rsidRPr="009944B9">
          <w:rPr>
            <w:rStyle w:val="a7"/>
            <w:rFonts w:ascii="微软雅黑" w:eastAsia="微软雅黑" w:hAnsi="微软雅黑"/>
          </w:rPr>
          <w:t>剧情流程</w:t>
        </w:r>
        <w:r w:rsidR="00EB1396">
          <w:rPr>
            <w:webHidden/>
          </w:rPr>
          <w:tab/>
        </w:r>
        <w:r w:rsidR="00EB1396">
          <w:rPr>
            <w:webHidden/>
          </w:rPr>
          <w:fldChar w:fldCharType="begin"/>
        </w:r>
        <w:r w:rsidR="00EB1396">
          <w:rPr>
            <w:webHidden/>
          </w:rPr>
          <w:instrText xml:space="preserve"> PAGEREF _Toc118147187 \h </w:instrText>
        </w:r>
        <w:r w:rsidR="00EB1396">
          <w:rPr>
            <w:webHidden/>
          </w:rPr>
        </w:r>
        <w:r w:rsidR="00EB1396">
          <w:rPr>
            <w:webHidden/>
          </w:rPr>
          <w:fldChar w:fldCharType="separate"/>
        </w:r>
        <w:r w:rsidR="00EB1396">
          <w:rPr>
            <w:webHidden/>
          </w:rPr>
          <w:t>5</w:t>
        </w:r>
        <w:r w:rsidR="00EB1396">
          <w:rPr>
            <w:webHidden/>
          </w:rPr>
          <w:fldChar w:fldCharType="end"/>
        </w:r>
      </w:hyperlink>
    </w:p>
    <w:p w14:paraId="74530F8B" w14:textId="74E0DF4B" w:rsidR="00EB1396" w:rsidRDefault="006E0084">
      <w:pPr>
        <w:pStyle w:val="21"/>
        <w:rPr>
          <w:rFonts w:asciiTheme="minorHAnsi" w:eastAsiaTheme="minorEastAsia" w:hAnsiTheme="minorHAnsi" w:cstheme="minorBidi"/>
          <w:smallCaps w:val="0"/>
          <w:noProof/>
          <w:szCs w:val="22"/>
        </w:rPr>
      </w:pPr>
      <w:hyperlink w:anchor="_Toc118147188" w:history="1">
        <w:r w:rsidR="00EB1396" w:rsidRPr="009944B9">
          <w:rPr>
            <w:rStyle w:val="a7"/>
            <w:rFonts w:ascii="微软雅黑" w:eastAsia="微软雅黑" w:hAnsi="微软雅黑"/>
            <w:noProof/>
            <w14:scene3d>
              <w14:camera w14:prst="orthographicFront"/>
              <w14:lightRig w14:rig="threePt" w14:dir="t">
                <w14:rot w14:lat="0" w14:lon="0" w14:rev="0"/>
              </w14:lightRig>
            </w14:scene3d>
          </w:rPr>
          <w:t>5.1</w:t>
        </w:r>
        <w:r w:rsidR="00EB1396">
          <w:rPr>
            <w:rFonts w:asciiTheme="minorHAnsi" w:eastAsiaTheme="minorEastAsia" w:hAnsiTheme="minorHAnsi" w:cstheme="minorBidi"/>
            <w:smallCaps w:val="0"/>
            <w:noProof/>
            <w:szCs w:val="22"/>
          </w:rPr>
          <w:tab/>
        </w:r>
        <w:r w:rsidR="00EB1396" w:rsidRPr="009944B9">
          <w:rPr>
            <w:rStyle w:val="a7"/>
            <w:rFonts w:ascii="微软雅黑" w:eastAsia="微软雅黑" w:hAnsi="微软雅黑"/>
            <w:noProof/>
          </w:rPr>
          <w:t>简化流程</w:t>
        </w:r>
        <w:r w:rsidR="00EB1396">
          <w:rPr>
            <w:noProof/>
            <w:webHidden/>
          </w:rPr>
          <w:tab/>
        </w:r>
        <w:r w:rsidR="00EB1396">
          <w:rPr>
            <w:noProof/>
            <w:webHidden/>
          </w:rPr>
          <w:fldChar w:fldCharType="begin"/>
        </w:r>
        <w:r w:rsidR="00EB1396">
          <w:rPr>
            <w:noProof/>
            <w:webHidden/>
          </w:rPr>
          <w:instrText xml:space="preserve"> PAGEREF _Toc118147188 \h </w:instrText>
        </w:r>
        <w:r w:rsidR="00EB1396">
          <w:rPr>
            <w:noProof/>
            <w:webHidden/>
          </w:rPr>
        </w:r>
        <w:r w:rsidR="00EB1396">
          <w:rPr>
            <w:noProof/>
            <w:webHidden/>
          </w:rPr>
          <w:fldChar w:fldCharType="separate"/>
        </w:r>
        <w:r w:rsidR="00EB1396">
          <w:rPr>
            <w:noProof/>
            <w:webHidden/>
          </w:rPr>
          <w:t>5</w:t>
        </w:r>
        <w:r w:rsidR="00EB1396">
          <w:rPr>
            <w:noProof/>
            <w:webHidden/>
          </w:rPr>
          <w:fldChar w:fldCharType="end"/>
        </w:r>
      </w:hyperlink>
    </w:p>
    <w:p w14:paraId="31883FC2" w14:textId="00581751" w:rsidR="00EB1396" w:rsidRDefault="006E0084">
      <w:pPr>
        <w:pStyle w:val="11"/>
        <w:rPr>
          <w:rFonts w:asciiTheme="minorHAnsi" w:eastAsiaTheme="minorEastAsia" w:hAnsiTheme="minorHAnsi" w:cstheme="minorBidi"/>
          <w:b w:val="0"/>
          <w:bCs w:val="0"/>
          <w:caps w:val="0"/>
          <w:sz w:val="21"/>
          <w:szCs w:val="22"/>
        </w:rPr>
      </w:pPr>
      <w:hyperlink w:anchor="_Toc118147189" w:history="1">
        <w:r w:rsidR="00EB1396" w:rsidRPr="009944B9">
          <w:rPr>
            <w:rStyle w:val="a7"/>
          </w:rPr>
          <w:t>6</w:t>
        </w:r>
        <w:r w:rsidR="00EB1396">
          <w:rPr>
            <w:rFonts w:asciiTheme="minorHAnsi" w:eastAsiaTheme="minorEastAsia" w:hAnsiTheme="minorHAnsi" w:cstheme="minorBidi"/>
            <w:b w:val="0"/>
            <w:bCs w:val="0"/>
            <w:caps w:val="0"/>
            <w:sz w:val="21"/>
            <w:szCs w:val="22"/>
          </w:rPr>
          <w:tab/>
        </w:r>
        <w:r w:rsidR="00EB1396" w:rsidRPr="009944B9">
          <w:rPr>
            <w:rStyle w:val="a7"/>
            <w:rFonts w:ascii="微软雅黑" w:eastAsia="微软雅黑" w:hAnsi="微软雅黑"/>
          </w:rPr>
          <w:t>详细设计</w:t>
        </w:r>
        <w:r w:rsidR="00EB1396">
          <w:rPr>
            <w:webHidden/>
          </w:rPr>
          <w:tab/>
        </w:r>
        <w:r w:rsidR="00EB1396">
          <w:rPr>
            <w:webHidden/>
          </w:rPr>
          <w:fldChar w:fldCharType="begin"/>
        </w:r>
        <w:r w:rsidR="00EB1396">
          <w:rPr>
            <w:webHidden/>
          </w:rPr>
          <w:instrText xml:space="preserve"> PAGEREF _Toc118147189 \h </w:instrText>
        </w:r>
        <w:r w:rsidR="00EB1396">
          <w:rPr>
            <w:webHidden/>
          </w:rPr>
        </w:r>
        <w:r w:rsidR="00EB1396">
          <w:rPr>
            <w:webHidden/>
          </w:rPr>
          <w:fldChar w:fldCharType="separate"/>
        </w:r>
        <w:r w:rsidR="00EB1396">
          <w:rPr>
            <w:webHidden/>
          </w:rPr>
          <w:t>5</w:t>
        </w:r>
        <w:r w:rsidR="00EB1396">
          <w:rPr>
            <w:webHidden/>
          </w:rPr>
          <w:fldChar w:fldCharType="end"/>
        </w:r>
      </w:hyperlink>
    </w:p>
    <w:p w14:paraId="5302BD7B" w14:textId="6D3CD151" w:rsidR="00EB1396" w:rsidRDefault="006E0084">
      <w:pPr>
        <w:pStyle w:val="21"/>
        <w:rPr>
          <w:rFonts w:asciiTheme="minorHAnsi" w:eastAsiaTheme="minorEastAsia" w:hAnsiTheme="minorHAnsi" w:cstheme="minorBidi"/>
          <w:smallCaps w:val="0"/>
          <w:noProof/>
          <w:szCs w:val="22"/>
        </w:rPr>
      </w:pPr>
      <w:hyperlink w:anchor="_Toc118147190" w:history="1">
        <w:r w:rsidR="00EB1396" w:rsidRPr="009944B9">
          <w:rPr>
            <w:rStyle w:val="a7"/>
            <w:rFonts w:ascii="微软雅黑" w:eastAsia="微软雅黑" w:hAnsi="微软雅黑"/>
            <w:noProof/>
            <w14:scene3d>
              <w14:camera w14:prst="orthographicFront"/>
              <w14:lightRig w14:rig="threePt" w14:dir="t">
                <w14:rot w14:lat="0" w14:lon="0" w14:rev="0"/>
              </w14:lightRig>
            </w14:scene3d>
          </w:rPr>
          <w:t>6.1</w:t>
        </w:r>
        <w:r w:rsidR="00EB1396">
          <w:rPr>
            <w:rFonts w:asciiTheme="minorHAnsi" w:eastAsiaTheme="minorEastAsia" w:hAnsiTheme="minorHAnsi" w:cstheme="minorBidi"/>
            <w:smallCaps w:val="0"/>
            <w:noProof/>
            <w:szCs w:val="22"/>
          </w:rPr>
          <w:tab/>
        </w:r>
        <w:r w:rsidR="00EB1396" w:rsidRPr="009944B9">
          <w:rPr>
            <w:rStyle w:val="a7"/>
            <w:rFonts w:ascii="微软雅黑" w:eastAsia="微软雅黑" w:hAnsi="微软雅黑"/>
            <w:noProof/>
          </w:rPr>
          <w:t>First Scene（动画MOV）</w:t>
        </w:r>
        <w:r w:rsidR="00EB1396">
          <w:rPr>
            <w:noProof/>
            <w:webHidden/>
          </w:rPr>
          <w:tab/>
        </w:r>
        <w:r w:rsidR="00EB1396">
          <w:rPr>
            <w:noProof/>
            <w:webHidden/>
          </w:rPr>
          <w:fldChar w:fldCharType="begin"/>
        </w:r>
        <w:r w:rsidR="00EB1396">
          <w:rPr>
            <w:noProof/>
            <w:webHidden/>
          </w:rPr>
          <w:instrText xml:space="preserve"> PAGEREF _Toc118147190 \h </w:instrText>
        </w:r>
        <w:r w:rsidR="00EB1396">
          <w:rPr>
            <w:noProof/>
            <w:webHidden/>
          </w:rPr>
        </w:r>
        <w:r w:rsidR="00EB1396">
          <w:rPr>
            <w:noProof/>
            <w:webHidden/>
          </w:rPr>
          <w:fldChar w:fldCharType="separate"/>
        </w:r>
        <w:r w:rsidR="00EB1396">
          <w:rPr>
            <w:noProof/>
            <w:webHidden/>
          </w:rPr>
          <w:t>5</w:t>
        </w:r>
        <w:r w:rsidR="00EB1396">
          <w:rPr>
            <w:noProof/>
            <w:webHidden/>
          </w:rPr>
          <w:fldChar w:fldCharType="end"/>
        </w:r>
      </w:hyperlink>
    </w:p>
    <w:p w14:paraId="2B2C06E1" w14:textId="6C73D583" w:rsidR="00EB1396" w:rsidRDefault="006E0084">
      <w:pPr>
        <w:pStyle w:val="31"/>
        <w:tabs>
          <w:tab w:val="left" w:pos="1260"/>
          <w:tab w:val="right" w:leader="dot" w:pos="8296"/>
        </w:tabs>
        <w:rPr>
          <w:rFonts w:asciiTheme="minorHAnsi" w:eastAsiaTheme="minorEastAsia" w:hAnsiTheme="minorHAnsi" w:cstheme="minorBidi"/>
          <w:iCs w:val="0"/>
          <w:noProof/>
          <w:szCs w:val="22"/>
        </w:rPr>
      </w:pPr>
      <w:hyperlink w:anchor="_Toc118147191" w:history="1">
        <w:r w:rsidR="00EB1396" w:rsidRPr="009944B9">
          <w:rPr>
            <w:rStyle w:val="a7"/>
            <w:noProof/>
          </w:rPr>
          <w:t>6.1.1</w:t>
        </w:r>
        <w:r w:rsidR="00EB1396">
          <w:rPr>
            <w:rFonts w:asciiTheme="minorHAnsi" w:eastAsiaTheme="minorEastAsia" w:hAnsiTheme="minorHAnsi" w:cstheme="minorBidi"/>
            <w:iCs w:val="0"/>
            <w:noProof/>
            <w:szCs w:val="22"/>
          </w:rPr>
          <w:tab/>
        </w:r>
        <w:r w:rsidR="00EB1396" w:rsidRPr="009944B9">
          <w:rPr>
            <w:rStyle w:val="a7"/>
            <w:rFonts w:ascii="宋体" w:hAnsi="宋体"/>
            <w:noProof/>
          </w:rPr>
          <w:t>流程</w:t>
        </w:r>
        <w:r w:rsidR="00EB1396">
          <w:rPr>
            <w:noProof/>
            <w:webHidden/>
          </w:rPr>
          <w:tab/>
        </w:r>
        <w:r w:rsidR="00EB1396">
          <w:rPr>
            <w:noProof/>
            <w:webHidden/>
          </w:rPr>
          <w:fldChar w:fldCharType="begin"/>
        </w:r>
        <w:r w:rsidR="00EB1396">
          <w:rPr>
            <w:noProof/>
            <w:webHidden/>
          </w:rPr>
          <w:instrText xml:space="preserve"> PAGEREF _Toc118147191 \h </w:instrText>
        </w:r>
        <w:r w:rsidR="00EB1396">
          <w:rPr>
            <w:noProof/>
            <w:webHidden/>
          </w:rPr>
        </w:r>
        <w:r w:rsidR="00EB1396">
          <w:rPr>
            <w:noProof/>
            <w:webHidden/>
          </w:rPr>
          <w:fldChar w:fldCharType="separate"/>
        </w:r>
        <w:r w:rsidR="00EB1396">
          <w:rPr>
            <w:noProof/>
            <w:webHidden/>
          </w:rPr>
          <w:t>5</w:t>
        </w:r>
        <w:r w:rsidR="00EB1396">
          <w:rPr>
            <w:noProof/>
            <w:webHidden/>
          </w:rPr>
          <w:fldChar w:fldCharType="end"/>
        </w:r>
      </w:hyperlink>
    </w:p>
    <w:p w14:paraId="5310AE7E" w14:textId="73951008" w:rsidR="00EB1396" w:rsidRDefault="006E0084">
      <w:pPr>
        <w:pStyle w:val="21"/>
        <w:rPr>
          <w:rFonts w:asciiTheme="minorHAnsi" w:eastAsiaTheme="minorEastAsia" w:hAnsiTheme="minorHAnsi" w:cstheme="minorBidi"/>
          <w:smallCaps w:val="0"/>
          <w:noProof/>
          <w:szCs w:val="22"/>
        </w:rPr>
      </w:pPr>
      <w:hyperlink w:anchor="_Toc118147192" w:history="1">
        <w:r w:rsidR="00EB1396" w:rsidRPr="009944B9">
          <w:rPr>
            <w:rStyle w:val="a7"/>
            <w:rFonts w:ascii="微软雅黑" w:eastAsia="微软雅黑" w:hAnsi="微软雅黑"/>
            <w:noProof/>
            <w14:scene3d>
              <w14:camera w14:prst="orthographicFront"/>
              <w14:lightRig w14:rig="threePt" w14:dir="t">
                <w14:rot w14:lat="0" w14:lon="0" w14:rev="0"/>
              </w14:lightRig>
            </w14:scene3d>
          </w:rPr>
          <w:t>6.2</w:t>
        </w:r>
        <w:r w:rsidR="00EB1396">
          <w:rPr>
            <w:rFonts w:asciiTheme="minorHAnsi" w:eastAsiaTheme="minorEastAsia" w:hAnsiTheme="minorHAnsi" w:cstheme="minorBidi"/>
            <w:smallCaps w:val="0"/>
            <w:noProof/>
            <w:szCs w:val="22"/>
          </w:rPr>
          <w:tab/>
        </w:r>
        <w:r w:rsidR="00EB1396" w:rsidRPr="009944B9">
          <w:rPr>
            <w:rStyle w:val="a7"/>
            <w:rFonts w:ascii="微软雅黑" w:eastAsia="微软雅黑" w:hAnsi="微软雅黑"/>
            <w:noProof/>
          </w:rPr>
          <w:t>登录前流程</w:t>
        </w:r>
        <w:r w:rsidR="00EB1396">
          <w:rPr>
            <w:noProof/>
            <w:webHidden/>
          </w:rPr>
          <w:tab/>
        </w:r>
        <w:r w:rsidR="00EB1396">
          <w:rPr>
            <w:noProof/>
            <w:webHidden/>
          </w:rPr>
          <w:fldChar w:fldCharType="begin"/>
        </w:r>
        <w:r w:rsidR="00EB1396">
          <w:rPr>
            <w:noProof/>
            <w:webHidden/>
          </w:rPr>
          <w:instrText xml:space="preserve"> PAGEREF _Toc118147192 \h </w:instrText>
        </w:r>
        <w:r w:rsidR="00EB1396">
          <w:rPr>
            <w:noProof/>
            <w:webHidden/>
          </w:rPr>
        </w:r>
        <w:r w:rsidR="00EB1396">
          <w:rPr>
            <w:noProof/>
            <w:webHidden/>
          </w:rPr>
          <w:fldChar w:fldCharType="separate"/>
        </w:r>
        <w:r w:rsidR="00EB1396">
          <w:rPr>
            <w:noProof/>
            <w:webHidden/>
          </w:rPr>
          <w:t>6</w:t>
        </w:r>
        <w:r w:rsidR="00EB1396">
          <w:rPr>
            <w:noProof/>
            <w:webHidden/>
          </w:rPr>
          <w:fldChar w:fldCharType="end"/>
        </w:r>
      </w:hyperlink>
    </w:p>
    <w:p w14:paraId="4202FFED" w14:textId="4701F1A2" w:rsidR="00EB1396" w:rsidRDefault="006E0084">
      <w:pPr>
        <w:pStyle w:val="31"/>
        <w:tabs>
          <w:tab w:val="left" w:pos="1260"/>
          <w:tab w:val="right" w:leader="dot" w:pos="8296"/>
        </w:tabs>
        <w:rPr>
          <w:rFonts w:asciiTheme="minorHAnsi" w:eastAsiaTheme="minorEastAsia" w:hAnsiTheme="minorHAnsi" w:cstheme="minorBidi"/>
          <w:iCs w:val="0"/>
          <w:noProof/>
          <w:szCs w:val="22"/>
        </w:rPr>
      </w:pPr>
      <w:hyperlink w:anchor="_Toc118147193" w:history="1">
        <w:r w:rsidR="00EB1396" w:rsidRPr="009944B9">
          <w:rPr>
            <w:rStyle w:val="a7"/>
            <w:noProof/>
          </w:rPr>
          <w:t>6.2.1</w:t>
        </w:r>
        <w:r w:rsidR="00EB1396">
          <w:rPr>
            <w:rFonts w:asciiTheme="minorHAnsi" w:eastAsiaTheme="minorEastAsia" w:hAnsiTheme="minorHAnsi" w:cstheme="minorBidi"/>
            <w:iCs w:val="0"/>
            <w:noProof/>
            <w:szCs w:val="22"/>
          </w:rPr>
          <w:tab/>
        </w:r>
        <w:r w:rsidR="00EB1396" w:rsidRPr="009944B9">
          <w:rPr>
            <w:rStyle w:val="a7"/>
            <w:rFonts w:ascii="宋体" w:hAnsi="宋体"/>
            <w:noProof/>
          </w:rPr>
          <w:t>流程</w:t>
        </w:r>
        <w:r w:rsidR="00EB1396">
          <w:rPr>
            <w:noProof/>
            <w:webHidden/>
          </w:rPr>
          <w:tab/>
        </w:r>
        <w:r w:rsidR="00EB1396">
          <w:rPr>
            <w:noProof/>
            <w:webHidden/>
          </w:rPr>
          <w:fldChar w:fldCharType="begin"/>
        </w:r>
        <w:r w:rsidR="00EB1396">
          <w:rPr>
            <w:noProof/>
            <w:webHidden/>
          </w:rPr>
          <w:instrText xml:space="preserve"> PAGEREF _Toc118147193 \h </w:instrText>
        </w:r>
        <w:r w:rsidR="00EB1396">
          <w:rPr>
            <w:noProof/>
            <w:webHidden/>
          </w:rPr>
        </w:r>
        <w:r w:rsidR="00EB1396">
          <w:rPr>
            <w:noProof/>
            <w:webHidden/>
          </w:rPr>
          <w:fldChar w:fldCharType="separate"/>
        </w:r>
        <w:r w:rsidR="00EB1396">
          <w:rPr>
            <w:noProof/>
            <w:webHidden/>
          </w:rPr>
          <w:t>6</w:t>
        </w:r>
        <w:r w:rsidR="00EB1396">
          <w:rPr>
            <w:noProof/>
            <w:webHidden/>
          </w:rPr>
          <w:fldChar w:fldCharType="end"/>
        </w:r>
      </w:hyperlink>
    </w:p>
    <w:p w14:paraId="0820ED02" w14:textId="606C0AB0" w:rsidR="00EB1396" w:rsidRDefault="006E0084">
      <w:pPr>
        <w:pStyle w:val="21"/>
        <w:rPr>
          <w:rFonts w:asciiTheme="minorHAnsi" w:eastAsiaTheme="minorEastAsia" w:hAnsiTheme="minorHAnsi" w:cstheme="minorBidi"/>
          <w:smallCaps w:val="0"/>
          <w:noProof/>
          <w:szCs w:val="22"/>
        </w:rPr>
      </w:pPr>
      <w:hyperlink w:anchor="_Toc118147194" w:history="1">
        <w:r w:rsidR="00EB1396" w:rsidRPr="009944B9">
          <w:rPr>
            <w:rStyle w:val="a7"/>
            <w:rFonts w:ascii="微软雅黑" w:eastAsia="微软雅黑" w:hAnsi="微软雅黑"/>
            <w:noProof/>
            <w14:scene3d>
              <w14:camera w14:prst="orthographicFront"/>
              <w14:lightRig w14:rig="threePt" w14:dir="t">
                <w14:rot w14:lat="0" w14:lon="0" w14:rev="0"/>
              </w14:lightRig>
            </w14:scene3d>
          </w:rPr>
          <w:t>6.3</w:t>
        </w:r>
        <w:r w:rsidR="00EB1396">
          <w:rPr>
            <w:rFonts w:asciiTheme="minorHAnsi" w:eastAsiaTheme="minorEastAsia" w:hAnsiTheme="minorHAnsi" w:cstheme="minorBidi"/>
            <w:smallCaps w:val="0"/>
            <w:noProof/>
            <w:szCs w:val="22"/>
          </w:rPr>
          <w:tab/>
        </w:r>
        <w:r w:rsidR="00EB1396" w:rsidRPr="009944B9">
          <w:rPr>
            <w:rStyle w:val="a7"/>
            <w:rFonts w:ascii="微软雅黑" w:eastAsia="微软雅黑" w:hAnsi="微软雅黑"/>
            <w:noProof/>
          </w:rPr>
          <w:t>虚空（登录后）</w:t>
        </w:r>
        <w:r w:rsidR="00EB1396">
          <w:rPr>
            <w:noProof/>
            <w:webHidden/>
          </w:rPr>
          <w:tab/>
        </w:r>
        <w:r w:rsidR="00EB1396">
          <w:rPr>
            <w:noProof/>
            <w:webHidden/>
          </w:rPr>
          <w:fldChar w:fldCharType="begin"/>
        </w:r>
        <w:r w:rsidR="00EB1396">
          <w:rPr>
            <w:noProof/>
            <w:webHidden/>
          </w:rPr>
          <w:instrText xml:space="preserve"> PAGEREF _Toc118147194 \h </w:instrText>
        </w:r>
        <w:r w:rsidR="00EB1396">
          <w:rPr>
            <w:noProof/>
            <w:webHidden/>
          </w:rPr>
        </w:r>
        <w:r w:rsidR="00EB1396">
          <w:rPr>
            <w:noProof/>
            <w:webHidden/>
          </w:rPr>
          <w:fldChar w:fldCharType="separate"/>
        </w:r>
        <w:r w:rsidR="00EB1396">
          <w:rPr>
            <w:noProof/>
            <w:webHidden/>
          </w:rPr>
          <w:t>6</w:t>
        </w:r>
        <w:r w:rsidR="00EB1396">
          <w:rPr>
            <w:noProof/>
            <w:webHidden/>
          </w:rPr>
          <w:fldChar w:fldCharType="end"/>
        </w:r>
      </w:hyperlink>
    </w:p>
    <w:p w14:paraId="2AF3CFA4" w14:textId="66C936E7" w:rsidR="00967950" w:rsidRPr="00844B31" w:rsidRDefault="00A13D10" w:rsidP="00B9633F">
      <w:pPr>
        <w:pStyle w:val="21"/>
      </w:pPr>
      <w:r w:rsidRPr="00844B31">
        <w:fldChar w:fldCharType="end"/>
      </w:r>
    </w:p>
    <w:p w14:paraId="66718464" w14:textId="569B9439" w:rsidR="006553FE" w:rsidRPr="00844B31" w:rsidRDefault="009B26B0" w:rsidP="009D04FF">
      <w:pPr>
        <w:pStyle w:val="1"/>
        <w:pBdr>
          <w:bottom w:val="single" w:sz="4" w:space="1" w:color="auto"/>
        </w:pBdr>
        <w:jc w:val="both"/>
        <w:rPr>
          <w:rFonts w:ascii="微软雅黑" w:eastAsia="微软雅黑" w:hAnsi="微软雅黑"/>
        </w:rPr>
      </w:pPr>
      <w:r w:rsidRPr="00844B31">
        <w:rPr>
          <w:rFonts w:ascii="微软雅黑" w:eastAsia="微软雅黑" w:hAnsi="微软雅黑"/>
        </w:rPr>
        <w:br w:type="page"/>
      </w:r>
      <w:bookmarkStart w:id="0" w:name="_Toc118147178"/>
      <w:r w:rsidR="00CD77E3" w:rsidRPr="00844B31">
        <w:rPr>
          <w:rFonts w:ascii="微软雅黑" w:eastAsia="微软雅黑" w:hAnsi="微软雅黑" w:hint="eastAsia"/>
        </w:rPr>
        <w:lastRenderedPageBreak/>
        <w:t>修改列表</w:t>
      </w:r>
      <w:bookmarkEnd w:id="0"/>
    </w:p>
    <w:p w14:paraId="46844768" w14:textId="561FDD87" w:rsidR="00EB1396" w:rsidRDefault="00EB1396" w:rsidP="00F42831">
      <w:pPr>
        <w:numPr>
          <w:ilvl w:val="0"/>
          <w:numId w:val="2"/>
        </w:numPr>
        <w:rPr>
          <w:rFonts w:ascii="微软雅黑" w:eastAsia="微软雅黑" w:hAnsi="微软雅黑"/>
        </w:rPr>
      </w:pPr>
      <w:r>
        <w:rPr>
          <w:rFonts w:ascii="微软雅黑" w:eastAsia="微软雅黑" w:hAnsi="微软雅黑"/>
        </w:rPr>
        <w:t>2022</w:t>
      </w:r>
      <w:r>
        <w:rPr>
          <w:rFonts w:ascii="微软雅黑" w:eastAsia="微软雅黑" w:hAnsi="微软雅黑" w:hint="eastAsia"/>
        </w:rPr>
        <w:t>年</w:t>
      </w:r>
      <w:r w:rsidR="00CE3E15">
        <w:rPr>
          <w:rFonts w:ascii="微软雅黑" w:eastAsia="微软雅黑" w:hAnsi="微软雅黑"/>
        </w:rPr>
        <w:t>11</w:t>
      </w:r>
      <w:r>
        <w:rPr>
          <w:rFonts w:ascii="微软雅黑" w:eastAsia="微软雅黑" w:hAnsi="微软雅黑" w:hint="eastAsia"/>
        </w:rPr>
        <w:t>月</w:t>
      </w:r>
      <w:r w:rsidR="00CE3E15">
        <w:rPr>
          <w:rFonts w:ascii="微软雅黑" w:eastAsia="微软雅黑" w:hAnsi="微软雅黑"/>
        </w:rPr>
        <w:t>28</w:t>
      </w:r>
      <w:r>
        <w:rPr>
          <w:rFonts w:ascii="微软雅黑" w:eastAsia="微软雅黑" w:hAnsi="微软雅黑" w:hint="eastAsia"/>
        </w:rPr>
        <w:t>日星期</w:t>
      </w:r>
      <w:r w:rsidR="00791FAC">
        <w:rPr>
          <w:rFonts w:ascii="微软雅黑" w:eastAsia="微软雅黑" w:hAnsi="微软雅黑" w:hint="eastAsia"/>
        </w:rPr>
        <w:t>一</w:t>
      </w:r>
      <w:r>
        <w:rPr>
          <w:rFonts w:ascii="微软雅黑" w:eastAsia="微软雅黑" w:hAnsi="微软雅黑" w:hint="eastAsia"/>
        </w:rPr>
        <w:t>，</w:t>
      </w:r>
      <w:r w:rsidR="00CE3E15">
        <w:rPr>
          <w:rFonts w:ascii="微软雅黑" w:eastAsia="微软雅黑" w:hAnsi="微软雅黑" w:hint="eastAsia"/>
        </w:rPr>
        <w:t>创建</w:t>
      </w:r>
      <w:r>
        <w:rPr>
          <w:rFonts w:ascii="微软雅黑" w:eastAsia="微软雅黑" w:hAnsi="微软雅黑" w:hint="eastAsia"/>
        </w:rPr>
        <w:t>文档，李雨飞。</w:t>
      </w:r>
    </w:p>
    <w:p w14:paraId="066CC9DC" w14:textId="75A24461" w:rsidR="0039600C" w:rsidRPr="00844B31" w:rsidRDefault="005729E7" w:rsidP="009D04FF">
      <w:pPr>
        <w:pStyle w:val="1"/>
        <w:pBdr>
          <w:bottom w:val="single" w:sz="4" w:space="1" w:color="auto"/>
        </w:pBdr>
        <w:jc w:val="both"/>
        <w:rPr>
          <w:rFonts w:ascii="微软雅黑" w:eastAsia="微软雅黑" w:hAnsi="微软雅黑"/>
        </w:rPr>
      </w:pPr>
      <w:bookmarkStart w:id="1" w:name="_Toc118147179"/>
      <w:r w:rsidRPr="00844B31">
        <w:rPr>
          <w:rFonts w:ascii="微软雅黑" w:eastAsia="微软雅黑" w:hAnsi="微软雅黑" w:hint="eastAsia"/>
        </w:rPr>
        <w:t>评审意见</w:t>
      </w:r>
      <w:bookmarkEnd w:id="1"/>
    </w:p>
    <w:p w14:paraId="1541DA55" w14:textId="74AB39DB" w:rsidR="00BF311B" w:rsidRDefault="009A4CD0" w:rsidP="00E350AE">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p>
    <w:p w14:paraId="2E757EE9" w14:textId="5D612E4D" w:rsidR="0003343B" w:rsidRPr="00760009" w:rsidRDefault="00E350AE" w:rsidP="00E350AE">
      <w:pPr>
        <w:pStyle w:val="1"/>
        <w:pBdr>
          <w:bottom w:val="single" w:sz="4" w:space="1" w:color="auto"/>
        </w:pBdr>
        <w:jc w:val="both"/>
        <w:rPr>
          <w:rFonts w:ascii="微软雅黑" w:eastAsia="微软雅黑" w:hAnsi="微软雅黑"/>
        </w:rPr>
      </w:pPr>
      <w:bookmarkStart w:id="2" w:name="_Toc47445927"/>
      <w:bookmarkStart w:id="3" w:name="_Toc48293504"/>
      <w:bookmarkStart w:id="4" w:name="_Toc55494398"/>
      <w:bookmarkStart w:id="5" w:name="_Toc118147180"/>
      <w:r w:rsidRPr="00D8758F">
        <w:rPr>
          <w:rFonts w:ascii="微软雅黑" w:eastAsia="微软雅黑" w:hAnsi="微软雅黑" w:hint="eastAsia"/>
        </w:rPr>
        <w:t>登场角色</w:t>
      </w:r>
      <w:bookmarkEnd w:id="2"/>
      <w:bookmarkEnd w:id="3"/>
      <w:bookmarkEnd w:id="4"/>
      <w:bookmarkEnd w:id="5"/>
    </w:p>
    <w:p w14:paraId="4EB00EDA" w14:textId="5FBE9DF2" w:rsidR="00E350AE" w:rsidRDefault="00CE3E15" w:rsidP="00CE3E15">
      <w:pPr>
        <w:pStyle w:val="3"/>
      </w:pPr>
      <w:bookmarkStart w:id="6" w:name="_Hlk46752236"/>
      <w:r w:rsidRPr="00CE3E15">
        <w:rPr>
          <w:rFonts w:hint="eastAsia"/>
        </w:rPr>
        <w:t>主角</w:t>
      </w:r>
    </w:p>
    <w:p w14:paraId="6F0F0F26" w14:textId="7C76192F" w:rsidR="00E350AE" w:rsidRDefault="00800250" w:rsidP="00CE3E15">
      <w:pPr>
        <w:ind w:firstLineChars="200" w:firstLine="420"/>
      </w:pPr>
      <w:proofErr w:type="gramStart"/>
      <w:r>
        <w:rPr>
          <w:rFonts w:hint="eastAsia"/>
        </w:rPr>
        <w:t>费奇诺</w:t>
      </w:r>
      <w:proofErr w:type="gramEnd"/>
      <w:r>
        <w:rPr>
          <w:rFonts w:hint="eastAsia"/>
        </w:rPr>
        <w:t>徒弟，天才炼金术士，运气很差。</w:t>
      </w:r>
    </w:p>
    <w:p w14:paraId="367FCD1B" w14:textId="7A094051" w:rsidR="00667F3D" w:rsidRPr="006576B3" w:rsidRDefault="00667F3D" w:rsidP="00667F3D">
      <w:pPr>
        <w:ind w:firstLineChars="200" w:firstLine="420"/>
      </w:pPr>
    </w:p>
    <w:p w14:paraId="52FD2C6F" w14:textId="35A12B5C" w:rsidR="00E350AE" w:rsidRDefault="00CE3E15" w:rsidP="00CE3E15">
      <w:pPr>
        <w:pStyle w:val="3"/>
      </w:pPr>
      <w:proofErr w:type="gramStart"/>
      <w:r w:rsidRPr="00CE3E15">
        <w:rPr>
          <w:rFonts w:hint="eastAsia"/>
        </w:rPr>
        <w:t>费奇诺</w:t>
      </w:r>
      <w:proofErr w:type="gramEnd"/>
    </w:p>
    <w:p w14:paraId="3E8291C1" w14:textId="43F72747" w:rsidR="00E350AE" w:rsidRDefault="00800250" w:rsidP="00CE3E15">
      <w:pPr>
        <w:ind w:firstLineChars="200" w:firstLine="420"/>
      </w:pPr>
      <w:r w:rsidRPr="00800250">
        <w:rPr>
          <w:rFonts w:hint="eastAsia"/>
        </w:rPr>
        <w:t>赫尔墨斯使徒之一</w:t>
      </w:r>
      <w:r>
        <w:rPr>
          <w:rFonts w:hint="eastAsia"/>
        </w:rPr>
        <w:t>，</w:t>
      </w:r>
      <w:r w:rsidRPr="00800250">
        <w:rPr>
          <w:rFonts w:hint="eastAsia"/>
        </w:rPr>
        <w:t>世界顶尖炼金术士</w:t>
      </w:r>
      <w:r>
        <w:rPr>
          <w:rFonts w:hint="eastAsia"/>
        </w:rPr>
        <w:t>，</w:t>
      </w:r>
      <w:r w:rsidRPr="00800250">
        <w:rPr>
          <w:rFonts w:hint="eastAsia"/>
        </w:rPr>
        <w:t>主角的师父</w:t>
      </w:r>
      <w:r>
        <w:rPr>
          <w:rFonts w:hint="eastAsia"/>
        </w:rPr>
        <w:t>，</w:t>
      </w:r>
      <w:proofErr w:type="gramStart"/>
      <w:r w:rsidRPr="00800250">
        <w:rPr>
          <w:rFonts w:hint="eastAsia"/>
        </w:rPr>
        <w:t>费奇诺</w:t>
      </w:r>
      <w:proofErr w:type="gramEnd"/>
      <w:r w:rsidRPr="00800250">
        <w:rPr>
          <w:rFonts w:hint="eastAsia"/>
        </w:rPr>
        <w:t>咖啡馆馆长</w:t>
      </w:r>
      <w:r>
        <w:rPr>
          <w:rFonts w:hint="eastAsia"/>
        </w:rPr>
        <w:t>，</w:t>
      </w:r>
      <w:r w:rsidRPr="00800250">
        <w:rPr>
          <w:rFonts w:hint="eastAsia"/>
        </w:rPr>
        <w:t>已经活了非常之久</w:t>
      </w:r>
      <w:r>
        <w:rPr>
          <w:rFonts w:hint="eastAsia"/>
        </w:rPr>
        <w:t>，</w:t>
      </w:r>
      <w:r w:rsidRPr="00800250">
        <w:rPr>
          <w:rFonts w:hint="eastAsia"/>
        </w:rPr>
        <w:t>日常</w:t>
      </w:r>
      <w:proofErr w:type="gramStart"/>
      <w:r w:rsidRPr="00800250">
        <w:rPr>
          <w:rFonts w:hint="eastAsia"/>
        </w:rPr>
        <w:t>摆烂屑萝莉</w:t>
      </w:r>
      <w:proofErr w:type="gramEnd"/>
      <w:r>
        <w:rPr>
          <w:rFonts w:hint="eastAsia"/>
        </w:rPr>
        <w:t>，</w:t>
      </w:r>
      <w:r w:rsidRPr="00800250">
        <w:rPr>
          <w:rFonts w:hint="eastAsia"/>
        </w:rPr>
        <w:t>但在关键时刻就会变得特别靠谱</w:t>
      </w:r>
      <w:r>
        <w:rPr>
          <w:rFonts w:hint="eastAsia"/>
        </w:rPr>
        <w:t>。</w:t>
      </w:r>
    </w:p>
    <w:p w14:paraId="2F2C2747" w14:textId="6DBEC982" w:rsidR="006576B3" w:rsidRPr="00800250" w:rsidRDefault="006576B3" w:rsidP="006576B3">
      <w:pPr>
        <w:ind w:firstLineChars="200" w:firstLine="420"/>
      </w:pPr>
    </w:p>
    <w:bookmarkEnd w:id="6"/>
    <w:p w14:paraId="6A235AA2" w14:textId="14EF7BAC" w:rsidR="00FE43D0" w:rsidRDefault="00CE3E15" w:rsidP="00CE3E15">
      <w:pPr>
        <w:pStyle w:val="3"/>
      </w:pPr>
      <w:r w:rsidRPr="00CE3E15">
        <w:rPr>
          <w:rFonts w:hint="eastAsia"/>
        </w:rPr>
        <w:t>菲萝</w:t>
      </w:r>
    </w:p>
    <w:p w14:paraId="2B7A31F1" w14:textId="242BB175" w:rsidR="00FE43D0" w:rsidRDefault="00800250" w:rsidP="00FE43D0">
      <w:pPr>
        <w:ind w:firstLineChars="200" w:firstLine="420"/>
      </w:pPr>
      <w:r w:rsidRPr="00800250">
        <w:rPr>
          <w:rFonts w:hint="eastAsia"/>
        </w:rPr>
        <w:t>天赋较好的新人炼金术士</w:t>
      </w:r>
      <w:r>
        <w:rPr>
          <w:rFonts w:hint="eastAsia"/>
        </w:rPr>
        <w:t>，</w:t>
      </w:r>
      <w:r w:rsidRPr="00800250">
        <w:rPr>
          <w:rFonts w:hint="eastAsia"/>
        </w:rPr>
        <w:t>对炼金术和占星术非常憧憬</w:t>
      </w:r>
      <w:r>
        <w:rPr>
          <w:rFonts w:hint="eastAsia"/>
        </w:rPr>
        <w:t>，</w:t>
      </w:r>
      <w:r w:rsidRPr="00800250">
        <w:rPr>
          <w:rFonts w:hint="eastAsia"/>
        </w:rPr>
        <w:t>古灵精怪的少女</w:t>
      </w:r>
      <w:r>
        <w:rPr>
          <w:rFonts w:hint="eastAsia"/>
        </w:rPr>
        <w:t>，</w:t>
      </w:r>
      <w:r w:rsidRPr="00800250">
        <w:rPr>
          <w:rFonts w:hint="eastAsia"/>
        </w:rPr>
        <w:t>因为某些原因一直仰慕主角</w:t>
      </w:r>
      <w:r>
        <w:rPr>
          <w:rFonts w:hint="eastAsia"/>
        </w:rPr>
        <w:t>。</w:t>
      </w:r>
    </w:p>
    <w:p w14:paraId="16D7564E" w14:textId="5CEE65E1" w:rsidR="000D297A" w:rsidRPr="006576B3" w:rsidRDefault="000D297A" w:rsidP="000D297A">
      <w:pPr>
        <w:ind w:firstLineChars="200" w:firstLine="420"/>
      </w:pPr>
    </w:p>
    <w:p w14:paraId="065FC83E" w14:textId="7EE9374E" w:rsidR="00B91C8E" w:rsidRDefault="00CE3E15" w:rsidP="00CE3E15">
      <w:pPr>
        <w:pStyle w:val="3"/>
      </w:pPr>
      <w:r w:rsidRPr="00CE3E15">
        <w:rPr>
          <w:rFonts w:hint="eastAsia"/>
        </w:rPr>
        <w:t>米角</w:t>
      </w:r>
    </w:p>
    <w:p w14:paraId="2391AD32" w14:textId="5EF23B29" w:rsidR="00B91C8E" w:rsidRDefault="00800250" w:rsidP="00B91C8E">
      <w:pPr>
        <w:ind w:firstLineChars="200" w:firstLine="420"/>
      </w:pPr>
      <w:r w:rsidRPr="00800250">
        <w:rPr>
          <w:rFonts w:hint="eastAsia"/>
        </w:rPr>
        <w:t>伦敦市头号通缉犯之一</w:t>
      </w:r>
      <w:r>
        <w:rPr>
          <w:rFonts w:hint="eastAsia"/>
        </w:rPr>
        <w:t>，</w:t>
      </w:r>
      <w:r w:rsidRPr="00800250">
        <w:rPr>
          <w:rFonts w:hint="eastAsia"/>
        </w:rPr>
        <w:t>实力强大的炼金术士</w:t>
      </w:r>
      <w:r>
        <w:rPr>
          <w:rFonts w:hint="eastAsia"/>
        </w:rPr>
        <w:t>，</w:t>
      </w:r>
      <w:r w:rsidR="00B655CA">
        <w:rPr>
          <w:rFonts w:hint="eastAsia"/>
        </w:rPr>
        <w:t>戴牛角面具从不摘下，</w:t>
      </w:r>
      <w:r w:rsidRPr="00800250">
        <w:rPr>
          <w:rFonts w:hint="eastAsia"/>
        </w:rPr>
        <w:t>表面暴力不好相处</w:t>
      </w:r>
      <w:r>
        <w:rPr>
          <w:rFonts w:hint="eastAsia"/>
        </w:rPr>
        <w:t>，</w:t>
      </w:r>
      <w:proofErr w:type="gramStart"/>
      <w:r w:rsidRPr="00800250">
        <w:rPr>
          <w:rFonts w:hint="eastAsia"/>
        </w:rPr>
        <w:t>背地里是萌妹子</w:t>
      </w:r>
      <w:proofErr w:type="gramEnd"/>
      <w:r w:rsidRPr="00800250">
        <w:rPr>
          <w:rFonts w:hint="eastAsia"/>
        </w:rPr>
        <w:t>（只对主角）</w:t>
      </w:r>
      <w:r>
        <w:rPr>
          <w:rFonts w:hint="eastAsia"/>
        </w:rPr>
        <w:t>，</w:t>
      </w:r>
      <w:r w:rsidRPr="00800250">
        <w:rPr>
          <w:rFonts w:hint="eastAsia"/>
        </w:rPr>
        <w:t>擅长利用炼金术对环境和事物进行拟态</w:t>
      </w:r>
      <w:r>
        <w:rPr>
          <w:rFonts w:hint="eastAsia"/>
        </w:rPr>
        <w:t>，</w:t>
      </w:r>
      <w:r w:rsidRPr="00800250">
        <w:rPr>
          <w:rFonts w:hint="eastAsia"/>
        </w:rPr>
        <w:t>伪装技术极其高超</w:t>
      </w:r>
      <w:r>
        <w:rPr>
          <w:rFonts w:hint="eastAsia"/>
        </w:rPr>
        <w:t>，曾</w:t>
      </w:r>
      <w:r w:rsidRPr="00800250">
        <w:rPr>
          <w:rFonts w:hint="eastAsia"/>
        </w:rPr>
        <w:t>被主角亲手送进监狱</w:t>
      </w:r>
      <w:r>
        <w:rPr>
          <w:rFonts w:hint="eastAsia"/>
        </w:rPr>
        <w:t>，</w:t>
      </w:r>
      <w:r w:rsidRPr="00800250">
        <w:rPr>
          <w:rFonts w:hint="eastAsia"/>
        </w:rPr>
        <w:t>对主角怀有特殊情感</w:t>
      </w:r>
      <w:r>
        <w:rPr>
          <w:rFonts w:hint="eastAsia"/>
        </w:rPr>
        <w:t>。</w:t>
      </w:r>
    </w:p>
    <w:p w14:paraId="7F259860" w14:textId="505E8BF0" w:rsidR="00B91C8E" w:rsidRDefault="00B91C8E" w:rsidP="00B91C8E">
      <w:pPr>
        <w:ind w:firstLineChars="200" w:firstLine="420"/>
      </w:pPr>
    </w:p>
    <w:p w14:paraId="235C31E4" w14:textId="7EFE881C" w:rsidR="001547DD" w:rsidRDefault="00CE3E15" w:rsidP="00CE3E15">
      <w:pPr>
        <w:pStyle w:val="3"/>
      </w:pPr>
      <w:proofErr w:type="gramStart"/>
      <w:r w:rsidRPr="00CE3E15">
        <w:rPr>
          <w:rFonts w:hint="eastAsia"/>
        </w:rPr>
        <w:t>迪</w:t>
      </w:r>
      <w:proofErr w:type="gramEnd"/>
      <w:r w:rsidRPr="00CE3E15">
        <w:rPr>
          <w:rFonts w:hint="eastAsia"/>
        </w:rPr>
        <w:t>索夫</w:t>
      </w:r>
    </w:p>
    <w:p w14:paraId="101B8951" w14:textId="77777777" w:rsidR="00B655CA" w:rsidRDefault="00B655CA" w:rsidP="00B655CA">
      <w:pPr>
        <w:ind w:firstLineChars="200" w:firstLine="420"/>
      </w:pPr>
      <w:r w:rsidRPr="00800250">
        <w:rPr>
          <w:rFonts w:hint="eastAsia"/>
        </w:rPr>
        <w:t>伦敦市头号通缉犯之一</w:t>
      </w:r>
      <w:r>
        <w:rPr>
          <w:rFonts w:hint="eastAsia"/>
        </w:rPr>
        <w:t>，</w:t>
      </w:r>
      <w:r w:rsidRPr="00800250">
        <w:rPr>
          <w:rFonts w:hint="eastAsia"/>
        </w:rPr>
        <w:t>伦敦市地下炼金术师组织的老大</w:t>
      </w:r>
      <w:r>
        <w:rPr>
          <w:rFonts w:hint="eastAsia"/>
        </w:rPr>
        <w:t>，</w:t>
      </w:r>
      <w:r w:rsidRPr="00800250">
        <w:rPr>
          <w:rFonts w:hint="eastAsia"/>
        </w:rPr>
        <w:t>瘦高个子戴墨镜的冷漠大叔</w:t>
      </w:r>
    </w:p>
    <w:p w14:paraId="4A491FA5" w14:textId="194EEC8E" w:rsidR="00CE3E15" w:rsidRDefault="00B655CA" w:rsidP="00B655CA">
      <w:pPr>
        <w:rPr>
          <w:rFonts w:hint="eastAsia"/>
        </w:rPr>
      </w:pPr>
      <w:r>
        <w:rPr>
          <w:rFonts w:hint="eastAsia"/>
        </w:rPr>
        <w:t>，</w:t>
      </w:r>
      <w:r w:rsidRPr="00B655CA">
        <w:rPr>
          <w:rFonts w:hint="eastAsia"/>
        </w:rPr>
        <w:t>被主角亲手送进监狱，与主角和费奇诺等人有仇</w:t>
      </w:r>
      <w:r>
        <w:rPr>
          <w:rFonts w:hint="eastAsia"/>
        </w:rPr>
        <w:t>，</w:t>
      </w:r>
      <w:r w:rsidRPr="00B655CA">
        <w:rPr>
          <w:rFonts w:hint="eastAsia"/>
        </w:rPr>
        <w:t>擅长利用炼金术将任何金属改造成现代武器进行战斗</w:t>
      </w:r>
      <w:r>
        <w:rPr>
          <w:rFonts w:hint="eastAsia"/>
        </w:rPr>
        <w:t>。</w:t>
      </w:r>
    </w:p>
    <w:p w14:paraId="24FD6F2B" w14:textId="3068E8A6" w:rsidR="00157DAB" w:rsidRDefault="00157DAB" w:rsidP="00E350AE"/>
    <w:p w14:paraId="43B1F601" w14:textId="285461AC" w:rsidR="00CE3E15" w:rsidRDefault="00CE3E15" w:rsidP="00E350AE"/>
    <w:p w14:paraId="4833D36F" w14:textId="273C1FDE" w:rsidR="00CE3E15" w:rsidRDefault="00CE3E15" w:rsidP="00E350AE"/>
    <w:p w14:paraId="489F60AA" w14:textId="0BB52BA2" w:rsidR="00CE3E15" w:rsidRDefault="00CE3E15" w:rsidP="00E350AE"/>
    <w:p w14:paraId="4D43F9AF" w14:textId="5008F409" w:rsidR="00CE3E15" w:rsidRDefault="00CE3E15" w:rsidP="00E350AE"/>
    <w:p w14:paraId="0286CA86" w14:textId="77777777" w:rsidR="00CE3E15" w:rsidRPr="00B278E9" w:rsidRDefault="00CE3E15" w:rsidP="00E350AE">
      <w:pPr>
        <w:rPr>
          <w:rFonts w:hint="eastAsia"/>
        </w:rPr>
      </w:pPr>
    </w:p>
    <w:p w14:paraId="2BF3E762" w14:textId="7C6F2415" w:rsidR="00370B6E" w:rsidRDefault="00370B6E" w:rsidP="00370B6E">
      <w:pPr>
        <w:pStyle w:val="1"/>
        <w:pBdr>
          <w:bottom w:val="single" w:sz="4" w:space="1" w:color="auto"/>
        </w:pBdr>
        <w:jc w:val="both"/>
        <w:rPr>
          <w:rFonts w:ascii="微软雅黑" w:eastAsia="微软雅黑" w:hAnsi="微软雅黑"/>
        </w:rPr>
      </w:pPr>
      <w:bookmarkStart w:id="7" w:name="_Toc118147186"/>
      <w:r>
        <w:rPr>
          <w:rFonts w:ascii="微软雅黑" w:eastAsia="微软雅黑" w:hAnsi="微软雅黑" w:hint="eastAsia"/>
        </w:rPr>
        <w:t>剧情大纲</w:t>
      </w:r>
      <w:bookmarkEnd w:id="7"/>
    </w:p>
    <w:p w14:paraId="55263E60" w14:textId="70B53A39" w:rsidR="00F6219B" w:rsidRDefault="00F6219B" w:rsidP="00370B6E">
      <w:pPr>
        <w:ind w:firstLineChars="200" w:firstLine="420"/>
        <w:rPr>
          <w:rFonts w:ascii="宋体" w:hAnsi="宋体"/>
        </w:rPr>
      </w:pPr>
    </w:p>
    <w:p w14:paraId="6E9F8B20" w14:textId="1A83C520" w:rsidR="00F6219B" w:rsidRDefault="00F6219B" w:rsidP="00370B6E">
      <w:pPr>
        <w:ind w:firstLineChars="200" w:firstLine="420"/>
        <w:rPr>
          <w:rFonts w:ascii="宋体" w:hAnsi="宋体"/>
        </w:rPr>
      </w:pPr>
    </w:p>
    <w:p w14:paraId="7BEE97CB" w14:textId="66BCCCDE" w:rsidR="00823175" w:rsidRPr="00BD5D36" w:rsidRDefault="00823175" w:rsidP="00E350AE"/>
    <w:p w14:paraId="1393F3C3" w14:textId="1E031CD3" w:rsidR="003654A7" w:rsidRDefault="00754B5E" w:rsidP="003654A7">
      <w:pPr>
        <w:pStyle w:val="1"/>
        <w:pBdr>
          <w:bottom w:val="single" w:sz="4" w:space="1" w:color="auto"/>
        </w:pBdr>
        <w:jc w:val="both"/>
        <w:rPr>
          <w:rFonts w:ascii="微软雅黑" w:eastAsia="微软雅黑" w:hAnsi="微软雅黑"/>
        </w:rPr>
      </w:pPr>
      <w:bookmarkStart w:id="8" w:name="_Toc118147189"/>
      <w:r w:rsidRPr="00844B31">
        <w:rPr>
          <w:rFonts w:ascii="微软雅黑" w:eastAsia="微软雅黑" w:hAnsi="微软雅黑" w:hint="eastAsia"/>
        </w:rPr>
        <w:t>详细设计</w:t>
      </w:r>
      <w:bookmarkEnd w:id="8"/>
    </w:p>
    <w:p w14:paraId="7E89528B" w14:textId="40E501DD" w:rsidR="000F1D07" w:rsidRPr="000F1D07" w:rsidRDefault="00C22269" w:rsidP="000F1D07">
      <w:pPr>
        <w:pStyle w:val="2"/>
        <w:rPr>
          <w:rFonts w:ascii="微软雅黑" w:eastAsia="微软雅黑" w:hAnsi="微软雅黑"/>
        </w:rPr>
      </w:pPr>
      <w:r>
        <w:rPr>
          <w:rFonts w:ascii="微软雅黑" w:eastAsia="微软雅黑" w:hAnsi="微软雅黑" w:hint="eastAsia"/>
        </w:rPr>
        <w:t>地区：</w:t>
      </w:r>
      <w:r w:rsidR="00B655CA">
        <w:rPr>
          <w:rFonts w:ascii="微软雅黑" w:eastAsia="微软雅黑" w:hAnsi="微软雅黑" w:hint="eastAsia"/>
        </w:rPr>
        <w:t>伦敦市-</w:t>
      </w:r>
      <w:proofErr w:type="gramStart"/>
      <w:r w:rsidR="00B655CA">
        <w:rPr>
          <w:rFonts w:ascii="微软雅黑" w:eastAsia="微软雅黑" w:hAnsi="微软雅黑" w:hint="eastAsia"/>
        </w:rPr>
        <w:t>禁狱街</w:t>
      </w:r>
      <w:proofErr w:type="gramEnd"/>
    </w:p>
    <w:p w14:paraId="760A31EF" w14:textId="0484A407" w:rsidR="008C0169" w:rsidRPr="000578B9" w:rsidRDefault="00F61E7B" w:rsidP="008C0169">
      <w:pPr>
        <w:pStyle w:val="3"/>
        <w:rPr>
          <w:rFonts w:ascii="宋体" w:hAnsi="宋体"/>
        </w:rPr>
      </w:pPr>
      <w:bookmarkStart w:id="9" w:name="_Toc69305958"/>
      <w:bookmarkStart w:id="10" w:name="_Toc118147191"/>
      <w:r w:rsidRPr="000578B9">
        <w:rPr>
          <w:rFonts w:ascii="宋体" w:hAnsi="宋体" w:hint="eastAsia"/>
        </w:rPr>
        <w:t>流程</w:t>
      </w:r>
      <w:bookmarkEnd w:id="9"/>
      <w:bookmarkEnd w:id="10"/>
    </w:p>
    <w:p w14:paraId="14537E8B" w14:textId="749A2600" w:rsidR="00761524" w:rsidRPr="00C22269" w:rsidRDefault="00B655CA" w:rsidP="00C22269">
      <w:pPr>
        <w:pStyle w:val="af2"/>
        <w:numPr>
          <w:ilvl w:val="0"/>
          <w:numId w:val="2"/>
        </w:numPr>
        <w:rPr>
          <w:rFonts w:ascii="微软雅黑" w:eastAsia="微软雅黑" w:hAnsi="微软雅黑"/>
          <w:szCs w:val="21"/>
          <w:lang w:eastAsia="zh-CN"/>
        </w:rPr>
      </w:pPr>
      <w:r w:rsidRPr="00C22269">
        <w:rPr>
          <w:rFonts w:ascii="微软雅黑" w:eastAsia="微软雅黑" w:hAnsi="微软雅黑" w:hint="eastAsia"/>
          <w:szCs w:val="21"/>
          <w:lang w:eastAsia="zh-CN"/>
        </w:rPr>
        <w:t>主角</w:t>
      </w:r>
      <w:proofErr w:type="gramStart"/>
      <w:r w:rsidRPr="00C22269">
        <w:rPr>
          <w:rFonts w:ascii="微软雅黑" w:eastAsia="微软雅黑" w:hAnsi="微软雅黑" w:hint="eastAsia"/>
          <w:szCs w:val="21"/>
          <w:lang w:eastAsia="zh-CN"/>
        </w:rPr>
        <w:t>跟随假</w:t>
      </w:r>
      <w:proofErr w:type="gramEnd"/>
      <w:r w:rsidRPr="00C22269">
        <w:rPr>
          <w:rFonts w:ascii="微软雅黑" w:eastAsia="微软雅黑" w:hAnsi="微软雅黑" w:hint="eastAsia"/>
          <w:szCs w:val="21"/>
          <w:lang w:eastAsia="zh-CN"/>
        </w:rPr>
        <w:t>“菲萝”来到此处，“菲萝”消失，地上</w:t>
      </w:r>
      <w:r w:rsidR="00B72AFA" w:rsidRPr="00C22269">
        <w:rPr>
          <w:rFonts w:ascii="微软雅黑" w:eastAsia="微软雅黑" w:hAnsi="微软雅黑" w:hint="eastAsia"/>
          <w:szCs w:val="21"/>
          <w:lang w:eastAsia="zh-CN"/>
        </w:rPr>
        <w:t>出现</w:t>
      </w:r>
      <w:r w:rsidRPr="00C22269">
        <w:rPr>
          <w:rFonts w:ascii="微软雅黑" w:eastAsia="微软雅黑" w:hAnsi="微软雅黑" w:hint="eastAsia"/>
          <w:szCs w:val="21"/>
          <w:lang w:eastAsia="zh-CN"/>
        </w:rPr>
        <w:t>一封信</w:t>
      </w:r>
      <w:r w:rsidR="00B72AFA" w:rsidRPr="00C22269">
        <w:rPr>
          <w:rFonts w:ascii="微软雅黑" w:eastAsia="微软雅黑" w:hAnsi="微软雅黑" w:hint="eastAsia"/>
          <w:szCs w:val="21"/>
          <w:lang w:eastAsia="zh-CN"/>
        </w:rPr>
        <w:t>。</w:t>
      </w:r>
    </w:p>
    <w:p w14:paraId="0A88D291" w14:textId="77DB10FB" w:rsidR="00B655CA" w:rsidRDefault="00B72AFA"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主角捡起信，自言自语：</w:t>
      </w:r>
    </w:p>
    <w:p w14:paraId="2A27727C" w14:textId="3BF644C1" w:rsidR="00B72AFA" w:rsidRDefault="00B72AFA"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%name：想</w:t>
      </w:r>
      <w:proofErr w:type="gramStart"/>
      <w:r>
        <w:rPr>
          <w:rFonts w:ascii="微软雅黑" w:eastAsia="微软雅黑" w:hAnsi="微软雅黑" w:hint="eastAsia"/>
          <w:lang w:eastAsia="zh-CN"/>
        </w:rPr>
        <w:t>救菲萝</w:t>
      </w:r>
      <w:proofErr w:type="gramEnd"/>
      <w:r>
        <w:rPr>
          <w:rFonts w:ascii="微软雅黑" w:eastAsia="微软雅黑" w:hAnsi="微软雅黑" w:hint="eastAsia"/>
          <w:lang w:eastAsia="zh-CN"/>
        </w:rPr>
        <w:t>，前往这里…最后来到这里…</w:t>
      </w:r>
    </w:p>
    <w:p w14:paraId="71B88065" w14:textId="0458469A" w:rsidR="00B72AFA" w:rsidRDefault="00B72AFA"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%name：奇怪，这</w:t>
      </w:r>
      <w:proofErr w:type="gramStart"/>
      <w:r>
        <w:rPr>
          <w:rFonts w:ascii="微软雅黑" w:eastAsia="微软雅黑" w:hAnsi="微软雅黑" w:hint="eastAsia"/>
          <w:lang w:eastAsia="zh-CN"/>
        </w:rPr>
        <w:t>不像米角的</w:t>
      </w:r>
      <w:proofErr w:type="gramEnd"/>
      <w:r>
        <w:rPr>
          <w:rFonts w:ascii="微软雅黑" w:eastAsia="微软雅黑" w:hAnsi="微软雅黑" w:hint="eastAsia"/>
          <w:lang w:eastAsia="zh-CN"/>
        </w:rPr>
        <w:t>行事风格，不过为了找到菲萝，只能按照信上的要求去这几个地方查看一下。</w:t>
      </w:r>
    </w:p>
    <w:p w14:paraId="4999272F" w14:textId="2C12E551" w:rsidR="00B72AFA" w:rsidRPr="00C22269" w:rsidRDefault="00C22269" w:rsidP="00C22269">
      <w:pPr>
        <w:pStyle w:val="af2"/>
        <w:numPr>
          <w:ilvl w:val="0"/>
          <w:numId w:val="2"/>
        </w:numPr>
        <w:rPr>
          <w:rFonts w:ascii="微软雅黑" w:eastAsia="微软雅黑" w:hAnsi="微软雅黑"/>
          <w:szCs w:val="21"/>
          <w:lang w:eastAsia="zh-CN"/>
        </w:rPr>
      </w:pPr>
      <w:r w:rsidRPr="00C22269">
        <w:rPr>
          <w:rFonts w:ascii="微软雅黑" w:eastAsia="微软雅黑" w:hAnsi="微软雅黑" w:hint="eastAsia"/>
          <w:szCs w:val="21"/>
          <w:lang w:eastAsia="zh-CN"/>
        </w:rPr>
        <w:t>分别要求</w:t>
      </w:r>
      <w:r w:rsidR="00B72AFA" w:rsidRPr="00C22269">
        <w:rPr>
          <w:rFonts w:ascii="微软雅黑" w:eastAsia="微软雅黑" w:hAnsi="微软雅黑" w:hint="eastAsia"/>
          <w:szCs w:val="21"/>
          <w:lang w:eastAsia="zh-CN"/>
        </w:rPr>
        <w:t>主角前往伦敦市的</w:t>
      </w:r>
      <w:r w:rsidRPr="00C22269">
        <w:rPr>
          <w:rFonts w:ascii="微软雅黑" w:eastAsia="微软雅黑" w:hAnsi="微软雅黑" w:hint="eastAsia"/>
          <w:szCs w:val="21"/>
          <w:lang w:eastAsia="zh-CN"/>
        </w:rPr>
        <w:t>四</w:t>
      </w:r>
      <w:r w:rsidR="00B72AFA" w:rsidRPr="00C22269">
        <w:rPr>
          <w:rFonts w:ascii="微软雅黑" w:eastAsia="微软雅黑" w:hAnsi="微软雅黑" w:hint="eastAsia"/>
          <w:szCs w:val="21"/>
          <w:lang w:eastAsia="zh-CN"/>
        </w:rPr>
        <w:t>处地点，每处地点都会触发一场战斗。</w:t>
      </w:r>
    </w:p>
    <w:p w14:paraId="0270729B" w14:textId="2378EEFF" w:rsidR="00B72AFA" w:rsidRDefault="00B72AFA"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第一场战斗结束：</w:t>
      </w:r>
    </w:p>
    <w:p w14:paraId="71757C5C" w14:textId="178EDE53" w:rsidR="00B72AFA" w:rsidRDefault="00B72AFA"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%name：奇怪，伦敦市里怎么会出现元涌？</w:t>
      </w:r>
    </w:p>
    <w:p w14:paraId="5EF3D9F6" w14:textId="5F40F861" w:rsidR="00B72AFA" w:rsidRDefault="00B72AFA"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%name：</w:t>
      </w:r>
      <w:r w:rsidR="00027451">
        <w:rPr>
          <w:rFonts w:ascii="微软雅黑" w:eastAsia="微软雅黑" w:hAnsi="微软雅黑" w:hint="eastAsia"/>
          <w:lang w:eastAsia="zh-CN"/>
        </w:rPr>
        <w:t>把</w:t>
      </w:r>
      <w:r>
        <w:rPr>
          <w:rFonts w:ascii="微软雅黑" w:eastAsia="微软雅黑" w:hAnsi="微软雅黑" w:hint="eastAsia"/>
          <w:lang w:eastAsia="zh-CN"/>
        </w:rPr>
        <w:t>这些元素能收集起来给费奇诺老师看下吧。</w:t>
      </w:r>
    </w:p>
    <w:p w14:paraId="4B9D6365" w14:textId="3480D469" w:rsidR="00B72AFA" w:rsidRDefault="00B72AFA"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第二场战斗结束：</w:t>
      </w:r>
    </w:p>
    <w:p w14:paraId="4D618FB8" w14:textId="7A0C0EAE" w:rsidR="00B72AFA" w:rsidRDefault="00B72AFA"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%name：这里也没有菲萝的踪迹，</w:t>
      </w:r>
      <w:r w:rsidR="00027451">
        <w:rPr>
          <w:rFonts w:ascii="微软雅黑" w:eastAsia="微软雅黑" w:hAnsi="微软雅黑" w:hint="eastAsia"/>
          <w:lang w:eastAsia="zh-CN"/>
        </w:rPr>
        <w:t>但是地上的炼金术痕迹看起来像非法炼金术</w:t>
      </w:r>
      <w:proofErr w:type="gramStart"/>
      <w:r w:rsidR="00027451">
        <w:rPr>
          <w:rFonts w:ascii="微软雅黑" w:eastAsia="微软雅黑" w:hAnsi="微软雅黑" w:hint="eastAsia"/>
          <w:lang w:eastAsia="zh-CN"/>
        </w:rPr>
        <w:t>士留下</w:t>
      </w:r>
      <w:proofErr w:type="gramEnd"/>
      <w:r w:rsidR="00027451">
        <w:rPr>
          <w:rFonts w:ascii="微软雅黑" w:eastAsia="微软雅黑" w:hAnsi="微软雅黑" w:hint="eastAsia"/>
          <w:lang w:eastAsia="zh-CN"/>
        </w:rPr>
        <w:t>的。</w:t>
      </w:r>
    </w:p>
    <w:p w14:paraId="3B9C28AA" w14:textId="73CCC59A" w:rsidR="00027451" w:rsidRDefault="00027451" w:rsidP="00B655CA">
      <w:pPr>
        <w:pStyle w:val="af2"/>
        <w:ind w:left="987" w:firstLine="0"/>
        <w:rPr>
          <w:rFonts w:ascii="微软雅黑" w:eastAsia="微软雅黑" w:hAnsi="微软雅黑" w:hint="eastAsia"/>
          <w:lang w:eastAsia="zh-CN"/>
        </w:rPr>
      </w:pPr>
      <w:r>
        <w:rPr>
          <w:rFonts w:ascii="微软雅黑" w:eastAsia="微软雅黑" w:hAnsi="微软雅黑" w:hint="eastAsia"/>
          <w:lang w:eastAsia="zh-CN"/>
        </w:rPr>
        <w:t>%name：</w:t>
      </w:r>
      <w:proofErr w:type="gramStart"/>
      <w:r>
        <w:rPr>
          <w:rFonts w:ascii="微软雅黑" w:eastAsia="微软雅黑" w:hAnsi="微软雅黑" w:hint="eastAsia"/>
          <w:lang w:eastAsia="zh-CN"/>
        </w:rPr>
        <w:t>难道米角和</w:t>
      </w:r>
      <w:proofErr w:type="gramEnd"/>
      <w:r>
        <w:rPr>
          <w:rFonts w:ascii="微软雅黑" w:eastAsia="微软雅黑" w:hAnsi="微软雅黑" w:hint="eastAsia"/>
          <w:lang w:eastAsia="zh-CN"/>
        </w:rPr>
        <w:t>非法炼金术士组织有什么联系？</w:t>
      </w:r>
    </w:p>
    <w:p w14:paraId="53B4FD24" w14:textId="05F1957E" w:rsidR="00B72AFA" w:rsidRDefault="00B72AFA"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第三场战斗（小精英怪）结束：</w:t>
      </w:r>
    </w:p>
    <w:p w14:paraId="44037C9A" w14:textId="238269E8" w:rsidR="00027451" w:rsidRDefault="00027451"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lastRenderedPageBreak/>
        <w:t>非法炼金术士A：可恶，竟然连这么隐蔽的地方竟然都被你找到！</w:t>
      </w:r>
    </w:p>
    <w:p w14:paraId="17136272" w14:textId="732300F1" w:rsidR="00B72AFA" w:rsidRDefault="00B72AFA"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%name：</w:t>
      </w:r>
      <w:r w:rsidR="00027451">
        <w:rPr>
          <w:rFonts w:ascii="微软雅黑" w:eastAsia="微软雅黑" w:hAnsi="微软雅黑" w:hint="eastAsia"/>
          <w:lang w:eastAsia="zh-CN"/>
        </w:rPr>
        <w:t>快说，你们把</w:t>
      </w:r>
      <w:proofErr w:type="gramStart"/>
      <w:r w:rsidR="00027451">
        <w:rPr>
          <w:rFonts w:ascii="微软雅黑" w:eastAsia="微软雅黑" w:hAnsi="微软雅黑" w:hint="eastAsia"/>
          <w:lang w:eastAsia="zh-CN"/>
        </w:rPr>
        <w:t>菲萝藏哪</w:t>
      </w:r>
      <w:proofErr w:type="gramEnd"/>
      <w:r w:rsidR="00027451">
        <w:rPr>
          <w:rFonts w:ascii="微软雅黑" w:eastAsia="微软雅黑" w:hAnsi="微软雅黑" w:hint="eastAsia"/>
          <w:lang w:eastAsia="zh-CN"/>
        </w:rPr>
        <w:t>去了</w:t>
      </w:r>
      <w:r w:rsidR="00C22269">
        <w:rPr>
          <w:rFonts w:ascii="微软雅黑" w:eastAsia="微软雅黑" w:hAnsi="微软雅黑" w:hint="eastAsia"/>
          <w:lang w:eastAsia="zh-CN"/>
        </w:rPr>
        <w:t>，你们</w:t>
      </w:r>
      <w:proofErr w:type="gramStart"/>
      <w:r w:rsidR="00C22269">
        <w:rPr>
          <w:rFonts w:ascii="微软雅黑" w:eastAsia="微软雅黑" w:hAnsi="微软雅黑" w:hint="eastAsia"/>
          <w:lang w:eastAsia="zh-CN"/>
        </w:rPr>
        <w:t>和米角之间</w:t>
      </w:r>
      <w:proofErr w:type="gramEnd"/>
      <w:r w:rsidR="00C22269">
        <w:rPr>
          <w:rFonts w:ascii="微软雅黑" w:eastAsia="微软雅黑" w:hAnsi="微软雅黑" w:hint="eastAsia"/>
          <w:lang w:eastAsia="zh-CN"/>
        </w:rPr>
        <w:t>又有什么勾当</w:t>
      </w:r>
      <w:r w:rsidR="00027451">
        <w:rPr>
          <w:rFonts w:ascii="微软雅黑" w:eastAsia="微软雅黑" w:hAnsi="微软雅黑" w:hint="eastAsia"/>
          <w:lang w:eastAsia="zh-CN"/>
        </w:rPr>
        <w:t>！</w:t>
      </w:r>
    </w:p>
    <w:p w14:paraId="5B812703" w14:textId="5385CDA2" w:rsidR="00027451" w:rsidRDefault="00027451" w:rsidP="00B655CA">
      <w:pPr>
        <w:pStyle w:val="af2"/>
        <w:ind w:left="987" w:firstLine="0"/>
        <w:rPr>
          <w:rFonts w:ascii="微软雅黑" w:eastAsia="微软雅黑" w:hAnsi="微软雅黑" w:hint="eastAsia"/>
          <w:lang w:eastAsia="zh-CN"/>
        </w:rPr>
      </w:pPr>
      <w:r>
        <w:rPr>
          <w:rFonts w:ascii="微软雅黑" w:eastAsia="微软雅黑" w:hAnsi="微软雅黑" w:hint="eastAsia"/>
          <w:lang w:eastAsia="zh-CN"/>
        </w:rPr>
        <w:t>非法炼金术士A：菲萝？从来没见过什么菲萝，我还以为你是</w:t>
      </w:r>
      <w:r>
        <w:rPr>
          <w:rFonts w:ascii="微软雅黑" w:eastAsia="微软雅黑" w:hAnsi="微软雅黑" w:hint="eastAsia"/>
          <w:lang w:eastAsia="zh-CN"/>
        </w:rPr>
        <w:t>来破坏我们的暴动</w:t>
      </w:r>
      <w:r>
        <w:rPr>
          <w:rFonts w:ascii="微软雅黑" w:eastAsia="微软雅黑" w:hAnsi="微软雅黑" w:hint="eastAsia"/>
          <w:lang w:eastAsia="zh-CN"/>
        </w:rPr>
        <w:t>计划</w:t>
      </w:r>
      <w:r>
        <w:rPr>
          <w:rFonts w:ascii="微软雅黑" w:eastAsia="微软雅黑" w:hAnsi="微软雅黑" w:hint="eastAsia"/>
          <w:lang w:eastAsia="zh-CN"/>
        </w:rPr>
        <w:t>……</w:t>
      </w:r>
    </w:p>
    <w:p w14:paraId="25C489A7" w14:textId="1B87AE6C" w:rsidR="00027451" w:rsidRDefault="00027451"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非法炼金术士B：喂，你这家伙</w:t>
      </w:r>
      <w:r w:rsidR="00C22269">
        <w:rPr>
          <w:rFonts w:ascii="微软雅黑" w:eastAsia="微软雅黑" w:hAnsi="微软雅黑" w:hint="eastAsia"/>
          <w:lang w:eastAsia="zh-CN"/>
        </w:rPr>
        <w:t>怎么能把这种事情说出来，</w:t>
      </w:r>
      <w:proofErr w:type="gramStart"/>
      <w:r w:rsidR="00C22269">
        <w:rPr>
          <w:rFonts w:ascii="微软雅黑" w:eastAsia="微软雅黑" w:hAnsi="微软雅黑" w:hint="eastAsia"/>
          <w:lang w:eastAsia="zh-CN"/>
        </w:rPr>
        <w:t>迪</w:t>
      </w:r>
      <w:proofErr w:type="gramEnd"/>
      <w:r w:rsidR="00C22269">
        <w:rPr>
          <w:rFonts w:ascii="微软雅黑" w:eastAsia="微软雅黑" w:hAnsi="微软雅黑" w:hint="eastAsia"/>
          <w:lang w:eastAsia="zh-CN"/>
        </w:rPr>
        <w:t>索夫老大会剥了你的皮……</w:t>
      </w:r>
    </w:p>
    <w:p w14:paraId="3F3B297F" w14:textId="2C041553" w:rsidR="00C22269" w:rsidRDefault="00C22269" w:rsidP="00B655CA">
      <w:pPr>
        <w:pStyle w:val="af2"/>
        <w:ind w:left="987" w:firstLine="0"/>
        <w:rPr>
          <w:rFonts w:ascii="微软雅黑" w:eastAsia="微软雅黑" w:hAnsi="微软雅黑" w:hint="eastAsia"/>
          <w:lang w:eastAsia="zh-CN"/>
        </w:rPr>
      </w:pPr>
      <w:r>
        <w:rPr>
          <w:rFonts w:ascii="微软雅黑" w:eastAsia="微软雅黑" w:hAnsi="微软雅黑"/>
          <w:lang w:eastAsia="zh-CN"/>
        </w:rPr>
        <w:t>非法炼金术士</w:t>
      </w:r>
      <w:r>
        <w:rPr>
          <w:rFonts w:ascii="微软雅黑" w:eastAsia="微软雅黑" w:hAnsi="微软雅黑" w:hint="eastAsia"/>
          <w:lang w:eastAsia="zh-CN"/>
        </w:rPr>
        <w:t>A：你这不也把</w:t>
      </w:r>
      <w:proofErr w:type="gramStart"/>
      <w:r>
        <w:rPr>
          <w:rFonts w:ascii="微软雅黑" w:eastAsia="微软雅黑" w:hAnsi="微软雅黑" w:hint="eastAsia"/>
          <w:lang w:eastAsia="zh-CN"/>
        </w:rPr>
        <w:t>迪</w:t>
      </w:r>
      <w:proofErr w:type="gramEnd"/>
      <w:r>
        <w:rPr>
          <w:rFonts w:ascii="微软雅黑" w:eastAsia="微软雅黑" w:hAnsi="微软雅黑" w:hint="eastAsia"/>
          <w:lang w:eastAsia="zh-CN"/>
        </w:rPr>
        <w:t>索夫老大越狱的事情说出来了！</w:t>
      </w:r>
    </w:p>
    <w:p w14:paraId="71B57F25" w14:textId="6901D1AC" w:rsidR="00027451" w:rsidRDefault="00027451"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%name：</w:t>
      </w:r>
      <w:proofErr w:type="gramStart"/>
      <w:r w:rsidR="00C22269">
        <w:rPr>
          <w:rFonts w:ascii="微软雅黑" w:eastAsia="微软雅黑" w:hAnsi="微软雅黑" w:hint="eastAsia"/>
          <w:lang w:eastAsia="zh-CN"/>
        </w:rPr>
        <w:t>迪</w:t>
      </w:r>
      <w:proofErr w:type="gramEnd"/>
      <w:r w:rsidR="00C22269">
        <w:rPr>
          <w:rFonts w:ascii="微软雅黑" w:eastAsia="微软雅黑" w:hAnsi="微软雅黑" w:hint="eastAsia"/>
          <w:lang w:eastAsia="zh-CN"/>
        </w:rPr>
        <w:t>索夫？暴动？看</w:t>
      </w:r>
      <w:r>
        <w:rPr>
          <w:rFonts w:ascii="微软雅黑" w:eastAsia="微软雅黑" w:hAnsi="微软雅黑" w:hint="eastAsia"/>
          <w:lang w:eastAsia="zh-CN"/>
        </w:rPr>
        <w:t>来我撞见不得了的事情，警卫队马上赶到，你们最好老实交代！</w:t>
      </w:r>
    </w:p>
    <w:p w14:paraId="689F4D7D" w14:textId="71F092B8" w:rsidR="00027451" w:rsidRDefault="00027451" w:rsidP="00B655CA">
      <w:pPr>
        <w:pStyle w:val="af2"/>
        <w:ind w:left="987" w:firstLine="0"/>
        <w:rPr>
          <w:rFonts w:ascii="微软雅黑" w:eastAsia="微软雅黑" w:hAnsi="微软雅黑"/>
          <w:lang w:eastAsia="zh-CN"/>
        </w:rPr>
      </w:pPr>
      <w:r>
        <w:rPr>
          <w:rFonts w:ascii="微软雅黑" w:eastAsia="微软雅黑" w:hAnsi="微软雅黑"/>
          <w:lang w:eastAsia="zh-CN"/>
        </w:rPr>
        <w:t>非法炼金术士</w:t>
      </w:r>
      <w:r>
        <w:rPr>
          <w:rFonts w:ascii="微软雅黑" w:eastAsia="微软雅黑" w:hAnsi="微软雅黑" w:hint="eastAsia"/>
          <w:lang w:eastAsia="zh-CN"/>
        </w:rPr>
        <w:t>B：哎哟我的小祖宗，您可别说</w:t>
      </w:r>
      <w:r w:rsidR="00C22269">
        <w:rPr>
          <w:rFonts w:ascii="微软雅黑" w:eastAsia="微软雅黑" w:hAnsi="微软雅黑" w:hint="eastAsia"/>
          <w:lang w:eastAsia="zh-CN"/>
        </w:rPr>
        <w:t>什么米</w:t>
      </w:r>
      <w:proofErr w:type="gramStart"/>
      <w:r w:rsidR="00C22269">
        <w:rPr>
          <w:rFonts w:ascii="微软雅黑" w:eastAsia="微软雅黑" w:hAnsi="微软雅黑" w:hint="eastAsia"/>
          <w:lang w:eastAsia="zh-CN"/>
        </w:rPr>
        <w:t>萝非角</w:t>
      </w:r>
      <w:proofErr w:type="gramEnd"/>
      <w:r w:rsidR="00C22269">
        <w:rPr>
          <w:rFonts w:ascii="微软雅黑" w:eastAsia="微软雅黑" w:hAnsi="微软雅黑" w:hint="eastAsia"/>
          <w:lang w:eastAsia="zh-CN"/>
        </w:rPr>
        <w:t>的</w:t>
      </w:r>
      <w:r>
        <w:rPr>
          <w:rFonts w:ascii="微软雅黑" w:eastAsia="微软雅黑" w:hAnsi="微软雅黑" w:hint="eastAsia"/>
          <w:lang w:eastAsia="zh-CN"/>
        </w:rPr>
        <w:t>，</w:t>
      </w:r>
      <w:r w:rsidR="00C22269">
        <w:rPr>
          <w:rFonts w:ascii="微软雅黑" w:eastAsia="微软雅黑" w:hAnsi="微软雅黑" w:hint="eastAsia"/>
          <w:lang w:eastAsia="zh-CN"/>
        </w:rPr>
        <w:t>我们这几天忙前忙后的连口热饭都没吃上。</w:t>
      </w:r>
    </w:p>
    <w:p w14:paraId="6674D377" w14:textId="77777777" w:rsidR="00C22269" w:rsidRDefault="00C22269"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%name：看样子他们是真不知情，米角、非法炼金术士、迪索夫……</w:t>
      </w:r>
    </w:p>
    <w:p w14:paraId="75120007" w14:textId="55CB7455" w:rsidR="00C22269" w:rsidRDefault="00C22269" w:rsidP="00B655CA">
      <w:pPr>
        <w:pStyle w:val="af2"/>
        <w:ind w:left="987" w:firstLine="0"/>
        <w:rPr>
          <w:rFonts w:ascii="微软雅黑" w:eastAsia="微软雅黑" w:hAnsi="微软雅黑"/>
          <w:lang w:eastAsia="zh-CN"/>
        </w:rPr>
      </w:pPr>
      <w:r>
        <w:rPr>
          <w:rFonts w:ascii="微软雅黑" w:eastAsia="微软雅黑" w:hAnsi="微软雅黑" w:hint="eastAsia"/>
          <w:lang w:eastAsia="zh-CN"/>
        </w:rPr>
        <w:t>%name：唉，算了，还是去最后一个地点看看吧。</w:t>
      </w:r>
    </w:p>
    <w:p w14:paraId="44CC2B8F" w14:textId="0970D4E2" w:rsidR="00C22269" w:rsidRDefault="00C22269" w:rsidP="00C22269">
      <w:pPr>
        <w:pStyle w:val="af2"/>
        <w:numPr>
          <w:ilvl w:val="0"/>
          <w:numId w:val="2"/>
        </w:numPr>
        <w:rPr>
          <w:rFonts w:ascii="微软雅黑" w:eastAsia="微软雅黑" w:hAnsi="微软雅黑"/>
          <w:szCs w:val="21"/>
          <w:lang w:eastAsia="zh-CN"/>
        </w:rPr>
      </w:pPr>
      <w:r w:rsidRPr="00C22269">
        <w:rPr>
          <w:rFonts w:ascii="微软雅黑" w:eastAsia="微软雅黑" w:hAnsi="微软雅黑" w:hint="eastAsia"/>
          <w:szCs w:val="21"/>
          <w:lang w:eastAsia="zh-CN"/>
        </w:rPr>
        <w:t>来到最后一处地点，触发【场景动画】。</w:t>
      </w:r>
    </w:p>
    <w:p w14:paraId="48A38F35" w14:textId="27DAB309" w:rsidR="00A86235" w:rsidRDefault="00A86235" w:rsidP="00A86235">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菲萝面露痛苦神色倒在地上，</w:t>
      </w:r>
      <w:proofErr w:type="gramStart"/>
      <w:r>
        <w:rPr>
          <w:rFonts w:ascii="微软雅黑" w:eastAsia="微软雅黑" w:hAnsi="微软雅黑" w:hint="eastAsia"/>
          <w:szCs w:val="21"/>
          <w:lang w:eastAsia="zh-CN"/>
        </w:rPr>
        <w:t>米角</w:t>
      </w:r>
      <w:r w:rsidR="00F862EA">
        <w:rPr>
          <w:rFonts w:ascii="微软雅黑" w:eastAsia="微软雅黑" w:hAnsi="微软雅黑" w:hint="eastAsia"/>
          <w:szCs w:val="21"/>
          <w:lang w:eastAsia="zh-CN"/>
        </w:rPr>
        <w:t>站在</w:t>
      </w:r>
      <w:proofErr w:type="gramEnd"/>
      <w:r>
        <w:rPr>
          <w:rFonts w:ascii="微软雅黑" w:eastAsia="微软雅黑" w:hAnsi="微软雅黑" w:hint="eastAsia"/>
          <w:szCs w:val="21"/>
          <w:lang w:eastAsia="zh-CN"/>
        </w:rPr>
        <w:t>菲萝</w:t>
      </w:r>
      <w:r w:rsidR="00F862EA">
        <w:rPr>
          <w:rFonts w:ascii="微软雅黑" w:eastAsia="微软雅黑" w:hAnsi="微软雅黑" w:hint="eastAsia"/>
          <w:szCs w:val="21"/>
          <w:lang w:eastAsia="zh-CN"/>
        </w:rPr>
        <w:t>旁边</w:t>
      </w:r>
      <w:r>
        <w:rPr>
          <w:rFonts w:ascii="微软雅黑" w:eastAsia="微软雅黑" w:hAnsi="微软雅黑" w:hint="eastAsia"/>
          <w:szCs w:val="21"/>
          <w:lang w:eastAsia="zh-CN"/>
        </w:rPr>
        <w:t>，主角冲上去一把</w:t>
      </w:r>
      <w:proofErr w:type="gramStart"/>
      <w:r>
        <w:rPr>
          <w:rFonts w:ascii="微软雅黑" w:eastAsia="微软雅黑" w:hAnsi="微软雅黑" w:hint="eastAsia"/>
          <w:szCs w:val="21"/>
          <w:lang w:eastAsia="zh-CN"/>
        </w:rPr>
        <w:t>将米角推开</w:t>
      </w:r>
      <w:proofErr w:type="gramEnd"/>
      <w:r>
        <w:rPr>
          <w:rFonts w:ascii="微软雅黑" w:eastAsia="微软雅黑" w:hAnsi="微软雅黑" w:hint="eastAsia"/>
          <w:szCs w:val="21"/>
          <w:lang w:eastAsia="zh-CN"/>
        </w:rPr>
        <w:t>。</w:t>
      </w:r>
    </w:p>
    <w:p w14:paraId="736FAE66" w14:textId="62ED2B9E" w:rsidR="00A86235" w:rsidRDefault="00A86235" w:rsidP="00A86235">
      <w:pPr>
        <w:pStyle w:val="af2"/>
        <w:numPr>
          <w:ilvl w:val="0"/>
          <w:numId w:val="2"/>
        </w:numPr>
        <w:rPr>
          <w:rFonts w:ascii="微软雅黑" w:eastAsia="微软雅黑" w:hAnsi="微软雅黑"/>
          <w:szCs w:val="21"/>
          <w:lang w:eastAsia="zh-CN"/>
        </w:rPr>
      </w:pPr>
      <w:r w:rsidRPr="00C22269">
        <w:rPr>
          <w:rFonts w:ascii="微软雅黑" w:eastAsia="微软雅黑" w:hAnsi="微软雅黑" w:hint="eastAsia"/>
          <w:szCs w:val="21"/>
          <w:lang w:eastAsia="zh-CN"/>
        </w:rPr>
        <w:t>【场景动画】</w:t>
      </w:r>
      <w:r>
        <w:rPr>
          <w:rFonts w:ascii="微软雅黑" w:eastAsia="微软雅黑" w:hAnsi="微软雅黑" w:hint="eastAsia"/>
          <w:szCs w:val="21"/>
          <w:lang w:eastAsia="zh-CN"/>
        </w:rPr>
        <w:t>结束，进入【对话】</w:t>
      </w:r>
      <w:r w:rsidRPr="00C22269">
        <w:rPr>
          <w:rFonts w:ascii="微软雅黑" w:eastAsia="微软雅黑" w:hAnsi="微软雅黑" w:hint="eastAsia"/>
          <w:szCs w:val="21"/>
          <w:lang w:eastAsia="zh-CN"/>
        </w:rPr>
        <w:t>。</w:t>
      </w:r>
    </w:p>
    <w:p w14:paraId="2FEF2537" w14:textId="0123ECA3" w:rsidR="00A86235" w:rsidRDefault="00A86235" w:rsidP="00A86235">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%name：</w:t>
      </w:r>
      <w:r w:rsidR="00EA4732">
        <w:rPr>
          <w:rFonts w:ascii="微软雅黑" w:eastAsia="微软雅黑" w:hAnsi="微软雅黑" w:hint="eastAsia"/>
          <w:szCs w:val="21"/>
          <w:lang w:eastAsia="zh-CN"/>
        </w:rPr>
        <w:t>菲萝，菲萝，振作点！</w:t>
      </w:r>
    </w:p>
    <w:p w14:paraId="068C17A1" w14:textId="5EAF8838" w:rsidR="00A86235" w:rsidRDefault="00A86235" w:rsidP="00A86235">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米角：</w:t>
      </w:r>
      <w:r w:rsidR="00F862EA">
        <w:rPr>
          <w:rFonts w:ascii="微软雅黑" w:eastAsia="微软雅黑" w:hAnsi="微软雅黑" w:hint="eastAsia"/>
          <w:szCs w:val="21"/>
          <w:lang w:eastAsia="zh-CN"/>
        </w:rPr>
        <w:t>她没事，只是晕过去了</w:t>
      </w:r>
      <w:r>
        <w:rPr>
          <w:rFonts w:ascii="微软雅黑" w:eastAsia="微软雅黑" w:hAnsi="微软雅黑" w:hint="eastAsia"/>
          <w:szCs w:val="21"/>
          <w:lang w:eastAsia="zh-CN"/>
        </w:rPr>
        <w:t>。</w:t>
      </w:r>
    </w:p>
    <w:p w14:paraId="0CAFCE8E" w14:textId="1CC42A67" w:rsidR="00A86235" w:rsidRDefault="00946F9E" w:rsidP="00A86235">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米角</w:t>
      </w:r>
      <w:r w:rsidR="00A86235">
        <w:rPr>
          <w:rFonts w:ascii="微软雅黑" w:eastAsia="微软雅黑" w:hAnsi="微软雅黑" w:hint="eastAsia"/>
          <w:szCs w:val="21"/>
          <w:lang w:eastAsia="zh-CN"/>
        </w:rPr>
        <w:t>：</w:t>
      </w:r>
      <w:r>
        <w:rPr>
          <w:rFonts w:ascii="微软雅黑" w:eastAsia="微软雅黑" w:hAnsi="微软雅黑" w:hint="eastAsia"/>
          <w:szCs w:val="21"/>
          <w:lang w:eastAsia="zh-CN"/>
        </w:rPr>
        <w:t>怎么</w:t>
      </w:r>
      <w:r w:rsidR="00EA4732">
        <w:rPr>
          <w:rFonts w:ascii="微软雅黑" w:eastAsia="微软雅黑" w:hAnsi="微软雅黑" w:hint="eastAsia"/>
          <w:szCs w:val="21"/>
          <w:lang w:eastAsia="zh-CN"/>
        </w:rPr>
        <w:t>，</w:t>
      </w:r>
      <w:r>
        <w:rPr>
          <w:rFonts w:ascii="微软雅黑" w:eastAsia="微软雅黑" w:hAnsi="微软雅黑" w:hint="eastAsia"/>
          <w:szCs w:val="21"/>
          <w:lang w:eastAsia="zh-CN"/>
        </w:rPr>
        <w:t>你要和我打吗？</w:t>
      </w:r>
    </w:p>
    <w:p w14:paraId="521D95FC" w14:textId="215A1517" w:rsidR="00EA4732" w:rsidRDefault="00F862EA" w:rsidP="00A86235">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%name</w:t>
      </w:r>
      <w:r w:rsidR="00EA4732">
        <w:rPr>
          <w:rFonts w:ascii="微软雅黑" w:eastAsia="微软雅黑" w:hAnsi="微软雅黑" w:hint="eastAsia"/>
          <w:szCs w:val="21"/>
          <w:lang w:eastAsia="zh-CN"/>
        </w:rPr>
        <w:t>：</w:t>
      </w:r>
      <w:r w:rsidR="00946F9E">
        <w:rPr>
          <w:rFonts w:ascii="微软雅黑" w:eastAsia="微软雅黑" w:hAnsi="微软雅黑" w:hint="eastAsia"/>
          <w:szCs w:val="21"/>
          <w:lang w:eastAsia="zh-CN"/>
        </w:rPr>
        <w:t>炼金术士不参与毫无意义的战斗，</w:t>
      </w:r>
      <w:r w:rsidR="00882B78">
        <w:rPr>
          <w:rFonts w:ascii="微软雅黑" w:eastAsia="微软雅黑" w:hAnsi="微软雅黑" w:hint="eastAsia"/>
          <w:szCs w:val="21"/>
          <w:lang w:eastAsia="zh-CN"/>
        </w:rPr>
        <w:t>但也不会逃避战斗。</w:t>
      </w:r>
    </w:p>
    <w:p w14:paraId="2270C824" w14:textId="5B0EAAA3" w:rsidR="00377239" w:rsidRPr="00C22269" w:rsidRDefault="00377239" w:rsidP="00A86235">
      <w:pPr>
        <w:pStyle w:val="af2"/>
        <w:ind w:left="987" w:firstLine="0"/>
        <w:rPr>
          <w:rFonts w:ascii="微软雅黑" w:eastAsia="微软雅黑" w:hAnsi="微软雅黑" w:hint="eastAsia"/>
          <w:szCs w:val="21"/>
          <w:lang w:eastAsia="zh-CN"/>
        </w:rPr>
      </w:pPr>
      <w:r>
        <w:rPr>
          <w:rFonts w:ascii="微软雅黑" w:eastAsia="微软雅黑" w:hAnsi="微软雅黑" w:hint="eastAsia"/>
          <w:szCs w:val="21"/>
          <w:lang w:eastAsia="zh-CN"/>
        </w:rPr>
        <w:t>米角</w:t>
      </w:r>
      <w:r w:rsidR="00882B78">
        <w:rPr>
          <w:rFonts w:ascii="微软雅黑" w:eastAsia="微软雅黑" w:hAnsi="微软雅黑" w:hint="eastAsia"/>
          <w:szCs w:val="21"/>
          <w:lang w:eastAsia="zh-CN"/>
        </w:rPr>
        <w:t>：</w:t>
      </w:r>
      <w:r w:rsidR="00516662">
        <w:rPr>
          <w:rFonts w:ascii="微软雅黑" w:eastAsia="微软雅黑" w:hAnsi="微软雅黑" w:hint="eastAsia"/>
          <w:szCs w:val="21"/>
          <w:lang w:eastAsia="zh-CN"/>
        </w:rPr>
        <w:t>真是稀奇，这还是之前那个被我打跑的</w:t>
      </w:r>
      <w:bookmarkStart w:id="11" w:name="_GoBack"/>
      <w:bookmarkEnd w:id="11"/>
      <w:r w:rsidR="00882B78">
        <w:rPr>
          <w:rFonts w:ascii="微软雅黑" w:eastAsia="微软雅黑" w:hAnsi="微软雅黑" w:hint="eastAsia"/>
          <w:szCs w:val="21"/>
          <w:lang w:eastAsia="zh-CN"/>
        </w:rPr>
        <w:t>。</w:t>
      </w:r>
    </w:p>
    <w:p w14:paraId="3DAEC28B" w14:textId="77777777" w:rsidR="00B72AFA" w:rsidRPr="00B655CA" w:rsidRDefault="00B72AFA" w:rsidP="00B655CA">
      <w:pPr>
        <w:pStyle w:val="af2"/>
        <w:ind w:left="987" w:firstLine="0"/>
        <w:rPr>
          <w:rFonts w:ascii="微软雅黑" w:eastAsia="微软雅黑" w:hAnsi="微软雅黑" w:hint="eastAsia"/>
          <w:lang w:eastAsia="zh-CN"/>
        </w:rPr>
      </w:pPr>
    </w:p>
    <w:p w14:paraId="008778E6" w14:textId="7D4E0963" w:rsidR="00F61E7B" w:rsidRPr="000578B9" w:rsidRDefault="00F61E7B" w:rsidP="00F61E7B">
      <w:pPr>
        <w:pStyle w:val="3"/>
        <w:rPr>
          <w:rFonts w:ascii="宋体" w:hAnsi="宋体"/>
        </w:rPr>
      </w:pPr>
      <w:bookmarkStart w:id="12" w:name="_Toc118147193"/>
      <w:r w:rsidRPr="000578B9">
        <w:rPr>
          <w:rFonts w:ascii="宋体" w:hAnsi="宋体" w:hint="eastAsia"/>
        </w:rPr>
        <w:t>流程</w:t>
      </w:r>
      <w:bookmarkEnd w:id="12"/>
    </w:p>
    <w:p w14:paraId="3629EBF8" w14:textId="0C41AFD6" w:rsidR="00BA61D4" w:rsidRDefault="001B61A7" w:rsidP="00BA61D4">
      <w:pPr>
        <w:pStyle w:val="af2"/>
        <w:numPr>
          <w:ilvl w:val="0"/>
          <w:numId w:val="2"/>
        </w:numPr>
        <w:rPr>
          <w:rFonts w:ascii="微软雅黑" w:eastAsia="微软雅黑" w:hAnsi="微软雅黑"/>
          <w:szCs w:val="21"/>
          <w:lang w:eastAsia="zh-CN"/>
        </w:rPr>
      </w:pPr>
      <w:r>
        <w:rPr>
          <w:rFonts w:ascii="微软雅黑" w:eastAsia="微软雅黑" w:hAnsi="微软雅黑" w:hint="eastAsia"/>
          <w:szCs w:val="21"/>
          <w:lang w:eastAsia="zh-CN"/>
        </w:rPr>
        <w:t>进入</w:t>
      </w:r>
      <w:r w:rsidR="00830D38">
        <w:rPr>
          <w:rFonts w:ascii="微软雅黑" w:eastAsia="微软雅黑" w:hAnsi="微软雅黑" w:hint="eastAsia"/>
          <w:szCs w:val="21"/>
          <w:lang w:eastAsia="zh-CN"/>
        </w:rPr>
        <w:t>【自动战斗】</w:t>
      </w:r>
      <w:r>
        <w:rPr>
          <w:rFonts w:ascii="微软雅黑" w:eastAsia="微软雅黑" w:hAnsi="微软雅黑" w:hint="eastAsia"/>
          <w:szCs w:val="21"/>
          <w:lang w:eastAsia="zh-CN"/>
        </w:rPr>
        <w:t>，大蛇人形态</w:t>
      </w:r>
      <w:r w:rsidR="00BA61D4">
        <w:rPr>
          <w:rFonts w:ascii="微软雅黑" w:eastAsia="微软雅黑" w:hAnsi="微软雅黑" w:hint="eastAsia"/>
          <w:szCs w:val="21"/>
          <w:lang w:eastAsia="zh-CN"/>
        </w:rPr>
        <w:t>。</w:t>
      </w:r>
    </w:p>
    <w:p w14:paraId="0787E0BE" w14:textId="6E35DE11" w:rsidR="001B61A7" w:rsidRDefault="0010149B" w:rsidP="0010149B">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大蛇变身特效，从人到怪</w:t>
      </w:r>
      <w:r w:rsidR="001B61A7">
        <w:rPr>
          <w:rFonts w:ascii="微软雅黑" w:eastAsia="微软雅黑" w:hAnsi="微软雅黑" w:hint="eastAsia"/>
          <w:szCs w:val="21"/>
          <w:lang w:eastAsia="zh-CN"/>
        </w:rPr>
        <w:t>。</w:t>
      </w:r>
    </w:p>
    <w:p w14:paraId="6A48C384" w14:textId="5B517657" w:rsidR="001B61A7" w:rsidRDefault="001B61A7" w:rsidP="0010149B">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进入</w:t>
      </w:r>
      <w:r w:rsidR="00830D38">
        <w:rPr>
          <w:rFonts w:ascii="微软雅黑" w:eastAsia="微软雅黑" w:hAnsi="微软雅黑" w:hint="eastAsia"/>
          <w:szCs w:val="21"/>
          <w:lang w:eastAsia="zh-CN"/>
        </w:rPr>
        <w:t>【自动战斗】</w:t>
      </w:r>
      <w:r>
        <w:rPr>
          <w:rFonts w:ascii="微软雅黑" w:eastAsia="微软雅黑" w:hAnsi="微软雅黑" w:hint="eastAsia"/>
          <w:szCs w:val="21"/>
          <w:lang w:eastAsia="zh-CN"/>
        </w:rPr>
        <w:t>，大蛇八岐大蛇</w:t>
      </w:r>
      <w:r w:rsidR="0010149B">
        <w:rPr>
          <w:rFonts w:ascii="微软雅黑" w:eastAsia="微软雅黑" w:hAnsi="微软雅黑" w:hint="eastAsia"/>
          <w:szCs w:val="21"/>
          <w:lang w:eastAsia="zh-CN"/>
        </w:rPr>
        <w:t>怪</w:t>
      </w:r>
      <w:r>
        <w:rPr>
          <w:rFonts w:ascii="微软雅黑" w:eastAsia="微软雅黑" w:hAnsi="微软雅黑" w:hint="eastAsia"/>
          <w:szCs w:val="21"/>
          <w:lang w:eastAsia="zh-CN"/>
        </w:rPr>
        <w:t>形态。</w:t>
      </w:r>
    </w:p>
    <w:p w14:paraId="687A63A7" w14:textId="23FBAE37" w:rsidR="00260BBD" w:rsidRDefault="00830D38" w:rsidP="00BA61D4">
      <w:pPr>
        <w:pStyle w:val="af2"/>
        <w:numPr>
          <w:ilvl w:val="0"/>
          <w:numId w:val="2"/>
        </w:numPr>
        <w:rPr>
          <w:rFonts w:ascii="微软雅黑" w:eastAsia="微软雅黑" w:hAnsi="微软雅黑"/>
          <w:szCs w:val="21"/>
          <w:lang w:eastAsia="zh-CN"/>
        </w:rPr>
      </w:pPr>
      <w:r>
        <w:rPr>
          <w:rFonts w:ascii="微软雅黑" w:eastAsia="微软雅黑" w:hAnsi="微软雅黑" w:hint="eastAsia"/>
          <w:szCs w:val="21"/>
          <w:lang w:eastAsia="zh-CN"/>
        </w:rPr>
        <w:t>战斗结束后，触发【动画】</w:t>
      </w:r>
      <w:r w:rsidR="003E43ED">
        <w:rPr>
          <w:rFonts w:ascii="微软雅黑" w:eastAsia="微软雅黑" w:hAnsi="微软雅黑" w:hint="eastAsia"/>
          <w:szCs w:val="21"/>
          <w:lang w:eastAsia="zh-CN"/>
        </w:rPr>
        <w:t>，</w:t>
      </w:r>
      <w:r w:rsidR="00812069">
        <w:rPr>
          <w:rFonts w:ascii="微软雅黑" w:eastAsia="微软雅黑" w:hAnsi="微软雅黑" w:hint="eastAsia"/>
          <w:szCs w:val="21"/>
          <w:lang w:eastAsia="zh-CN"/>
        </w:rPr>
        <w:t>约</w:t>
      </w:r>
      <w:r>
        <w:rPr>
          <w:rFonts w:ascii="微软雅黑" w:eastAsia="微软雅黑" w:hAnsi="微软雅黑"/>
          <w:szCs w:val="21"/>
          <w:lang w:eastAsia="zh-CN"/>
        </w:rPr>
        <w:t>60</w:t>
      </w:r>
      <w:r w:rsidR="00812069">
        <w:rPr>
          <w:rFonts w:ascii="微软雅黑" w:eastAsia="微软雅黑" w:hAnsi="微软雅黑" w:hint="eastAsia"/>
          <w:szCs w:val="21"/>
          <w:lang w:eastAsia="zh-CN"/>
        </w:rPr>
        <w:t>秒</w:t>
      </w:r>
      <w:r w:rsidR="003E43ED">
        <w:rPr>
          <w:rFonts w:ascii="微软雅黑" w:eastAsia="微软雅黑" w:hAnsi="微软雅黑" w:hint="eastAsia"/>
          <w:szCs w:val="21"/>
          <w:lang w:eastAsia="zh-CN"/>
        </w:rPr>
        <w:t>。</w:t>
      </w:r>
    </w:p>
    <w:p w14:paraId="77B0881D" w14:textId="2178BFF1" w:rsidR="0010149B" w:rsidRDefault="0010149B" w:rsidP="0010149B">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内容：</w:t>
      </w:r>
      <w:r w:rsidR="00830D38">
        <w:rPr>
          <w:rFonts w:ascii="微软雅黑" w:eastAsia="微软雅黑" w:hAnsi="微软雅黑" w:hint="eastAsia"/>
          <w:szCs w:val="21"/>
          <w:lang w:eastAsia="zh-CN"/>
        </w:rPr>
        <w:t>大蛇被击败后引发自爆，在三神器错愕惊讶之余化作一道灰白色流星朝远方跑去，八神庵率先追去，另外两人紧随其后</w:t>
      </w:r>
      <w:r>
        <w:rPr>
          <w:rFonts w:ascii="微软雅黑" w:eastAsia="微软雅黑" w:hAnsi="微软雅黑" w:hint="eastAsia"/>
          <w:szCs w:val="21"/>
          <w:lang w:eastAsia="zh-CN"/>
        </w:rPr>
        <w:t>。</w:t>
      </w:r>
    </w:p>
    <w:p w14:paraId="6729025F" w14:textId="10DE6346" w:rsidR="0010149B" w:rsidRPr="0010149B" w:rsidRDefault="0010149B" w:rsidP="0010149B">
      <w:pPr>
        <w:pStyle w:val="af2"/>
        <w:numPr>
          <w:ilvl w:val="0"/>
          <w:numId w:val="2"/>
        </w:numPr>
        <w:rPr>
          <w:rFonts w:ascii="微软雅黑" w:eastAsia="微软雅黑" w:hAnsi="微软雅黑"/>
          <w:szCs w:val="21"/>
          <w:lang w:eastAsia="zh-CN"/>
        </w:rPr>
      </w:pPr>
      <w:r>
        <w:rPr>
          <w:rFonts w:ascii="微软雅黑" w:eastAsia="微软雅黑" w:hAnsi="微软雅黑" w:hint="eastAsia"/>
          <w:szCs w:val="21"/>
          <w:lang w:eastAsia="zh-CN"/>
        </w:rPr>
        <w:t>账号登录流程。</w:t>
      </w:r>
    </w:p>
    <w:p w14:paraId="00D91840" w14:textId="7E56B00E" w:rsidR="0010149B" w:rsidRDefault="00BD5D36" w:rsidP="0010149B">
      <w:pPr>
        <w:pStyle w:val="2"/>
        <w:rPr>
          <w:rFonts w:ascii="微软雅黑" w:eastAsia="微软雅黑" w:hAnsi="微软雅黑"/>
        </w:rPr>
      </w:pPr>
      <w:bookmarkStart w:id="13" w:name="_Toc118147194"/>
      <w:r>
        <w:rPr>
          <w:rFonts w:ascii="微软雅黑" w:eastAsia="微软雅黑" w:hAnsi="微软雅黑" w:hint="eastAsia"/>
        </w:rPr>
        <w:t>虚空</w:t>
      </w:r>
      <w:r w:rsidR="0010149B">
        <w:rPr>
          <w:rFonts w:ascii="微软雅黑" w:eastAsia="微软雅黑" w:hAnsi="微软雅黑" w:hint="eastAsia"/>
        </w:rPr>
        <w:t>（登录后）</w:t>
      </w:r>
      <w:bookmarkEnd w:id="13"/>
    </w:p>
    <w:p w14:paraId="0C18AEEB" w14:textId="56C3E7B0" w:rsidR="0010149B" w:rsidRDefault="00830D38" w:rsidP="00933047">
      <w:pPr>
        <w:pStyle w:val="af2"/>
        <w:numPr>
          <w:ilvl w:val="0"/>
          <w:numId w:val="2"/>
        </w:numPr>
        <w:rPr>
          <w:rFonts w:ascii="微软雅黑" w:eastAsia="微软雅黑" w:hAnsi="微软雅黑"/>
          <w:szCs w:val="21"/>
          <w:lang w:eastAsia="zh-CN"/>
        </w:rPr>
      </w:pPr>
      <w:r>
        <w:rPr>
          <w:rFonts w:ascii="微软雅黑" w:eastAsia="微软雅黑" w:hAnsi="微软雅黑" w:hint="eastAsia"/>
          <w:szCs w:val="21"/>
          <w:lang w:eastAsia="zh-CN"/>
        </w:rPr>
        <w:t>触发【地宫动画】</w:t>
      </w:r>
    </w:p>
    <w:p w14:paraId="349C1D36" w14:textId="7F16A839" w:rsidR="00830D38" w:rsidRDefault="00830D38"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内容：大蛇（</w:t>
      </w:r>
      <w:r w:rsidR="00E043B7">
        <w:rPr>
          <w:rFonts w:ascii="微软雅黑" w:eastAsia="微软雅黑" w:hAnsi="微软雅黑" w:hint="eastAsia"/>
          <w:szCs w:val="21"/>
          <w:lang w:eastAsia="zh-CN"/>
        </w:rPr>
        <w:t>若隐若现光焰的虚影</w:t>
      </w:r>
      <w:r>
        <w:rPr>
          <w:rFonts w:ascii="微软雅黑" w:eastAsia="微软雅黑" w:hAnsi="微软雅黑" w:hint="eastAsia"/>
          <w:szCs w:val="21"/>
          <w:lang w:eastAsia="zh-CN"/>
        </w:rPr>
        <w:t>）停在一块巨大的浮石上，气喘吁吁，远方是八神庵的吼叫声。</w:t>
      </w:r>
    </w:p>
    <w:p w14:paraId="1BB5B43E" w14:textId="114D0427" w:rsidR="00830D38" w:rsidRDefault="00830D38"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台词：</w:t>
      </w:r>
    </w:p>
    <w:p w14:paraId="52A50C75" w14:textId="462CD00B" w:rsidR="00E043B7" w:rsidRDefault="00E043B7"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（大蛇单膝跪在地上，身上的光焰若隐若现）</w:t>
      </w:r>
    </w:p>
    <w:p w14:paraId="4CD113E9" w14:textId="0502B76B" w:rsidR="00830D38" w:rsidRDefault="00830D38"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大蛇：这样…还是…不行…</w:t>
      </w:r>
    </w:p>
    <w:p w14:paraId="544329A2" w14:textId="304B344B" w:rsidR="00830D38" w:rsidRDefault="00830D38"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大蛇：力量…</w:t>
      </w:r>
      <w:r w:rsidR="00E043B7">
        <w:rPr>
          <w:rFonts w:ascii="微软雅黑" w:eastAsia="微软雅黑" w:hAnsi="微软雅黑" w:hint="eastAsia"/>
          <w:szCs w:val="21"/>
          <w:lang w:eastAsia="zh-CN"/>
        </w:rPr>
        <w:t>就要…消散…</w:t>
      </w:r>
    </w:p>
    <w:p w14:paraId="5021E01C" w14:textId="0A69E86C" w:rsidR="00165DAE" w:rsidRDefault="00165DAE"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大蛇：必须…完成…最后…</w:t>
      </w:r>
    </w:p>
    <w:p w14:paraId="2ACE47D1" w14:textId="6A3B92A2" w:rsidR="00165DAE" w:rsidRDefault="00165DAE" w:rsidP="00165DAE">
      <w:pPr>
        <w:pStyle w:val="af2"/>
        <w:numPr>
          <w:ilvl w:val="0"/>
          <w:numId w:val="2"/>
        </w:numPr>
        <w:rPr>
          <w:rFonts w:ascii="微软雅黑" w:eastAsia="微软雅黑" w:hAnsi="微软雅黑"/>
          <w:szCs w:val="21"/>
          <w:lang w:eastAsia="zh-CN"/>
        </w:rPr>
      </w:pPr>
      <w:r>
        <w:rPr>
          <w:rFonts w:ascii="微软雅黑" w:eastAsia="微软雅黑" w:hAnsi="微软雅黑" w:hint="eastAsia"/>
          <w:szCs w:val="21"/>
          <w:lang w:eastAsia="zh-CN"/>
        </w:rPr>
        <w:t>挂起【地宫动画】，进入【角色性别】选择界面，【选择】结束后，</w:t>
      </w:r>
      <w:r w:rsidR="00352504">
        <w:rPr>
          <w:rFonts w:ascii="微软雅黑" w:eastAsia="微软雅黑" w:hAnsi="微软雅黑" w:hint="eastAsia"/>
          <w:szCs w:val="21"/>
          <w:lang w:eastAsia="zh-CN"/>
        </w:rPr>
        <w:t>玩家可【自由移动】，【移动教学】</w:t>
      </w:r>
    </w:p>
    <w:p w14:paraId="1C06223F" w14:textId="7D18AD15" w:rsidR="00165DAE" w:rsidRDefault="00352504" w:rsidP="00352504">
      <w:pPr>
        <w:pStyle w:val="af2"/>
        <w:numPr>
          <w:ilvl w:val="0"/>
          <w:numId w:val="2"/>
        </w:numPr>
        <w:rPr>
          <w:rFonts w:ascii="微软雅黑" w:eastAsia="微软雅黑" w:hAnsi="微软雅黑"/>
          <w:szCs w:val="21"/>
          <w:lang w:eastAsia="zh-CN"/>
        </w:rPr>
      </w:pPr>
      <w:r>
        <w:rPr>
          <w:rFonts w:ascii="微软雅黑" w:eastAsia="微软雅黑" w:hAnsi="微软雅黑" w:hint="eastAsia"/>
          <w:szCs w:val="21"/>
          <w:lang w:eastAsia="zh-CN"/>
        </w:rPr>
        <w:t>走路时触发【</w:t>
      </w:r>
      <w:r w:rsidR="00AE3A20">
        <w:rPr>
          <w:rFonts w:ascii="微软雅黑" w:eastAsia="微软雅黑" w:hAnsi="微软雅黑"/>
          <w:szCs w:val="21"/>
          <w:lang w:eastAsia="zh-CN"/>
        </w:rPr>
        <w:t>喊话</w:t>
      </w:r>
      <w:r>
        <w:rPr>
          <w:rFonts w:ascii="微软雅黑" w:eastAsia="微软雅黑" w:hAnsi="微软雅黑" w:hint="eastAsia"/>
          <w:szCs w:val="21"/>
          <w:lang w:eastAsia="zh-CN"/>
        </w:rPr>
        <w:t>】，【</w:t>
      </w:r>
      <w:r w:rsidR="00AE3A20">
        <w:rPr>
          <w:rFonts w:ascii="微软雅黑" w:eastAsia="微软雅黑" w:hAnsi="微软雅黑" w:hint="eastAsia"/>
          <w:szCs w:val="21"/>
          <w:lang w:eastAsia="zh-CN"/>
        </w:rPr>
        <w:t>喊话</w:t>
      </w:r>
      <w:r>
        <w:rPr>
          <w:rFonts w:ascii="微软雅黑" w:eastAsia="微软雅黑" w:hAnsi="微软雅黑" w:hint="eastAsia"/>
          <w:szCs w:val="21"/>
          <w:lang w:eastAsia="zh-CN"/>
        </w:rPr>
        <w:t>】内容：</w:t>
      </w:r>
    </w:p>
    <w:p w14:paraId="1DA89D74" w14:textId="5CCEBCF5" w:rsidR="00165DAE" w:rsidRDefault="00165DAE"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lastRenderedPageBreak/>
        <w:t>大蛇：哈…哈…成功了…</w:t>
      </w:r>
    </w:p>
    <w:p w14:paraId="56642F5E" w14:textId="4729B42B" w:rsidR="00165DAE" w:rsidRDefault="00165DAE"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大蛇：终于…摆脱…大蛇意志…</w:t>
      </w:r>
    </w:p>
    <w:p w14:paraId="25F1BB73" w14:textId="0FC73D3D" w:rsidR="00352504" w:rsidRDefault="00352504" w:rsidP="00352504">
      <w:pPr>
        <w:pStyle w:val="af2"/>
        <w:numPr>
          <w:ilvl w:val="0"/>
          <w:numId w:val="2"/>
        </w:numPr>
        <w:rPr>
          <w:rFonts w:ascii="微软雅黑" w:eastAsia="微软雅黑" w:hAnsi="微软雅黑"/>
          <w:szCs w:val="21"/>
          <w:lang w:eastAsia="zh-CN"/>
        </w:rPr>
      </w:pPr>
      <w:r>
        <w:rPr>
          <w:rFonts w:ascii="微软雅黑" w:eastAsia="微软雅黑" w:hAnsi="微软雅黑" w:hint="eastAsia"/>
          <w:szCs w:val="21"/>
          <w:lang w:eastAsia="zh-CN"/>
        </w:rPr>
        <w:t>移动到指定地点，触发【地宫动画】。</w:t>
      </w:r>
    </w:p>
    <w:p w14:paraId="6984FA1D" w14:textId="26F16317" w:rsidR="00352504" w:rsidRPr="00165DAE" w:rsidRDefault="00352504" w:rsidP="00352504">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内容：三神器对变化后的大蛇处理态度不一产生裂隙，噬言出手救走大蛇。</w:t>
      </w:r>
    </w:p>
    <w:p w14:paraId="712DFAAD" w14:textId="610E3D6A" w:rsidR="00E043B7" w:rsidRDefault="007423BA"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（三神器的三个人追来落在大蛇对面）</w:t>
      </w:r>
    </w:p>
    <w:p w14:paraId="7A56E917" w14:textId="0B76EBA5" w:rsidR="007423BA" w:rsidRPr="007423BA" w:rsidRDefault="007423BA" w:rsidP="007423BA">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大蛇：咳咳，呵呵呵……</w:t>
      </w:r>
      <w:r w:rsidR="00F87DF3">
        <w:rPr>
          <w:rFonts w:ascii="微软雅黑" w:eastAsia="微软雅黑" w:hAnsi="微软雅黑" w:hint="eastAsia"/>
          <w:szCs w:val="21"/>
          <w:lang w:eastAsia="zh-CN"/>
        </w:rPr>
        <w:t>没想到吧，诸位。</w:t>
      </w:r>
    </w:p>
    <w:p w14:paraId="364E39DE" w14:textId="46135F29" w:rsidR="007423BA" w:rsidRDefault="00AE3A20"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八神庵：哈？这家伙是谁，大蛇人呢？</w:t>
      </w:r>
    </w:p>
    <w:p w14:paraId="4FA3F8D7" w14:textId="3D37AA42" w:rsidR="007423BA" w:rsidRDefault="007423BA"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草薙京：这，这怎么可能！</w:t>
      </w:r>
    </w:p>
    <w:p w14:paraId="1B8B8177" w14:textId="11F9CDFB" w:rsidR="007423BA" w:rsidRDefault="007423BA" w:rsidP="00830D38">
      <w:pPr>
        <w:pStyle w:val="af2"/>
        <w:ind w:left="987" w:firstLine="0"/>
        <w:rPr>
          <w:rFonts w:ascii="微软雅黑" w:eastAsia="微软雅黑" w:hAnsi="微软雅黑"/>
          <w:szCs w:val="21"/>
          <w:lang w:eastAsia="zh-CN"/>
        </w:rPr>
      </w:pPr>
      <w:proofErr w:type="gramStart"/>
      <w:r>
        <w:rPr>
          <w:rFonts w:ascii="微软雅黑" w:eastAsia="微软雅黑" w:hAnsi="微软雅黑" w:hint="eastAsia"/>
          <w:szCs w:val="21"/>
          <w:lang w:eastAsia="zh-CN"/>
        </w:rPr>
        <w:t>神乐千鹤</w:t>
      </w:r>
      <w:proofErr w:type="gramEnd"/>
      <w:r>
        <w:rPr>
          <w:rFonts w:ascii="微软雅黑" w:eastAsia="微软雅黑" w:hAnsi="微软雅黑" w:hint="eastAsia"/>
          <w:szCs w:val="21"/>
          <w:lang w:eastAsia="zh-CN"/>
        </w:rPr>
        <w:t>：大蛇</w:t>
      </w:r>
      <w:r w:rsidR="00AE3A20">
        <w:rPr>
          <w:rFonts w:ascii="微软雅黑" w:eastAsia="微软雅黑" w:hAnsi="微软雅黑" w:hint="eastAsia"/>
          <w:szCs w:val="21"/>
          <w:lang w:eastAsia="zh-CN"/>
        </w:rPr>
        <w:t>…</w:t>
      </w:r>
      <w:r w:rsidR="00F87DF3">
        <w:rPr>
          <w:rFonts w:ascii="微软雅黑" w:eastAsia="微软雅黑" w:hAnsi="微软雅黑" w:hint="eastAsia"/>
          <w:szCs w:val="21"/>
          <w:lang w:eastAsia="zh-CN"/>
        </w:rPr>
        <w:t>竟然</w:t>
      </w:r>
      <w:r>
        <w:rPr>
          <w:rFonts w:ascii="微软雅黑" w:eastAsia="微软雅黑" w:hAnsi="微软雅黑" w:hint="eastAsia"/>
          <w:szCs w:val="21"/>
          <w:lang w:eastAsia="zh-CN"/>
        </w:rPr>
        <w:t>变成了人类？</w:t>
      </w:r>
    </w:p>
    <w:p w14:paraId="4D4B3A79" w14:textId="5F8EAABE" w:rsidR="007423BA" w:rsidRDefault="007423BA"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神乐千鹤：这是记载中从未出现过的事情……</w:t>
      </w:r>
    </w:p>
    <w:p w14:paraId="7F391C80" w14:textId="42C42E12" w:rsidR="007423BA" w:rsidRDefault="00F87DF3"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草薙京</w:t>
      </w:r>
      <w:r w:rsidR="007423BA">
        <w:rPr>
          <w:rFonts w:ascii="微软雅黑" w:eastAsia="微软雅黑" w:hAnsi="微软雅黑" w:hint="eastAsia"/>
          <w:szCs w:val="21"/>
          <w:lang w:eastAsia="zh-CN"/>
        </w:rPr>
        <w:t>：</w:t>
      </w:r>
      <w:r w:rsidR="00AE3A20">
        <w:rPr>
          <w:rFonts w:ascii="微软雅黑" w:eastAsia="微软雅黑" w:hAnsi="微软雅黑" w:hint="eastAsia"/>
          <w:szCs w:val="21"/>
          <w:lang w:eastAsia="zh-CN"/>
        </w:rPr>
        <w:t>那</w:t>
      </w:r>
      <w:r>
        <w:rPr>
          <w:rFonts w:ascii="微软雅黑" w:eastAsia="微软雅黑" w:hAnsi="微软雅黑" w:hint="eastAsia"/>
          <w:szCs w:val="21"/>
          <w:lang w:eastAsia="zh-CN"/>
        </w:rPr>
        <w:t>我们…还要继续封印吗？</w:t>
      </w:r>
    </w:p>
    <w:p w14:paraId="6457B9AE" w14:textId="3BB02A6B" w:rsidR="00F87DF3" w:rsidRDefault="00F87DF3"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八神庵：京，你这婆婆妈妈的样子真让我不爽！</w:t>
      </w:r>
    </w:p>
    <w:p w14:paraId="6A0FA2F2" w14:textId="77777777" w:rsidR="00352504" w:rsidRDefault="00F87DF3"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八神庵：大蛇就是大蛇，</w:t>
      </w:r>
      <w:r w:rsidR="00352504">
        <w:rPr>
          <w:rFonts w:ascii="微软雅黑" w:eastAsia="微软雅黑" w:hAnsi="微软雅黑" w:hint="eastAsia"/>
          <w:szCs w:val="21"/>
          <w:lang w:eastAsia="zh-CN"/>
        </w:rPr>
        <w:t>我们看到的样子只是他想让我们看到的样子。</w:t>
      </w:r>
    </w:p>
    <w:p w14:paraId="70582B4D" w14:textId="4189E2EF" w:rsidR="00F87DF3" w:rsidRDefault="00352504"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八神庵：</w:t>
      </w:r>
      <w:r w:rsidR="00F87DF3">
        <w:rPr>
          <w:rFonts w:ascii="微软雅黑" w:eastAsia="微软雅黑" w:hAnsi="微软雅黑" w:hint="eastAsia"/>
          <w:szCs w:val="21"/>
          <w:lang w:eastAsia="zh-CN"/>
        </w:rPr>
        <w:t>看我去撕碎他！</w:t>
      </w:r>
    </w:p>
    <w:p w14:paraId="2801509D" w14:textId="48A0C9BD" w:rsidR="00F87DF3" w:rsidRDefault="00F87DF3"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（八神庵冲向大蛇）神乐千鹤：庵，等等！</w:t>
      </w:r>
    </w:p>
    <w:p w14:paraId="5B682E33" w14:textId="12D248FE" w:rsidR="00F87DF3" w:rsidRDefault="00F87DF3"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（一道虚空裂缝出现在八神庵面前，一只手伸出来将八神庵扇飞）</w:t>
      </w:r>
    </w:p>
    <w:p w14:paraId="2846FB30" w14:textId="6098DDEE" w:rsidR="00F87DF3" w:rsidRDefault="00F87DF3"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（威尔斯阴影和噬言从裂缝中走出来，神乐千鹤和草薙京进入备战姿态）</w:t>
      </w:r>
    </w:p>
    <w:p w14:paraId="56738AD0" w14:textId="2BE8A4B5" w:rsidR="00F87DF3" w:rsidRDefault="00F87DF3"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噬言：优于吾者，不存于世</w:t>
      </w:r>
      <w:r w:rsidR="003A172E">
        <w:rPr>
          <w:rFonts w:ascii="微软雅黑" w:eastAsia="微软雅黑" w:hAnsi="微软雅黑" w:hint="eastAsia"/>
          <w:szCs w:val="21"/>
          <w:lang w:eastAsia="zh-CN"/>
        </w:rPr>
        <w:t>。</w:t>
      </w:r>
    </w:p>
    <w:p w14:paraId="17038760" w14:textId="28E62E21" w:rsidR="003A172E" w:rsidRDefault="003A172E"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噬言：我很喜欢这句话。</w:t>
      </w:r>
    </w:p>
    <w:p w14:paraId="6386E49A" w14:textId="07672863" w:rsidR="00F87DF3" w:rsidRDefault="003043B9"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草薙京：庵，你没事吧！</w:t>
      </w:r>
    </w:p>
    <w:p w14:paraId="1B850933" w14:textId="0E4A4235" w:rsidR="003043B9" w:rsidRDefault="003043B9"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八神庵：咳咳咳，我没事，</w:t>
      </w:r>
      <w:r w:rsidR="003A172E">
        <w:rPr>
          <w:rFonts w:ascii="微软雅黑" w:eastAsia="微软雅黑" w:hAnsi="微软雅黑" w:hint="eastAsia"/>
          <w:szCs w:val="21"/>
          <w:lang w:eastAsia="zh-CN"/>
        </w:rPr>
        <w:t>只是</w:t>
      </w:r>
      <w:r>
        <w:rPr>
          <w:rFonts w:ascii="微软雅黑" w:eastAsia="微软雅黑" w:hAnsi="微软雅黑" w:hint="eastAsia"/>
          <w:szCs w:val="21"/>
          <w:lang w:eastAsia="zh-CN"/>
        </w:rPr>
        <w:t>这种痛苦…已经很久没有感受过了……</w:t>
      </w:r>
    </w:p>
    <w:p w14:paraId="3C2B588A" w14:textId="71C8E860" w:rsidR="003043B9" w:rsidRDefault="003043B9"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八神庵：啊啊啊——！</w:t>
      </w:r>
    </w:p>
    <w:p w14:paraId="4387B02C" w14:textId="0D832E32" w:rsidR="003043B9" w:rsidRDefault="003043B9"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lastRenderedPageBreak/>
        <w:t>（八神庵面露痛苦神色，即将陷入暴走状态）</w:t>
      </w:r>
    </w:p>
    <w:p w14:paraId="025324EA" w14:textId="5153827F" w:rsidR="003043B9" w:rsidRDefault="003043B9"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神乐千鹤：不好，大蛇之血要暴走了！</w:t>
      </w:r>
    </w:p>
    <w:p w14:paraId="0BC2122A" w14:textId="085178E8" w:rsidR="003043B9" w:rsidRDefault="003043B9"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草薙京：该死，竟然在这个时候！</w:t>
      </w:r>
    </w:p>
    <w:p w14:paraId="3898044B" w14:textId="6B377331" w:rsidR="003043B9" w:rsidRDefault="003043B9"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w:t>
      </w:r>
      <w:proofErr w:type="gramStart"/>
      <w:r>
        <w:rPr>
          <w:rFonts w:ascii="微软雅黑" w:eastAsia="微软雅黑" w:hAnsi="微软雅黑" w:hint="eastAsia"/>
          <w:szCs w:val="21"/>
          <w:lang w:eastAsia="zh-CN"/>
        </w:rPr>
        <w:t>噬言面</w:t>
      </w:r>
      <w:proofErr w:type="gramEnd"/>
      <w:r>
        <w:rPr>
          <w:rFonts w:ascii="微软雅黑" w:eastAsia="微软雅黑" w:hAnsi="微软雅黑" w:hint="eastAsia"/>
          <w:szCs w:val="21"/>
          <w:lang w:eastAsia="zh-CN"/>
        </w:rPr>
        <w:t>无表情，</w:t>
      </w:r>
      <w:proofErr w:type="gramStart"/>
      <w:r>
        <w:rPr>
          <w:rFonts w:ascii="微软雅黑" w:eastAsia="微软雅黑" w:hAnsi="微软雅黑" w:hint="eastAsia"/>
          <w:szCs w:val="21"/>
          <w:lang w:eastAsia="zh-CN"/>
        </w:rPr>
        <w:t>朝向八神庵</w:t>
      </w:r>
      <w:proofErr w:type="gramEnd"/>
      <w:r>
        <w:rPr>
          <w:rFonts w:ascii="微软雅黑" w:eastAsia="微软雅黑" w:hAnsi="微软雅黑" w:hint="eastAsia"/>
          <w:szCs w:val="21"/>
          <w:lang w:eastAsia="zh-CN"/>
        </w:rPr>
        <w:t>伸出右手</w:t>
      </w:r>
      <w:r w:rsidR="00A24E9C">
        <w:rPr>
          <w:rFonts w:ascii="微软雅黑" w:eastAsia="微软雅黑" w:hAnsi="微软雅黑" w:hint="eastAsia"/>
          <w:szCs w:val="21"/>
          <w:lang w:eastAsia="zh-CN"/>
        </w:rPr>
        <w:t>，</w:t>
      </w:r>
      <w:proofErr w:type="gramStart"/>
      <w:r w:rsidR="00A24E9C">
        <w:rPr>
          <w:rFonts w:ascii="微软雅黑" w:eastAsia="微软雅黑" w:hAnsi="微软雅黑" w:hint="eastAsia"/>
          <w:szCs w:val="21"/>
          <w:lang w:eastAsia="zh-CN"/>
        </w:rPr>
        <w:t>背后威</w:t>
      </w:r>
      <w:proofErr w:type="gramEnd"/>
      <w:r w:rsidR="00A24E9C">
        <w:rPr>
          <w:rFonts w:ascii="微软雅黑" w:eastAsia="微软雅黑" w:hAnsi="微软雅黑" w:hint="eastAsia"/>
          <w:szCs w:val="21"/>
          <w:lang w:eastAsia="zh-CN"/>
        </w:rPr>
        <w:t>尔斯的右手变大伸过去</w:t>
      </w:r>
      <w:r>
        <w:rPr>
          <w:rFonts w:ascii="微软雅黑" w:eastAsia="微软雅黑" w:hAnsi="微软雅黑" w:hint="eastAsia"/>
          <w:szCs w:val="21"/>
          <w:lang w:eastAsia="zh-CN"/>
        </w:rPr>
        <w:t>）</w:t>
      </w:r>
    </w:p>
    <w:p w14:paraId="494B0FB8" w14:textId="0F6808E3" w:rsidR="00AE3A20" w:rsidRDefault="00AE3A20"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（右手</w:t>
      </w:r>
      <w:proofErr w:type="gramStart"/>
      <w:r>
        <w:rPr>
          <w:rFonts w:ascii="微软雅黑" w:eastAsia="微软雅黑" w:hAnsi="微软雅黑" w:hint="eastAsia"/>
          <w:szCs w:val="21"/>
          <w:lang w:eastAsia="zh-CN"/>
        </w:rPr>
        <w:t>抓住八神庵</w:t>
      </w:r>
      <w:proofErr w:type="gramEnd"/>
      <w:r>
        <w:rPr>
          <w:rFonts w:ascii="微软雅黑" w:eastAsia="微软雅黑" w:hAnsi="微软雅黑" w:hint="eastAsia"/>
          <w:szCs w:val="21"/>
          <w:lang w:eastAsia="zh-CN"/>
        </w:rPr>
        <w:t>的脖子，</w:t>
      </w:r>
      <w:proofErr w:type="gramStart"/>
      <w:r>
        <w:rPr>
          <w:rFonts w:ascii="微软雅黑" w:eastAsia="微软雅黑" w:hAnsi="微软雅黑" w:hint="eastAsia"/>
          <w:szCs w:val="21"/>
          <w:lang w:eastAsia="zh-CN"/>
        </w:rPr>
        <w:t>八神庵的暴走状态</w:t>
      </w:r>
      <w:proofErr w:type="gramEnd"/>
      <w:r>
        <w:rPr>
          <w:rFonts w:ascii="微软雅黑" w:eastAsia="微软雅黑" w:hAnsi="微软雅黑" w:hint="eastAsia"/>
          <w:szCs w:val="21"/>
          <w:lang w:eastAsia="zh-CN"/>
        </w:rPr>
        <w:t>解除，虚弱地单膝跪倒在地上，草薙京和</w:t>
      </w:r>
      <w:proofErr w:type="gramStart"/>
      <w:r>
        <w:rPr>
          <w:rFonts w:ascii="微软雅黑" w:eastAsia="微软雅黑" w:hAnsi="微软雅黑" w:hint="eastAsia"/>
          <w:szCs w:val="21"/>
          <w:lang w:eastAsia="zh-CN"/>
        </w:rPr>
        <w:t>神乐</w:t>
      </w:r>
      <w:proofErr w:type="gramEnd"/>
      <w:r>
        <w:rPr>
          <w:rFonts w:ascii="微软雅黑" w:eastAsia="微软雅黑" w:hAnsi="微软雅黑" w:hint="eastAsia"/>
          <w:szCs w:val="21"/>
          <w:lang w:eastAsia="zh-CN"/>
        </w:rPr>
        <w:t>千鹤面色惊恐地看着噬言，向后退去）</w:t>
      </w:r>
    </w:p>
    <w:p w14:paraId="664F302E" w14:textId="2DD59B53" w:rsidR="003043B9" w:rsidRDefault="003043B9"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噬言：聒噪。</w:t>
      </w:r>
    </w:p>
    <w:p w14:paraId="432ADB2F" w14:textId="72E8DEF8" w:rsidR="003043B9" w:rsidRPr="00AE3A20" w:rsidRDefault="003043B9" w:rsidP="00AE3A20">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噬言：静谧。</w:t>
      </w:r>
    </w:p>
    <w:p w14:paraId="0379186F" w14:textId="499BC88D" w:rsidR="00A24E9C" w:rsidRDefault="00A24E9C"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草薙京：这是…什么怪物</w:t>
      </w:r>
      <w:r w:rsidR="00BD0FD6">
        <w:rPr>
          <w:rFonts w:ascii="微软雅黑" w:eastAsia="微软雅黑" w:hAnsi="微软雅黑" w:hint="eastAsia"/>
          <w:szCs w:val="21"/>
          <w:lang w:eastAsia="zh-CN"/>
        </w:rPr>
        <w:t>！</w:t>
      </w:r>
    </w:p>
    <w:p w14:paraId="6949AB29" w14:textId="669DE7C1" w:rsidR="00BD0FD6" w:rsidRDefault="00BD0FD6"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神乐千鹤：这是…我们无法对抗的虚空生物……</w:t>
      </w:r>
    </w:p>
    <w:p w14:paraId="52D0BFB6" w14:textId="60D69655" w:rsidR="00BD0FD6" w:rsidRDefault="00BD0FD6"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草薙京：就像欧拓马·拉加</w:t>
      </w:r>
      <w:r w:rsidR="00AE3A20">
        <w:rPr>
          <w:rFonts w:ascii="微软雅黑" w:eastAsia="微软雅黑" w:hAnsi="微软雅黑" w:hint="eastAsia"/>
          <w:szCs w:val="21"/>
          <w:lang w:eastAsia="zh-CN"/>
        </w:rPr>
        <w:t>那样</w:t>
      </w:r>
      <w:r>
        <w:rPr>
          <w:rFonts w:ascii="微软雅黑" w:eastAsia="微软雅黑" w:hAnsi="微软雅黑" w:hint="eastAsia"/>
          <w:szCs w:val="21"/>
          <w:lang w:eastAsia="zh-CN"/>
        </w:rPr>
        <w:t>？</w:t>
      </w:r>
    </w:p>
    <w:p w14:paraId="7DE353BD" w14:textId="74CFF12A" w:rsidR="00BD0FD6" w:rsidRDefault="00BD0FD6" w:rsidP="00830D38">
      <w:pPr>
        <w:pStyle w:val="af2"/>
        <w:ind w:left="987" w:firstLine="0"/>
        <w:rPr>
          <w:rFonts w:ascii="微软雅黑" w:eastAsia="微软雅黑" w:hAnsi="微软雅黑"/>
          <w:szCs w:val="21"/>
          <w:lang w:eastAsia="zh-CN"/>
        </w:rPr>
      </w:pPr>
      <w:proofErr w:type="gramStart"/>
      <w:r>
        <w:rPr>
          <w:rFonts w:ascii="微软雅黑" w:eastAsia="微软雅黑" w:hAnsi="微软雅黑" w:hint="eastAsia"/>
          <w:szCs w:val="21"/>
          <w:lang w:eastAsia="zh-CN"/>
        </w:rPr>
        <w:t>神乐千鹤</w:t>
      </w:r>
      <w:proofErr w:type="gramEnd"/>
      <w:r>
        <w:rPr>
          <w:rFonts w:ascii="微软雅黑" w:eastAsia="微软雅黑" w:hAnsi="微软雅黑" w:hint="eastAsia"/>
          <w:szCs w:val="21"/>
          <w:lang w:eastAsia="zh-CN"/>
        </w:rPr>
        <w:t>：我，我不知道，</w:t>
      </w:r>
      <w:r w:rsidR="00AE3A20">
        <w:rPr>
          <w:rFonts w:ascii="微软雅黑" w:eastAsia="微软雅黑" w:hAnsi="微软雅黑" w:hint="eastAsia"/>
          <w:szCs w:val="21"/>
          <w:lang w:eastAsia="zh-CN"/>
        </w:rPr>
        <w:t>我只知道单凭我们的力量还不足以对抗这种生物</w:t>
      </w:r>
      <w:r>
        <w:rPr>
          <w:rFonts w:ascii="微软雅黑" w:eastAsia="微软雅黑" w:hAnsi="微软雅黑" w:hint="eastAsia"/>
          <w:szCs w:val="21"/>
          <w:lang w:eastAsia="zh-CN"/>
        </w:rPr>
        <w:t>……</w:t>
      </w:r>
    </w:p>
    <w:p w14:paraId="3B336934" w14:textId="5A268683" w:rsidR="00BD0FD6" w:rsidRPr="00BD0FD6" w:rsidRDefault="00BD0FD6" w:rsidP="00BD0FD6">
      <w:pPr>
        <w:pStyle w:val="af2"/>
        <w:ind w:left="987" w:firstLine="0"/>
        <w:rPr>
          <w:rFonts w:ascii="微软雅黑" w:eastAsia="微软雅黑" w:hAnsi="微软雅黑"/>
          <w:szCs w:val="21"/>
          <w:lang w:eastAsia="zh-CN"/>
        </w:rPr>
      </w:pPr>
      <w:proofErr w:type="gramStart"/>
      <w:r>
        <w:rPr>
          <w:rFonts w:ascii="微软雅黑" w:eastAsia="微软雅黑" w:hAnsi="微软雅黑" w:hint="eastAsia"/>
          <w:szCs w:val="21"/>
          <w:lang w:eastAsia="zh-CN"/>
        </w:rPr>
        <w:t>神乐千鹤</w:t>
      </w:r>
      <w:proofErr w:type="gramEnd"/>
      <w:r>
        <w:rPr>
          <w:rFonts w:ascii="微软雅黑" w:eastAsia="微软雅黑" w:hAnsi="微软雅黑" w:hint="eastAsia"/>
          <w:szCs w:val="21"/>
          <w:lang w:eastAsia="zh-CN"/>
        </w:rPr>
        <w:t>：先别管</w:t>
      </w:r>
      <w:r w:rsidR="00AE3A20">
        <w:rPr>
          <w:rFonts w:ascii="微软雅黑" w:eastAsia="微软雅黑" w:hAnsi="微软雅黑" w:hint="eastAsia"/>
          <w:szCs w:val="21"/>
          <w:lang w:eastAsia="zh-CN"/>
        </w:rPr>
        <w:t>他们</w:t>
      </w:r>
      <w:r>
        <w:rPr>
          <w:rFonts w:ascii="微软雅黑" w:eastAsia="微软雅黑" w:hAnsi="微软雅黑" w:hint="eastAsia"/>
          <w:szCs w:val="21"/>
          <w:lang w:eastAsia="zh-CN"/>
        </w:rPr>
        <w:t>了，快去看下</w:t>
      </w:r>
      <w:proofErr w:type="gramStart"/>
      <w:r>
        <w:rPr>
          <w:rFonts w:ascii="微软雅黑" w:eastAsia="微软雅黑" w:hAnsi="微软雅黑" w:hint="eastAsia"/>
          <w:szCs w:val="21"/>
          <w:lang w:eastAsia="zh-CN"/>
        </w:rPr>
        <w:t>八神庵</w:t>
      </w:r>
      <w:proofErr w:type="gramEnd"/>
      <w:r>
        <w:rPr>
          <w:rFonts w:ascii="微软雅黑" w:eastAsia="微软雅黑" w:hAnsi="微软雅黑" w:hint="eastAsia"/>
          <w:szCs w:val="21"/>
          <w:lang w:eastAsia="zh-CN"/>
        </w:rPr>
        <w:t>！</w:t>
      </w:r>
    </w:p>
    <w:p w14:paraId="46E0BFC8" w14:textId="78B75A8C" w:rsidR="003043B9" w:rsidRPr="003043B9" w:rsidRDefault="001F4056" w:rsidP="00830D38">
      <w:pPr>
        <w:pStyle w:val="af2"/>
        <w:ind w:left="987" w:firstLine="0"/>
        <w:rPr>
          <w:rFonts w:ascii="微软雅黑" w:eastAsia="微软雅黑" w:hAnsi="微软雅黑"/>
          <w:szCs w:val="21"/>
          <w:lang w:eastAsia="zh-CN"/>
        </w:rPr>
      </w:pPr>
      <w:r>
        <w:rPr>
          <w:rFonts w:ascii="微软雅黑" w:eastAsia="微软雅黑" w:hAnsi="微软雅黑" w:hint="eastAsia"/>
          <w:szCs w:val="21"/>
          <w:lang w:eastAsia="zh-CN"/>
        </w:rPr>
        <w:t>（噬言提起昏过去的主角，</w:t>
      </w:r>
      <w:r w:rsidR="00BB22FC">
        <w:rPr>
          <w:rFonts w:ascii="微软雅黑" w:eastAsia="微软雅黑" w:hAnsi="微软雅黑" w:hint="eastAsia"/>
          <w:szCs w:val="21"/>
          <w:lang w:eastAsia="zh-CN"/>
        </w:rPr>
        <w:t>瞥了眼</w:t>
      </w:r>
      <w:r w:rsidR="00A24E9C">
        <w:rPr>
          <w:rFonts w:ascii="微软雅黑" w:eastAsia="微软雅黑" w:hAnsi="微软雅黑" w:hint="eastAsia"/>
          <w:szCs w:val="21"/>
          <w:lang w:eastAsia="zh-CN"/>
        </w:rPr>
        <w:t>三神器三人，</w:t>
      </w:r>
      <w:r w:rsidR="00BD0FD6">
        <w:rPr>
          <w:rFonts w:ascii="微软雅黑" w:eastAsia="微软雅黑" w:hAnsi="微软雅黑" w:hint="eastAsia"/>
          <w:szCs w:val="21"/>
          <w:lang w:eastAsia="zh-CN"/>
        </w:rPr>
        <w:t>冷哼一声，</w:t>
      </w:r>
      <w:r w:rsidR="00A24E9C">
        <w:rPr>
          <w:rFonts w:ascii="微软雅黑" w:eastAsia="微软雅黑" w:hAnsi="微软雅黑" w:hint="eastAsia"/>
          <w:szCs w:val="21"/>
          <w:lang w:eastAsia="zh-CN"/>
        </w:rPr>
        <w:t>带着主角转身走入虚空裂隙，随后跟着裂隙一起消失</w:t>
      </w:r>
      <w:r>
        <w:rPr>
          <w:rFonts w:ascii="微软雅黑" w:eastAsia="微软雅黑" w:hAnsi="微软雅黑" w:hint="eastAsia"/>
          <w:szCs w:val="21"/>
          <w:lang w:eastAsia="zh-CN"/>
        </w:rPr>
        <w:t>）</w:t>
      </w:r>
    </w:p>
    <w:p w14:paraId="1B9B75F6" w14:textId="5F25FB85" w:rsidR="003A172E" w:rsidRDefault="003A172E" w:rsidP="003A172E">
      <w:pPr>
        <w:pStyle w:val="af2"/>
        <w:numPr>
          <w:ilvl w:val="0"/>
          <w:numId w:val="2"/>
        </w:numPr>
        <w:rPr>
          <w:rFonts w:ascii="微软雅黑" w:eastAsia="微软雅黑" w:hAnsi="微软雅黑"/>
          <w:szCs w:val="21"/>
          <w:lang w:eastAsia="zh-CN"/>
        </w:rPr>
      </w:pPr>
      <w:r>
        <w:rPr>
          <w:rFonts w:ascii="微软雅黑" w:eastAsia="微软雅黑" w:hAnsi="微软雅黑" w:hint="eastAsia"/>
          <w:szCs w:val="21"/>
          <w:lang w:eastAsia="zh-CN"/>
        </w:rPr>
        <w:t>结束【地宫动画】，序章流程结束。</w:t>
      </w:r>
    </w:p>
    <w:p w14:paraId="7733FC98" w14:textId="0E286EB9" w:rsidR="0000328E" w:rsidRPr="009025DF" w:rsidRDefault="0000328E" w:rsidP="009025DF">
      <w:pPr>
        <w:rPr>
          <w:rFonts w:ascii="微软雅黑" w:eastAsia="微软雅黑" w:hAnsi="微软雅黑"/>
          <w:szCs w:val="21"/>
        </w:rPr>
      </w:pPr>
    </w:p>
    <w:sectPr w:rsidR="0000328E" w:rsidRPr="009025DF">
      <w:headerReference w:type="default" r:id="rId8"/>
      <w:footerReference w:type="default" r:id="rId9"/>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8CE9" w16cex:dateUtc="2022-05-07T03:26:00Z"/>
  <w16cex:commentExtensible w16cex:durableId="262E8CEA" w16cex:dateUtc="2022-05-09T02:04:00Z"/>
  <w16cex:commentExtensible w16cex:durableId="262E8CEB" w16cex:dateUtc="2022-05-07T06:20:00Z"/>
  <w16cex:commentExtensible w16cex:durableId="262E8CEC" w16cex:dateUtc="2022-05-09T02:02:00Z"/>
  <w16cex:commentExtensible w16cex:durableId="262E8CED" w16cex:dateUtc="2022-05-07T06:23:00Z"/>
  <w16cex:commentExtensible w16cex:durableId="262E8CEE" w16cex:dateUtc="2022-05-07T10:11:00Z"/>
  <w16cex:commentExtensible w16cex:durableId="262E8CEF" w16cex:dateUtc="2022-05-07T06:22:00Z"/>
  <w16cex:commentExtensible w16cex:durableId="262E8CF0" w16cex:dateUtc="2022-05-07T10:19:00Z"/>
  <w16cex:commentExtensible w16cex:durableId="262E8CF1" w16cex:dateUtc="2022-05-07T06:31:00Z"/>
  <w16cex:commentExtensible w16cex:durableId="262E8CF2" w16cex:dateUtc="2022-05-07T10:19:00Z"/>
  <w16cex:commentExtensible w16cex:durableId="262E8CF3" w16cex:dateUtc="2022-05-10T06:38:00Z"/>
  <w16cex:commentExtensible w16cex:durableId="262E8CF4" w16cex:dateUtc="2022-05-12T09:14:00Z"/>
  <w16cex:commentExtensible w16cex:durableId="262E8CF5" w16cex:dateUtc="2022-05-07T07:10:00Z"/>
  <w16cex:commentExtensible w16cex:durableId="262E8CF6" w16cex:dateUtc="2022-05-07T10:19:00Z"/>
  <w16cex:commentExtensible w16cex:durableId="262E8CF7" w16cex:dateUtc="2022-05-07T07:11:00Z"/>
  <w16cex:commentExtensible w16cex:durableId="262E8CF8" w16cex:dateUtc="2022-05-07T10:20:00Z"/>
  <w16cex:commentExtensible w16cex:durableId="262E8CF9" w16cex:dateUtc="2022-05-07T07:19:00Z"/>
  <w16cex:commentExtensible w16cex:durableId="262E8CFA" w16cex:dateUtc="2022-05-07T10:20:00Z"/>
  <w16cex:commentExtensible w16cex:durableId="262E8CFB" w16cex:dateUtc="2022-05-10T06:39:00Z"/>
  <w16cex:commentExtensible w16cex:durableId="262E8CFC" w16cex:dateUtc="2022-05-12T09:15:00Z"/>
  <w16cex:commentExtensible w16cex:durableId="262E8CFD" w16cex:dateUtc="2022-05-10T06:41:00Z"/>
  <w16cex:commentExtensible w16cex:durableId="262E8CFE" w16cex:dateUtc="2022-05-12T09:16:00Z"/>
  <w16cex:commentExtensible w16cex:durableId="262E8CFF" w16cex:dateUtc="2022-05-10T06:41:00Z"/>
  <w16cex:commentExtensible w16cex:durableId="262E8D00" w16cex:dateUtc="2022-05-12T09:16:00Z"/>
  <w16cex:commentExtensible w16cex:durableId="262E8D01" w16cex:dateUtc="2022-05-07T07:21:00Z"/>
  <w16cex:commentExtensible w16cex:durableId="262E8D02" w16cex:dateUtc="2022-05-07T10:41:00Z"/>
  <w16cex:commentExtensible w16cex:durableId="262E8D03" w16cex:dateUtc="2022-05-07T09:33:00Z"/>
  <w16cex:commentExtensible w16cex:durableId="262E8D04" w16cex:dateUtc="2022-05-07T10:21:00Z"/>
  <w16cex:commentExtensible w16cex:durableId="262E8D05" w16cex:dateUtc="2022-05-10T07:01:00Z"/>
  <w16cex:commentExtensible w16cex:durableId="262E8D06" w16cex:dateUtc="2022-05-12T09:25:00Z"/>
  <w16cex:commentExtensible w16cex:durableId="262E8D07" w16cex:dateUtc="2022-05-11T06:48:00Z"/>
  <w16cex:commentExtensible w16cex:durableId="262E8D08" w16cex:dateUtc="2022-05-12T09:19:00Z"/>
  <w16cex:commentExtensible w16cex:durableId="262E8D09" w16cex:dateUtc="2022-05-07T09:35:00Z"/>
  <w16cex:commentExtensible w16cex:durableId="262E8D0A" w16cex:dateUtc="2022-05-07T10:23:00Z"/>
  <w16cex:commentExtensible w16cex:durableId="262E8D0B" w16cex:dateUtc="2022-05-12T02:24:00Z"/>
  <w16cex:commentExtensible w16cex:durableId="262E8D0C" w16cex:dateUtc="2022-05-12T09:31:00Z"/>
  <w16cex:commentExtensible w16cex:durableId="262E8D0D" w16cex:dateUtc="2022-05-12T02:25:00Z"/>
  <w16cex:commentExtensible w16cex:durableId="262E8D0E" w16cex:dateUtc="2022-05-12T09:31:00Z"/>
  <w16cex:commentExtensible w16cex:durableId="262E8D0F" w16cex:dateUtc="2022-05-12T02:26:00Z"/>
  <w16cex:commentExtensible w16cex:durableId="262E8D10" w16cex:dateUtc="2022-05-12T09:31:00Z"/>
  <w16cex:commentExtensible w16cex:durableId="262E8D11" w16cex:dateUtc="2022-05-12T02:27:00Z"/>
  <w16cex:commentExtensible w16cex:durableId="262E8D12" w16cex:dateUtc="2022-05-12T09:32:00Z"/>
  <w16cex:commentExtensible w16cex:durableId="262E8D13" w16cex:dateUtc="2022-05-12T02:27:00Z"/>
  <w16cex:commentExtensible w16cex:durableId="262E8D14" w16cex:dateUtc="2022-05-12T09:33:00Z"/>
  <w16cex:commentExtensible w16cex:durableId="262E8D15" w16cex:dateUtc="2022-05-12T02:26:00Z"/>
  <w16cex:commentExtensible w16cex:durableId="262E8D16" w16cex:dateUtc="2022-05-12T09:31:00Z"/>
  <w16cex:commentExtensible w16cex:durableId="262E8D17" w16cex:dateUtc="2022-05-12T02:38:00Z"/>
  <w16cex:commentExtensible w16cex:durableId="262E8D18" w16cex:dateUtc="2022-05-12T09:33:00Z"/>
  <w16cex:commentExtensible w16cex:durableId="262E8D19" w16cex:dateUtc="2022-05-12T02:39:00Z"/>
  <w16cex:commentExtensible w16cex:durableId="262E8D1A" w16cex:dateUtc="2022-05-12T09:50:00Z"/>
  <w16cex:commentExtensible w16cex:durableId="262E8D1B" w16cex:dateUtc="2022-05-12T02:39:00Z"/>
  <w16cex:commentExtensible w16cex:durableId="262E8D1C" w16cex:dateUtc="2022-05-12T09:50:00Z"/>
  <w16cex:commentExtensible w16cex:durableId="262E8D1D" w16cex:dateUtc="2022-05-12T02:40:00Z"/>
  <w16cex:commentExtensible w16cex:durableId="262E8D1E" w16cex:dateUtc="2022-05-12T09:50:00Z"/>
  <w16cex:commentExtensible w16cex:durableId="262E8D1F" w16cex:dateUtc="2022-05-12T02:40:00Z"/>
  <w16cex:commentExtensible w16cex:durableId="262E8D20" w16cex:dateUtc="2022-05-12T09:50:00Z"/>
  <w16cex:commentExtensible w16cex:durableId="262E8D21" w16cex:dateUtc="2022-05-12T02:42:00Z"/>
  <w16cex:commentExtensible w16cex:durableId="262E8D22" w16cex:dateUtc="2022-05-12T09:58:00Z"/>
  <w16cex:commentExtensible w16cex:durableId="262E8D23" w16cex:dateUtc="2022-05-12T03:13:00Z"/>
  <w16cex:commentExtensible w16cex:durableId="262E8D24" w16cex:dateUtc="2022-05-12T10:02:00Z"/>
  <w16cex:commentExtensible w16cex:durableId="262E8D25" w16cex:dateUtc="2022-05-12T03:14:00Z"/>
  <w16cex:commentExtensible w16cex:durableId="262E8D26" w16cex:dateUtc="2022-05-16T02:56:00Z"/>
  <w16cex:commentExtensible w16cex:durableId="262E8D27" w16cex:dateUtc="2022-05-12T03:21:00Z"/>
  <w16cex:commentExtensible w16cex:durableId="262E8D28" w16cex:dateUtc="2022-05-16T02:57:00Z"/>
  <w16cex:commentExtensible w16cex:durableId="262E8D29" w16cex:dateUtc="2022-05-12T03:21:00Z"/>
  <w16cex:commentExtensible w16cex:durableId="262E8D2A" w16cex:dateUtc="2022-05-16T02:57:00Z"/>
  <w16cex:commentExtensible w16cex:durableId="262E8D2B" w16cex:dateUtc="2022-05-12T03:28:00Z"/>
  <w16cex:commentExtensible w16cex:durableId="262E8D2C" w16cex:dateUtc="2022-05-12T10:11:00Z"/>
  <w16cex:commentExtensible w16cex:durableId="262E8D2D" w16cex:dateUtc="2022-05-12T03:28:00Z"/>
  <w16cex:commentExtensible w16cex:durableId="262E8D2E" w16cex:dateUtc="2022-05-12T10:11:00Z"/>
  <w16cex:commentExtensible w16cex:durableId="262E8D2F" w16cex:dateUtc="2022-05-12T03:29:00Z"/>
  <w16cex:commentExtensible w16cex:durableId="262E8D30" w16cex:dateUtc="2022-05-12T10:11:00Z"/>
  <w16cex:commentExtensible w16cex:durableId="262E8D31" w16cex:dateUtc="2022-05-12T10:32:00Z"/>
  <w16cex:commentExtensible w16cex:durableId="262E8D32" w16cex:dateUtc="2022-05-12T03:11:00Z"/>
  <w16cex:commentExtensible w16cex:durableId="262E8D33" w16cex:dateUtc="2022-05-13T02:58:00Z"/>
  <w16cex:commentExtensible w16cex:durableId="262E9E5C" w16cex:dateUtc="2022-05-17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3F1D6" w16cid:durableId="268B915E"/>
  <w16cid:commentId w16cid:paraId="45180AF5" w16cid:durableId="268B92B2"/>
  <w16cid:commentId w16cid:paraId="243005E6" w16cid:durableId="268B92B6"/>
  <w16cid:commentId w16cid:paraId="23845669" w16cid:durableId="268B92CE"/>
  <w16cid:commentId w16cid:paraId="5FD59EC9" w16cid:durableId="268B8E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5C6D5" w14:textId="77777777" w:rsidR="006E0084" w:rsidRDefault="006E0084">
      <w:r>
        <w:separator/>
      </w:r>
    </w:p>
    <w:p w14:paraId="5C49BFBB" w14:textId="77777777" w:rsidR="006E0084" w:rsidRDefault="006E0084"/>
  </w:endnote>
  <w:endnote w:type="continuationSeparator" w:id="0">
    <w:p w14:paraId="73BF6F52" w14:textId="77777777" w:rsidR="006E0084" w:rsidRDefault="006E0084">
      <w:r>
        <w:continuationSeparator/>
      </w:r>
    </w:p>
    <w:p w14:paraId="121EA157" w14:textId="77777777" w:rsidR="006E0084" w:rsidRDefault="006E00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ill Sans">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29B39" w14:textId="47FEF4C1" w:rsidR="00F6219B" w:rsidRPr="00A95F1B" w:rsidRDefault="00F6219B" w:rsidP="000D3737">
    <w:pPr>
      <w:pStyle w:val="a5"/>
      <w:tabs>
        <w:tab w:val="left" w:pos="1335"/>
      </w:tabs>
    </w:pPr>
    <w:r>
      <w:rPr>
        <w:rFonts w:hint="eastAsia"/>
        <w:noProof/>
        <w:kern w:val="0"/>
        <w:szCs w:val="21"/>
      </w:rPr>
      <mc:AlternateContent>
        <mc:Choice Requires="wps">
          <w:drawing>
            <wp:anchor distT="91440" distB="91440" distL="114300" distR="114300" simplePos="0" relativeHeight="251665920" behindDoc="1" locked="0" layoutInCell="1" allowOverlap="1" wp14:anchorId="4BB9CE25" wp14:editId="3226459F">
              <wp:simplePos x="0" y="0"/>
              <wp:positionH relativeFrom="page">
                <wp:posOffset>1141095</wp:posOffset>
              </wp:positionH>
              <wp:positionV relativeFrom="page">
                <wp:posOffset>9758680</wp:posOffset>
              </wp:positionV>
              <wp:extent cx="5271770" cy="36195"/>
              <wp:effectExtent l="0" t="0" r="0" b="0"/>
              <wp:wrapSquare wrapText="bothSides"/>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1770" cy="36195"/>
                      </a:xfrm>
                      <a:prstGeom prst="rect">
                        <a:avLst/>
                      </a:prstGeom>
                      <a:solidFill>
                        <a:srgbClr val="0395DE"/>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D9B109" id="矩形 9" o:spid="_x0000_s1026" style="position:absolute;left:0;text-align:left;margin-left:89.85pt;margin-top:768.4pt;width:415.1pt;height:2.85pt;z-index:-25165056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" fillcolor="#0395de" stroked="f" strokeweight="2pt">
              <w10:wrap type="square" anchorx="page" anchory="page"/>
            </v:rect>
          </w:pict>
        </mc:Fallback>
      </mc:AlternateContent>
    </w:r>
    <w:r>
      <w:rPr>
        <w:rFonts w:hint="eastAsia"/>
        <w:kern w:val="0"/>
        <w:szCs w:val="21"/>
      </w:rPr>
      <w:t>作者：</w:t>
    </w:r>
    <w:r>
      <w:rPr>
        <w:rFonts w:hint="eastAsia"/>
        <w:kern w:val="0"/>
        <w:szCs w:val="21"/>
      </w:rPr>
      <w:t xml:space="preserve">  </w:t>
    </w:r>
    <w:r>
      <w:rPr>
        <w:rFonts w:hint="eastAsia"/>
        <w:kern w:val="0"/>
        <w:szCs w:val="21"/>
      </w:rPr>
      <w:t>李雨飞</w:t>
    </w:r>
    <w:r>
      <w:rPr>
        <w:rFonts w:hint="eastAsia"/>
        <w:kern w:val="0"/>
        <w:szCs w:val="21"/>
      </w:rPr>
      <w:t xml:space="preserve">     </w:t>
    </w:r>
    <w:r>
      <w:rPr>
        <w:kern w:val="0"/>
        <w:szCs w:val="21"/>
      </w:rPr>
      <w:tab/>
    </w:r>
    <w:r>
      <w:rPr>
        <w:rFonts w:hint="eastAsia"/>
        <w:kern w:val="0"/>
        <w:szCs w:val="21"/>
      </w:rPr>
      <w:t>页</w:t>
    </w:r>
    <w:r>
      <w:rPr>
        <w:kern w:val="0"/>
        <w:szCs w:val="21"/>
      </w:rPr>
      <w:fldChar w:fldCharType="begin"/>
    </w:r>
    <w:r>
      <w:rPr>
        <w:kern w:val="0"/>
        <w:szCs w:val="21"/>
      </w:rPr>
      <w:instrText xml:space="preserve"> PAGE </w:instrText>
    </w:r>
    <w:r>
      <w:rPr>
        <w:kern w:val="0"/>
        <w:szCs w:val="21"/>
      </w:rPr>
      <w:fldChar w:fldCharType="separate"/>
    </w:r>
    <w:r w:rsidR="00516662">
      <w:rPr>
        <w:noProof/>
        <w:kern w:val="0"/>
        <w:szCs w:val="21"/>
      </w:rPr>
      <w:t>7</w:t>
    </w:r>
    <w:r>
      <w:rPr>
        <w:kern w:val="0"/>
        <w:szCs w:val="21"/>
      </w:rPr>
      <w:fldChar w:fldCharType="end"/>
    </w:r>
    <w:r>
      <w:rPr>
        <w:rFonts w:hint="eastAsia"/>
        <w:kern w:val="0"/>
        <w:szCs w:val="21"/>
      </w:rPr>
      <w:t xml:space="preserve"> / </w:t>
    </w:r>
    <w:r>
      <w:rPr>
        <w:kern w:val="0"/>
        <w:szCs w:val="21"/>
      </w:rPr>
      <w:fldChar w:fldCharType="begin"/>
    </w:r>
    <w:r>
      <w:rPr>
        <w:kern w:val="0"/>
        <w:szCs w:val="21"/>
      </w:rPr>
      <w:instrText xml:space="preserve"> NUMPAGES </w:instrText>
    </w:r>
    <w:r>
      <w:rPr>
        <w:kern w:val="0"/>
        <w:szCs w:val="21"/>
      </w:rPr>
      <w:fldChar w:fldCharType="separate"/>
    </w:r>
    <w:r w:rsidR="00516662">
      <w:rPr>
        <w:noProof/>
        <w:kern w:val="0"/>
        <w:szCs w:val="21"/>
      </w:rPr>
      <w:t>7</w:t>
    </w:r>
    <w:r>
      <w:rPr>
        <w:kern w:val="0"/>
        <w:szCs w:val="21"/>
      </w:rPr>
      <w:fldChar w:fldCharType="end"/>
    </w:r>
    <w:r>
      <w:rPr>
        <w:kern w:val="0"/>
        <w:szCs w:val="21"/>
      </w:rPr>
      <w:tab/>
    </w:r>
    <w:r>
      <w:rPr>
        <w:rFonts w:hint="eastAsia"/>
        <w:kern w:val="0"/>
        <w:szCs w:val="21"/>
      </w:rPr>
      <w:t>日期：</w:t>
    </w:r>
    <w:r>
      <w:rPr>
        <w:kern w:val="0"/>
        <w:szCs w:val="21"/>
      </w:rPr>
      <w:fldChar w:fldCharType="begin"/>
    </w:r>
    <w:r>
      <w:rPr>
        <w:kern w:val="0"/>
        <w:szCs w:val="21"/>
      </w:rPr>
      <w:instrText xml:space="preserve"> DATE \@ "yyyy-M-d" </w:instrText>
    </w:r>
    <w:r>
      <w:rPr>
        <w:kern w:val="0"/>
        <w:szCs w:val="21"/>
      </w:rPr>
      <w:fldChar w:fldCharType="separate"/>
    </w:r>
    <w:r w:rsidR="00CE3E15">
      <w:rPr>
        <w:noProof/>
        <w:kern w:val="0"/>
        <w:szCs w:val="21"/>
      </w:rPr>
      <w:t>2022-11-28</w:t>
    </w:r>
    <w:r>
      <w:rPr>
        <w:kern w:val="0"/>
        <w:szCs w:val="21"/>
      </w:rPr>
      <w:fldChar w:fldCharType="end"/>
    </w:r>
  </w:p>
  <w:p w14:paraId="7267CB2C" w14:textId="77777777" w:rsidR="00F6219B" w:rsidRPr="000D3737" w:rsidRDefault="00F6219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ABE51" w14:textId="77777777" w:rsidR="006E0084" w:rsidRDefault="006E0084">
      <w:r>
        <w:separator/>
      </w:r>
    </w:p>
    <w:p w14:paraId="46E42EB9" w14:textId="77777777" w:rsidR="006E0084" w:rsidRDefault="006E0084"/>
  </w:footnote>
  <w:footnote w:type="continuationSeparator" w:id="0">
    <w:p w14:paraId="7245C5CD" w14:textId="77777777" w:rsidR="006E0084" w:rsidRDefault="006E0084">
      <w:r>
        <w:continuationSeparator/>
      </w:r>
    </w:p>
    <w:p w14:paraId="79C23E95" w14:textId="77777777" w:rsidR="006E0084" w:rsidRDefault="006E008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B16D5" w14:textId="793E7E40" w:rsidR="00F6219B" w:rsidRPr="000D3737" w:rsidRDefault="00F6219B" w:rsidP="00673432">
    <w:pPr>
      <w:pStyle w:val="a3"/>
      <w:pBdr>
        <w:bottom w:val="single" w:sz="6" w:space="0" w:color="auto"/>
      </w:pBdr>
      <w:tabs>
        <w:tab w:val="clear" w:pos="4153"/>
        <w:tab w:val="clear" w:pos="8306"/>
        <w:tab w:val="left" w:pos="675"/>
      </w:tabs>
      <w:spacing w:line="480" w:lineRule="auto"/>
      <w:jc w:val="both"/>
      <w:rPr>
        <w:sz w:val="21"/>
      </w:rPr>
    </w:pPr>
    <w:r>
      <w:rPr>
        <w:noProof/>
      </w:rPr>
      <mc:AlternateContent>
        <mc:Choice Requires="wps">
          <w:drawing>
            <wp:anchor distT="0" distB="0" distL="114300" distR="114300" simplePos="0" relativeHeight="251660800" behindDoc="0" locked="0" layoutInCell="1" allowOverlap="1" wp14:anchorId="3DADEE1F" wp14:editId="6D7E45D9">
              <wp:simplePos x="0" y="0"/>
              <wp:positionH relativeFrom="column">
                <wp:posOffset>3455035</wp:posOffset>
              </wp:positionH>
              <wp:positionV relativeFrom="paragraph">
                <wp:posOffset>-68580</wp:posOffset>
              </wp:positionV>
              <wp:extent cx="1819275" cy="389255"/>
              <wp:effectExtent l="0" t="0" r="254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98C18" w14:textId="325B1943" w:rsidR="00F6219B" w:rsidRDefault="00F6219B" w:rsidP="000D3737">
                          <w:pPr>
                            <w:ind w:right="360"/>
                            <w:rPr>
                              <w:sz w:val="18"/>
                              <w:szCs w:val="1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DEE1F" id="_x0000_t202" coordsize="21600,21600" o:spt="202" path="m,l,21600r21600,l21600,xe">
              <v:stroke joinstyle="miter"/>
              <v:path gradientshapeok="t" o:connecttype="rect"/>
            </v:shapetype>
            <v:shape id="文本框 17" o:spid="_x0000_s1026" type="#_x0000_t202" style="position:absolute;left:0;text-align:left;margin-left:272.05pt;margin-top:-5.4pt;width:143.25pt;height:30.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" filled="f" stroked="f">
              <v:textbox>
                <w:txbxContent>
                  <w:p w14:paraId="16798C18" w14:textId="325B1943" w:rsidR="00F6219B" w:rsidRDefault="00F6219B" w:rsidP="000D3737">
                    <w:pPr>
                      <w:ind w:right="360"/>
                      <w:rPr>
                        <w:sz w:val="18"/>
                        <w:szCs w:val="18"/>
                        <w:lang w:eastAsia="ja-JP"/>
                      </w:rPr>
                    </w:pPr>
                  </w:p>
                </w:txbxContent>
              </v:textbox>
            </v:shape>
          </w:pict>
        </mc:Fallback>
      </mc:AlternateContent>
    </w:r>
    <w:r>
      <w:rPr>
        <w:sz w:val="21"/>
      </w:rPr>
      <w:tab/>
    </w:r>
    <w:r>
      <w:rPr>
        <w:noProof/>
      </w:rPr>
      <mc:AlternateContent>
        <mc:Choice Requires="wps">
          <w:drawing>
            <wp:anchor distT="91440" distB="91440" distL="114300" distR="114300" simplePos="0" relativeHeight="251661824" behindDoc="1" locked="0" layoutInCell="1" allowOverlap="1" wp14:anchorId="6F63D0F2" wp14:editId="6353C547">
              <wp:simplePos x="0" y="0"/>
              <wp:positionH relativeFrom="page">
                <wp:posOffset>1095375</wp:posOffset>
              </wp:positionH>
              <wp:positionV relativeFrom="page">
                <wp:posOffset>866775</wp:posOffset>
              </wp:positionV>
              <wp:extent cx="5362575" cy="47625"/>
              <wp:effectExtent l="0" t="0" r="0" b="0"/>
              <wp:wrapSquare wrapText="bothSides"/>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2575" cy="47625"/>
                      </a:xfrm>
                      <a:prstGeom prst="rect">
                        <a:avLst/>
                      </a:prstGeom>
                      <a:solidFill>
                        <a:srgbClr val="0395DE"/>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29D27D" id="矩形 16" o:spid="_x0000_s1026" style="position:absolute;left:0;text-align:left;margin-left:86.25pt;margin-top:68.25pt;width:422.25pt;height:3.75pt;z-index:-25165465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" fillcolor="#0395de" stroked="f" strokeweight="2pt">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846"/>
    <w:multiLevelType w:val="hybridMultilevel"/>
    <w:tmpl w:val="6A8268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62591E"/>
    <w:multiLevelType w:val="hybridMultilevel"/>
    <w:tmpl w:val="2738DF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F6117A"/>
    <w:multiLevelType w:val="hybridMultilevel"/>
    <w:tmpl w:val="4DEA7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CA112C"/>
    <w:multiLevelType w:val="hybridMultilevel"/>
    <w:tmpl w:val="52B6A376"/>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B467D2"/>
    <w:multiLevelType w:val="hybridMultilevel"/>
    <w:tmpl w:val="50D20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8205B2"/>
    <w:multiLevelType w:val="hybridMultilevel"/>
    <w:tmpl w:val="4372C2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3C5069"/>
    <w:multiLevelType w:val="hybridMultilevel"/>
    <w:tmpl w:val="40DCB7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BB28D4"/>
    <w:multiLevelType w:val="hybridMultilevel"/>
    <w:tmpl w:val="493ACD5C"/>
    <w:lvl w:ilvl="0" w:tplc="40AEB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175C2A"/>
    <w:multiLevelType w:val="hybridMultilevel"/>
    <w:tmpl w:val="5804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504471"/>
    <w:multiLevelType w:val="hybridMultilevel"/>
    <w:tmpl w:val="0100CF76"/>
    <w:lvl w:ilvl="0" w:tplc="07F23DFA">
      <w:start w:val="1"/>
      <w:numFmt w:val="decimal"/>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0" w15:restartNumberingAfterBreak="0">
    <w:nsid w:val="2B8139A2"/>
    <w:multiLevelType w:val="hybridMultilevel"/>
    <w:tmpl w:val="5CFCB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25539F"/>
    <w:multiLevelType w:val="hybridMultilevel"/>
    <w:tmpl w:val="D9DC4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F674FF6"/>
    <w:multiLevelType w:val="hybridMultilevel"/>
    <w:tmpl w:val="CA34AA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D260FA8"/>
    <w:multiLevelType w:val="hybridMultilevel"/>
    <w:tmpl w:val="A94C5F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E685984"/>
    <w:multiLevelType w:val="hybridMultilevel"/>
    <w:tmpl w:val="ECECAE7E"/>
    <w:lvl w:ilvl="0" w:tplc="D2EE9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395D68"/>
    <w:multiLevelType w:val="hybridMultilevel"/>
    <w:tmpl w:val="71C62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7A6764F"/>
    <w:multiLevelType w:val="hybridMultilevel"/>
    <w:tmpl w:val="3F3E7B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4958E7"/>
    <w:multiLevelType w:val="hybridMultilevel"/>
    <w:tmpl w:val="B16E6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13D64FA"/>
    <w:multiLevelType w:val="multilevel"/>
    <w:tmpl w:val="0D5027B6"/>
    <w:lvl w:ilvl="0">
      <w:start w:val="1"/>
      <w:numFmt w:val="decimal"/>
      <w:pStyle w:val="1"/>
      <w:lvlText w:val="%1"/>
      <w:lvlJc w:val="left"/>
      <w:pPr>
        <w:tabs>
          <w:tab w:val="num" w:pos="432"/>
        </w:tabs>
        <w:ind w:left="432" w:hanging="432"/>
      </w:pPr>
      <w:rPr>
        <w:rFonts w:ascii="Arial" w:eastAsia="宋体" w:hAnsi="Arial" w:hint="default"/>
        <w:b/>
        <w:i w:val="0"/>
        <w:sz w:val="28"/>
      </w:rPr>
    </w:lvl>
    <w:lvl w:ilvl="1">
      <w:start w:val="1"/>
      <w:numFmt w:val="decimal"/>
      <w:pStyle w:val="2"/>
      <w:lvlText w:val="%1.%2"/>
      <w:lvlJc w:val="left"/>
      <w:pPr>
        <w:tabs>
          <w:tab w:val="num" w:pos="717"/>
        </w:tabs>
        <w:ind w:left="717"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624"/>
        </w:tabs>
        <w:ind w:left="624" w:hanging="624"/>
      </w:pPr>
      <w:rPr>
        <w:rFonts w:ascii="Arial" w:eastAsia="宋体" w:hAnsi="Arial" w:hint="default"/>
        <w:b/>
        <w:i w:val="0"/>
        <w:sz w:val="21"/>
      </w:rPr>
    </w:lvl>
    <w:lvl w:ilvl="3">
      <w:start w:val="1"/>
      <w:numFmt w:val="decimal"/>
      <w:pStyle w:val="4"/>
      <w:lvlText w:val="%1.%2.%3.%4"/>
      <w:lvlJc w:val="left"/>
      <w:pPr>
        <w:tabs>
          <w:tab w:val="num" w:pos="1106"/>
        </w:tabs>
        <w:ind w:left="1106" w:hanging="680"/>
      </w:pPr>
      <w:rPr>
        <w:rFonts w:ascii="Arial" w:eastAsia="宋体" w:hAnsi="Arial" w:hint="default"/>
        <w:sz w:val="21"/>
      </w:rPr>
    </w:lvl>
    <w:lvl w:ilvl="4">
      <w:start w:val="1"/>
      <w:numFmt w:val="decimal"/>
      <w:pStyle w:val="5"/>
      <w:lvlText w:val="%1.%2.%3.%4.%5"/>
      <w:lvlJc w:val="left"/>
      <w:pPr>
        <w:tabs>
          <w:tab w:val="num" w:pos="1080"/>
        </w:tabs>
        <w:ind w:left="737" w:hanging="737"/>
      </w:pPr>
      <w:rPr>
        <w:rFonts w:ascii="Arial" w:eastAsia="宋体" w:hAnsi="Arial" w:hint="default"/>
        <w:b w:val="0"/>
        <w:i w:val="0"/>
        <w:sz w:val="21"/>
      </w:rPr>
    </w:lvl>
    <w:lvl w:ilvl="5">
      <w:start w:val="1"/>
      <w:numFmt w:val="decimal"/>
      <w:pStyle w:val="6"/>
      <w:lvlText w:val="%6)"/>
      <w:lvlJc w:val="left"/>
      <w:pPr>
        <w:tabs>
          <w:tab w:val="num" w:pos="794"/>
        </w:tabs>
        <w:ind w:left="794" w:hanging="794"/>
      </w:pPr>
      <w:rPr>
        <w:rFonts w:hint="eastAsia"/>
      </w:rPr>
    </w:lvl>
    <w:lvl w:ilvl="6">
      <w:start w:val="1"/>
      <w:numFmt w:val="lowerLetter"/>
      <w:pStyle w:val="7"/>
      <w:lvlText w:val="%7)"/>
      <w:lvlJc w:val="left"/>
      <w:pPr>
        <w:tabs>
          <w:tab w:val="num" w:pos="794"/>
        </w:tabs>
        <w:ind w:left="794" w:hanging="794"/>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19" w15:restartNumberingAfterBreak="0">
    <w:nsid w:val="54EE6E20"/>
    <w:multiLevelType w:val="hybridMultilevel"/>
    <w:tmpl w:val="FC1677B4"/>
    <w:lvl w:ilvl="0" w:tplc="D30C2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07147B"/>
    <w:multiLevelType w:val="hybridMultilevel"/>
    <w:tmpl w:val="27CAC632"/>
    <w:lvl w:ilvl="0" w:tplc="40C2C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C44633"/>
    <w:multiLevelType w:val="hybridMultilevel"/>
    <w:tmpl w:val="91502620"/>
    <w:lvl w:ilvl="0" w:tplc="20802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6447FC"/>
    <w:multiLevelType w:val="hybridMultilevel"/>
    <w:tmpl w:val="C6FC6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08A25EE"/>
    <w:multiLevelType w:val="hybridMultilevel"/>
    <w:tmpl w:val="B27820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2056AB8"/>
    <w:multiLevelType w:val="hybridMultilevel"/>
    <w:tmpl w:val="132A8CCE"/>
    <w:lvl w:ilvl="0" w:tplc="11A06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C1396F"/>
    <w:multiLevelType w:val="hybridMultilevel"/>
    <w:tmpl w:val="1DFA63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76E0078"/>
    <w:multiLevelType w:val="hybridMultilevel"/>
    <w:tmpl w:val="C6EAB6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F5B2485"/>
    <w:multiLevelType w:val="hybridMultilevel"/>
    <w:tmpl w:val="A404A8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3"/>
  </w:num>
  <w:num w:numId="3">
    <w:abstractNumId w:val="13"/>
  </w:num>
  <w:num w:numId="4">
    <w:abstractNumId w:val="26"/>
  </w:num>
  <w:num w:numId="5">
    <w:abstractNumId w:val="10"/>
  </w:num>
  <w:num w:numId="6">
    <w:abstractNumId w:val="1"/>
  </w:num>
  <w:num w:numId="7">
    <w:abstractNumId w:val="11"/>
  </w:num>
  <w:num w:numId="8">
    <w:abstractNumId w:val="27"/>
  </w:num>
  <w:num w:numId="9">
    <w:abstractNumId w:val="2"/>
  </w:num>
  <w:num w:numId="10">
    <w:abstractNumId w:val="4"/>
  </w:num>
  <w:num w:numId="11">
    <w:abstractNumId w:val="6"/>
  </w:num>
  <w:num w:numId="12">
    <w:abstractNumId w:val="17"/>
  </w:num>
  <w:num w:numId="13">
    <w:abstractNumId w:val="5"/>
  </w:num>
  <w:num w:numId="14">
    <w:abstractNumId w:val="23"/>
  </w:num>
  <w:num w:numId="15">
    <w:abstractNumId w:val="22"/>
  </w:num>
  <w:num w:numId="16">
    <w:abstractNumId w:val="25"/>
  </w:num>
  <w:num w:numId="17">
    <w:abstractNumId w:val="12"/>
  </w:num>
  <w:num w:numId="18">
    <w:abstractNumId w:val="16"/>
  </w:num>
  <w:num w:numId="19">
    <w:abstractNumId w:val="15"/>
  </w:num>
  <w:num w:numId="20">
    <w:abstractNumId w:val="0"/>
  </w:num>
  <w:num w:numId="21">
    <w:abstractNumId w:val="8"/>
  </w:num>
  <w:num w:numId="22">
    <w:abstractNumId w:val="21"/>
  </w:num>
  <w:num w:numId="23">
    <w:abstractNumId w:val="19"/>
  </w:num>
  <w:num w:numId="24">
    <w:abstractNumId w:val="14"/>
  </w:num>
  <w:num w:numId="25">
    <w:abstractNumId w:val="24"/>
  </w:num>
  <w:num w:numId="26">
    <w:abstractNumId w:val="20"/>
  </w:num>
  <w:num w:numId="27">
    <w:abstractNumId w:val="7"/>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18"/>
  </w:num>
  <w:num w:numId="39">
    <w:abstractNumId w:val="18"/>
  </w:num>
  <w:num w:numId="40">
    <w:abstractNumId w:val="18"/>
  </w:num>
  <w:num w:numId="41">
    <w:abstractNumId w:val="18"/>
  </w:num>
  <w:num w:numId="42">
    <w:abstractNumId w:val="18"/>
  </w:num>
  <w:num w:numId="43">
    <w:abstractNumId w:val="18"/>
  </w:num>
  <w:num w:numId="44">
    <w:abstractNumId w:val="18"/>
  </w:num>
  <w:num w:numId="45">
    <w:abstractNumId w:val="18"/>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num>
  <w:num w:numId="4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tasota_documentID" w:val="8252883800722440192"/>
  </w:docVars>
  <w:rsids>
    <w:rsidRoot w:val="00A13D10"/>
    <w:rsid w:val="0000062E"/>
    <w:rsid w:val="0000075C"/>
    <w:rsid w:val="00000F54"/>
    <w:rsid w:val="000012F8"/>
    <w:rsid w:val="00002B7D"/>
    <w:rsid w:val="00002C5C"/>
    <w:rsid w:val="0000328E"/>
    <w:rsid w:val="00003404"/>
    <w:rsid w:val="0000347A"/>
    <w:rsid w:val="0000388A"/>
    <w:rsid w:val="00004681"/>
    <w:rsid w:val="00004A44"/>
    <w:rsid w:val="00004CBA"/>
    <w:rsid w:val="00004E97"/>
    <w:rsid w:val="000054B3"/>
    <w:rsid w:val="00005594"/>
    <w:rsid w:val="000056B9"/>
    <w:rsid w:val="00005795"/>
    <w:rsid w:val="0000649A"/>
    <w:rsid w:val="000067D0"/>
    <w:rsid w:val="000070BB"/>
    <w:rsid w:val="0000729A"/>
    <w:rsid w:val="00007BF0"/>
    <w:rsid w:val="00007E23"/>
    <w:rsid w:val="00010153"/>
    <w:rsid w:val="00010222"/>
    <w:rsid w:val="00010C85"/>
    <w:rsid w:val="0001136F"/>
    <w:rsid w:val="00011958"/>
    <w:rsid w:val="00011EA4"/>
    <w:rsid w:val="00012A1C"/>
    <w:rsid w:val="00012ECF"/>
    <w:rsid w:val="00013149"/>
    <w:rsid w:val="000134DF"/>
    <w:rsid w:val="00014AC3"/>
    <w:rsid w:val="00014BC0"/>
    <w:rsid w:val="00015666"/>
    <w:rsid w:val="000158CD"/>
    <w:rsid w:val="00015932"/>
    <w:rsid w:val="000159E9"/>
    <w:rsid w:val="00015B20"/>
    <w:rsid w:val="000164CB"/>
    <w:rsid w:val="000171BB"/>
    <w:rsid w:val="00017F5C"/>
    <w:rsid w:val="00017FB2"/>
    <w:rsid w:val="0002071C"/>
    <w:rsid w:val="0002079A"/>
    <w:rsid w:val="00020917"/>
    <w:rsid w:val="00020AF1"/>
    <w:rsid w:val="0002175E"/>
    <w:rsid w:val="00022202"/>
    <w:rsid w:val="00022A8F"/>
    <w:rsid w:val="00022F22"/>
    <w:rsid w:val="00023AEA"/>
    <w:rsid w:val="00023FAD"/>
    <w:rsid w:val="00024FF5"/>
    <w:rsid w:val="00025593"/>
    <w:rsid w:val="0002579C"/>
    <w:rsid w:val="0002585D"/>
    <w:rsid w:val="00025EE6"/>
    <w:rsid w:val="000260E0"/>
    <w:rsid w:val="00026516"/>
    <w:rsid w:val="0002655B"/>
    <w:rsid w:val="00027001"/>
    <w:rsid w:val="00027451"/>
    <w:rsid w:val="00030E16"/>
    <w:rsid w:val="0003136E"/>
    <w:rsid w:val="0003230F"/>
    <w:rsid w:val="0003238C"/>
    <w:rsid w:val="00032CD0"/>
    <w:rsid w:val="00032E71"/>
    <w:rsid w:val="00032F85"/>
    <w:rsid w:val="0003325F"/>
    <w:rsid w:val="0003343B"/>
    <w:rsid w:val="000336A2"/>
    <w:rsid w:val="0003550C"/>
    <w:rsid w:val="000355CA"/>
    <w:rsid w:val="000358AC"/>
    <w:rsid w:val="00035F94"/>
    <w:rsid w:val="00036762"/>
    <w:rsid w:val="00036C07"/>
    <w:rsid w:val="00036D1C"/>
    <w:rsid w:val="000407D7"/>
    <w:rsid w:val="00040AFC"/>
    <w:rsid w:val="000419CF"/>
    <w:rsid w:val="00042703"/>
    <w:rsid w:val="00043285"/>
    <w:rsid w:val="000433E9"/>
    <w:rsid w:val="00043AA3"/>
    <w:rsid w:val="00044056"/>
    <w:rsid w:val="00044C53"/>
    <w:rsid w:val="0004546A"/>
    <w:rsid w:val="00045AA0"/>
    <w:rsid w:val="00045E8F"/>
    <w:rsid w:val="00046163"/>
    <w:rsid w:val="00046191"/>
    <w:rsid w:val="0004676E"/>
    <w:rsid w:val="000475F9"/>
    <w:rsid w:val="00050074"/>
    <w:rsid w:val="00050660"/>
    <w:rsid w:val="00050809"/>
    <w:rsid w:val="0005109E"/>
    <w:rsid w:val="000513B7"/>
    <w:rsid w:val="000519B1"/>
    <w:rsid w:val="00051E1B"/>
    <w:rsid w:val="00052269"/>
    <w:rsid w:val="000522E6"/>
    <w:rsid w:val="000530F5"/>
    <w:rsid w:val="00053201"/>
    <w:rsid w:val="00054D60"/>
    <w:rsid w:val="000552C3"/>
    <w:rsid w:val="0005560C"/>
    <w:rsid w:val="00055D38"/>
    <w:rsid w:val="0005770F"/>
    <w:rsid w:val="00057977"/>
    <w:rsid w:val="00057FF4"/>
    <w:rsid w:val="00061324"/>
    <w:rsid w:val="00061BE4"/>
    <w:rsid w:val="00061F55"/>
    <w:rsid w:val="00063266"/>
    <w:rsid w:val="000637B0"/>
    <w:rsid w:val="00063CF1"/>
    <w:rsid w:val="00064408"/>
    <w:rsid w:val="00064727"/>
    <w:rsid w:val="00064DFE"/>
    <w:rsid w:val="00065D67"/>
    <w:rsid w:val="0006626C"/>
    <w:rsid w:val="0006693D"/>
    <w:rsid w:val="00066DE5"/>
    <w:rsid w:val="00067CA5"/>
    <w:rsid w:val="0007080A"/>
    <w:rsid w:val="0007131B"/>
    <w:rsid w:val="00071A56"/>
    <w:rsid w:val="00071B8D"/>
    <w:rsid w:val="0007294D"/>
    <w:rsid w:val="00073478"/>
    <w:rsid w:val="00073E59"/>
    <w:rsid w:val="0007469B"/>
    <w:rsid w:val="0007499E"/>
    <w:rsid w:val="00074B19"/>
    <w:rsid w:val="00074C9F"/>
    <w:rsid w:val="00074D6C"/>
    <w:rsid w:val="00075567"/>
    <w:rsid w:val="00075C37"/>
    <w:rsid w:val="00075E5F"/>
    <w:rsid w:val="0007602F"/>
    <w:rsid w:val="00076371"/>
    <w:rsid w:val="00076A34"/>
    <w:rsid w:val="00076ACC"/>
    <w:rsid w:val="0007734A"/>
    <w:rsid w:val="0007757A"/>
    <w:rsid w:val="00077BC1"/>
    <w:rsid w:val="000809B5"/>
    <w:rsid w:val="00080F91"/>
    <w:rsid w:val="000811DB"/>
    <w:rsid w:val="00082372"/>
    <w:rsid w:val="00082DE6"/>
    <w:rsid w:val="00082E14"/>
    <w:rsid w:val="00084572"/>
    <w:rsid w:val="00084753"/>
    <w:rsid w:val="00084B11"/>
    <w:rsid w:val="0008505D"/>
    <w:rsid w:val="00085D30"/>
    <w:rsid w:val="0008663D"/>
    <w:rsid w:val="000869DC"/>
    <w:rsid w:val="00086A37"/>
    <w:rsid w:val="0009010C"/>
    <w:rsid w:val="0009036D"/>
    <w:rsid w:val="000904AD"/>
    <w:rsid w:val="00090EC8"/>
    <w:rsid w:val="00090FD3"/>
    <w:rsid w:val="00091B00"/>
    <w:rsid w:val="00092F2C"/>
    <w:rsid w:val="00093E14"/>
    <w:rsid w:val="00094D34"/>
    <w:rsid w:val="000954E7"/>
    <w:rsid w:val="0009576E"/>
    <w:rsid w:val="00095F8A"/>
    <w:rsid w:val="00097239"/>
    <w:rsid w:val="00097661"/>
    <w:rsid w:val="00097976"/>
    <w:rsid w:val="000979F8"/>
    <w:rsid w:val="000A1710"/>
    <w:rsid w:val="000A215B"/>
    <w:rsid w:val="000A23F5"/>
    <w:rsid w:val="000A3312"/>
    <w:rsid w:val="000A3977"/>
    <w:rsid w:val="000A3F74"/>
    <w:rsid w:val="000A545F"/>
    <w:rsid w:val="000A5D97"/>
    <w:rsid w:val="000A638B"/>
    <w:rsid w:val="000A726D"/>
    <w:rsid w:val="000A7855"/>
    <w:rsid w:val="000A7AB1"/>
    <w:rsid w:val="000A7C25"/>
    <w:rsid w:val="000B04F0"/>
    <w:rsid w:val="000B1205"/>
    <w:rsid w:val="000B16C5"/>
    <w:rsid w:val="000B293D"/>
    <w:rsid w:val="000B2D14"/>
    <w:rsid w:val="000B3545"/>
    <w:rsid w:val="000B3C1F"/>
    <w:rsid w:val="000B3C99"/>
    <w:rsid w:val="000B41CB"/>
    <w:rsid w:val="000B4698"/>
    <w:rsid w:val="000B49B4"/>
    <w:rsid w:val="000B4CDA"/>
    <w:rsid w:val="000B501D"/>
    <w:rsid w:val="000B5C7A"/>
    <w:rsid w:val="000B6664"/>
    <w:rsid w:val="000B66D0"/>
    <w:rsid w:val="000B72BE"/>
    <w:rsid w:val="000C06FE"/>
    <w:rsid w:val="000C266E"/>
    <w:rsid w:val="000C4058"/>
    <w:rsid w:val="000C6274"/>
    <w:rsid w:val="000C6B55"/>
    <w:rsid w:val="000D0B4E"/>
    <w:rsid w:val="000D0C45"/>
    <w:rsid w:val="000D1A78"/>
    <w:rsid w:val="000D1D8B"/>
    <w:rsid w:val="000D2296"/>
    <w:rsid w:val="000D23C4"/>
    <w:rsid w:val="000D250E"/>
    <w:rsid w:val="000D297A"/>
    <w:rsid w:val="000D2A17"/>
    <w:rsid w:val="000D2ECB"/>
    <w:rsid w:val="000D3737"/>
    <w:rsid w:val="000D45E3"/>
    <w:rsid w:val="000D4E0D"/>
    <w:rsid w:val="000D4ED5"/>
    <w:rsid w:val="000D6561"/>
    <w:rsid w:val="000D6810"/>
    <w:rsid w:val="000D711B"/>
    <w:rsid w:val="000D7B14"/>
    <w:rsid w:val="000E0091"/>
    <w:rsid w:val="000E05C2"/>
    <w:rsid w:val="000E0914"/>
    <w:rsid w:val="000E0EAA"/>
    <w:rsid w:val="000E1287"/>
    <w:rsid w:val="000E1355"/>
    <w:rsid w:val="000E19EA"/>
    <w:rsid w:val="000E1EF9"/>
    <w:rsid w:val="000E21F1"/>
    <w:rsid w:val="000E2516"/>
    <w:rsid w:val="000E268B"/>
    <w:rsid w:val="000E38A8"/>
    <w:rsid w:val="000E45B8"/>
    <w:rsid w:val="000E45F1"/>
    <w:rsid w:val="000E507B"/>
    <w:rsid w:val="000E533C"/>
    <w:rsid w:val="000E5528"/>
    <w:rsid w:val="000E6B3B"/>
    <w:rsid w:val="000E7B83"/>
    <w:rsid w:val="000E7D1C"/>
    <w:rsid w:val="000E7FE5"/>
    <w:rsid w:val="000F106C"/>
    <w:rsid w:val="000F1350"/>
    <w:rsid w:val="000F15DE"/>
    <w:rsid w:val="000F1AD8"/>
    <w:rsid w:val="000F1D07"/>
    <w:rsid w:val="000F276E"/>
    <w:rsid w:val="000F38AA"/>
    <w:rsid w:val="000F3ABF"/>
    <w:rsid w:val="000F3F39"/>
    <w:rsid w:val="000F3FB8"/>
    <w:rsid w:val="000F3FC0"/>
    <w:rsid w:val="000F4734"/>
    <w:rsid w:val="000F509D"/>
    <w:rsid w:val="000F5331"/>
    <w:rsid w:val="000F538A"/>
    <w:rsid w:val="000F549A"/>
    <w:rsid w:val="000F5968"/>
    <w:rsid w:val="000F64DE"/>
    <w:rsid w:val="000F6B41"/>
    <w:rsid w:val="000F7B20"/>
    <w:rsid w:val="000F7E05"/>
    <w:rsid w:val="00100839"/>
    <w:rsid w:val="001012B6"/>
    <w:rsid w:val="0010149B"/>
    <w:rsid w:val="00101B8C"/>
    <w:rsid w:val="00102144"/>
    <w:rsid w:val="00102C9A"/>
    <w:rsid w:val="00103D8C"/>
    <w:rsid w:val="00104B0A"/>
    <w:rsid w:val="0010619C"/>
    <w:rsid w:val="00106614"/>
    <w:rsid w:val="001066B6"/>
    <w:rsid w:val="00107012"/>
    <w:rsid w:val="0011103C"/>
    <w:rsid w:val="0011152A"/>
    <w:rsid w:val="00111C0C"/>
    <w:rsid w:val="00112419"/>
    <w:rsid w:val="00112D1A"/>
    <w:rsid w:val="00113370"/>
    <w:rsid w:val="00113A62"/>
    <w:rsid w:val="00113AED"/>
    <w:rsid w:val="001145EB"/>
    <w:rsid w:val="001148E9"/>
    <w:rsid w:val="00114B29"/>
    <w:rsid w:val="00114D11"/>
    <w:rsid w:val="00115337"/>
    <w:rsid w:val="00116CAB"/>
    <w:rsid w:val="00116F35"/>
    <w:rsid w:val="001177B9"/>
    <w:rsid w:val="00120923"/>
    <w:rsid w:val="00120B82"/>
    <w:rsid w:val="00121916"/>
    <w:rsid w:val="00121BBD"/>
    <w:rsid w:val="00121E1C"/>
    <w:rsid w:val="00122444"/>
    <w:rsid w:val="0012246E"/>
    <w:rsid w:val="00122F56"/>
    <w:rsid w:val="00123314"/>
    <w:rsid w:val="00123BA7"/>
    <w:rsid w:val="0012423D"/>
    <w:rsid w:val="001248A4"/>
    <w:rsid w:val="001249CB"/>
    <w:rsid w:val="00124BE0"/>
    <w:rsid w:val="001254B9"/>
    <w:rsid w:val="001262C4"/>
    <w:rsid w:val="00127892"/>
    <w:rsid w:val="00130440"/>
    <w:rsid w:val="00130AF1"/>
    <w:rsid w:val="00132390"/>
    <w:rsid w:val="00132B89"/>
    <w:rsid w:val="00133EAB"/>
    <w:rsid w:val="00133F5D"/>
    <w:rsid w:val="0013414D"/>
    <w:rsid w:val="00134685"/>
    <w:rsid w:val="00134CEF"/>
    <w:rsid w:val="001360EE"/>
    <w:rsid w:val="00136706"/>
    <w:rsid w:val="001369DD"/>
    <w:rsid w:val="00136BEE"/>
    <w:rsid w:val="00136DC1"/>
    <w:rsid w:val="001372A9"/>
    <w:rsid w:val="001372C0"/>
    <w:rsid w:val="00137F4C"/>
    <w:rsid w:val="00140B54"/>
    <w:rsid w:val="00141C4E"/>
    <w:rsid w:val="00143AB0"/>
    <w:rsid w:val="00144222"/>
    <w:rsid w:val="00144C08"/>
    <w:rsid w:val="00144F3C"/>
    <w:rsid w:val="00145413"/>
    <w:rsid w:val="0014596A"/>
    <w:rsid w:val="00146486"/>
    <w:rsid w:val="00146A2A"/>
    <w:rsid w:val="00146A72"/>
    <w:rsid w:val="001473F2"/>
    <w:rsid w:val="001476C2"/>
    <w:rsid w:val="001477F3"/>
    <w:rsid w:val="00147A34"/>
    <w:rsid w:val="00147C8A"/>
    <w:rsid w:val="00150E0E"/>
    <w:rsid w:val="00151229"/>
    <w:rsid w:val="0015175D"/>
    <w:rsid w:val="00152062"/>
    <w:rsid w:val="00152510"/>
    <w:rsid w:val="00153368"/>
    <w:rsid w:val="001547DD"/>
    <w:rsid w:val="00154CC1"/>
    <w:rsid w:val="00156A9D"/>
    <w:rsid w:val="001571F6"/>
    <w:rsid w:val="0015760B"/>
    <w:rsid w:val="00157DAB"/>
    <w:rsid w:val="00157DF2"/>
    <w:rsid w:val="00160782"/>
    <w:rsid w:val="00160D68"/>
    <w:rsid w:val="00160F10"/>
    <w:rsid w:val="00161002"/>
    <w:rsid w:val="00161461"/>
    <w:rsid w:val="00161B2F"/>
    <w:rsid w:val="00161B59"/>
    <w:rsid w:val="00162C5E"/>
    <w:rsid w:val="00162D95"/>
    <w:rsid w:val="00162E81"/>
    <w:rsid w:val="00163080"/>
    <w:rsid w:val="001633EA"/>
    <w:rsid w:val="001639E6"/>
    <w:rsid w:val="00163B80"/>
    <w:rsid w:val="00163BE7"/>
    <w:rsid w:val="00163E2C"/>
    <w:rsid w:val="00163F8A"/>
    <w:rsid w:val="0016565D"/>
    <w:rsid w:val="00165C33"/>
    <w:rsid w:val="00165DAE"/>
    <w:rsid w:val="00166685"/>
    <w:rsid w:val="00166A16"/>
    <w:rsid w:val="00166BD7"/>
    <w:rsid w:val="00167D35"/>
    <w:rsid w:val="00170183"/>
    <w:rsid w:val="001709DE"/>
    <w:rsid w:val="001727EC"/>
    <w:rsid w:val="00172A3B"/>
    <w:rsid w:val="00172EAE"/>
    <w:rsid w:val="00173642"/>
    <w:rsid w:val="00175644"/>
    <w:rsid w:val="00175FB5"/>
    <w:rsid w:val="0017631D"/>
    <w:rsid w:val="00176569"/>
    <w:rsid w:val="001767E2"/>
    <w:rsid w:val="00177CF1"/>
    <w:rsid w:val="0018058A"/>
    <w:rsid w:val="00181109"/>
    <w:rsid w:val="001815EE"/>
    <w:rsid w:val="00181F8B"/>
    <w:rsid w:val="00182090"/>
    <w:rsid w:val="001821D7"/>
    <w:rsid w:val="00182482"/>
    <w:rsid w:val="00182D27"/>
    <w:rsid w:val="00183716"/>
    <w:rsid w:val="00183B83"/>
    <w:rsid w:val="00183E36"/>
    <w:rsid w:val="00183F8A"/>
    <w:rsid w:val="00183FAC"/>
    <w:rsid w:val="001848B1"/>
    <w:rsid w:val="00185001"/>
    <w:rsid w:val="001861DE"/>
    <w:rsid w:val="00186734"/>
    <w:rsid w:val="00186808"/>
    <w:rsid w:val="001875FE"/>
    <w:rsid w:val="00187CDE"/>
    <w:rsid w:val="00187E33"/>
    <w:rsid w:val="00190119"/>
    <w:rsid w:val="001902EB"/>
    <w:rsid w:val="00191CBA"/>
    <w:rsid w:val="00192FD4"/>
    <w:rsid w:val="0019355A"/>
    <w:rsid w:val="00193D5F"/>
    <w:rsid w:val="00194804"/>
    <w:rsid w:val="001949D1"/>
    <w:rsid w:val="00194BCA"/>
    <w:rsid w:val="001951C0"/>
    <w:rsid w:val="001957CA"/>
    <w:rsid w:val="00195C61"/>
    <w:rsid w:val="00195E94"/>
    <w:rsid w:val="001968BB"/>
    <w:rsid w:val="001976B8"/>
    <w:rsid w:val="001A04EF"/>
    <w:rsid w:val="001A0960"/>
    <w:rsid w:val="001A0D7A"/>
    <w:rsid w:val="001A193E"/>
    <w:rsid w:val="001A1B0F"/>
    <w:rsid w:val="001A2031"/>
    <w:rsid w:val="001A2490"/>
    <w:rsid w:val="001A2B45"/>
    <w:rsid w:val="001A2D5C"/>
    <w:rsid w:val="001A3CA2"/>
    <w:rsid w:val="001A456D"/>
    <w:rsid w:val="001A497A"/>
    <w:rsid w:val="001A4F14"/>
    <w:rsid w:val="001A5158"/>
    <w:rsid w:val="001A6062"/>
    <w:rsid w:val="001A6452"/>
    <w:rsid w:val="001A6A0E"/>
    <w:rsid w:val="001A749C"/>
    <w:rsid w:val="001A7817"/>
    <w:rsid w:val="001A7966"/>
    <w:rsid w:val="001B0340"/>
    <w:rsid w:val="001B04DC"/>
    <w:rsid w:val="001B0534"/>
    <w:rsid w:val="001B1030"/>
    <w:rsid w:val="001B1A13"/>
    <w:rsid w:val="001B1DA6"/>
    <w:rsid w:val="001B2011"/>
    <w:rsid w:val="001B21D2"/>
    <w:rsid w:val="001B2FDC"/>
    <w:rsid w:val="001B33F3"/>
    <w:rsid w:val="001B395B"/>
    <w:rsid w:val="001B40C8"/>
    <w:rsid w:val="001B45D6"/>
    <w:rsid w:val="001B4C55"/>
    <w:rsid w:val="001B5119"/>
    <w:rsid w:val="001B5841"/>
    <w:rsid w:val="001B597F"/>
    <w:rsid w:val="001B61A7"/>
    <w:rsid w:val="001B6907"/>
    <w:rsid w:val="001B6A22"/>
    <w:rsid w:val="001B6F27"/>
    <w:rsid w:val="001C05B5"/>
    <w:rsid w:val="001C0611"/>
    <w:rsid w:val="001C0B16"/>
    <w:rsid w:val="001C12A9"/>
    <w:rsid w:val="001C2B46"/>
    <w:rsid w:val="001C2C9F"/>
    <w:rsid w:val="001C31BA"/>
    <w:rsid w:val="001C3DF3"/>
    <w:rsid w:val="001C45B0"/>
    <w:rsid w:val="001C46DE"/>
    <w:rsid w:val="001C47D3"/>
    <w:rsid w:val="001C4911"/>
    <w:rsid w:val="001C4A2F"/>
    <w:rsid w:val="001C4E94"/>
    <w:rsid w:val="001C4EB0"/>
    <w:rsid w:val="001C515E"/>
    <w:rsid w:val="001C586A"/>
    <w:rsid w:val="001C58DC"/>
    <w:rsid w:val="001C6104"/>
    <w:rsid w:val="001C7003"/>
    <w:rsid w:val="001C7181"/>
    <w:rsid w:val="001C71DD"/>
    <w:rsid w:val="001C7353"/>
    <w:rsid w:val="001C78A7"/>
    <w:rsid w:val="001C7A6D"/>
    <w:rsid w:val="001D0333"/>
    <w:rsid w:val="001D04B3"/>
    <w:rsid w:val="001D1784"/>
    <w:rsid w:val="001D1C53"/>
    <w:rsid w:val="001D245C"/>
    <w:rsid w:val="001D3519"/>
    <w:rsid w:val="001D4606"/>
    <w:rsid w:val="001D4664"/>
    <w:rsid w:val="001D474A"/>
    <w:rsid w:val="001D48B0"/>
    <w:rsid w:val="001D563F"/>
    <w:rsid w:val="001D5C12"/>
    <w:rsid w:val="001D67BB"/>
    <w:rsid w:val="001D6844"/>
    <w:rsid w:val="001D6A43"/>
    <w:rsid w:val="001D6B72"/>
    <w:rsid w:val="001D7181"/>
    <w:rsid w:val="001D7245"/>
    <w:rsid w:val="001D7385"/>
    <w:rsid w:val="001D753C"/>
    <w:rsid w:val="001D7DF3"/>
    <w:rsid w:val="001E0261"/>
    <w:rsid w:val="001E0321"/>
    <w:rsid w:val="001E1922"/>
    <w:rsid w:val="001E2334"/>
    <w:rsid w:val="001E2DDC"/>
    <w:rsid w:val="001E31C7"/>
    <w:rsid w:val="001E3362"/>
    <w:rsid w:val="001E3384"/>
    <w:rsid w:val="001E4423"/>
    <w:rsid w:val="001E4434"/>
    <w:rsid w:val="001E486E"/>
    <w:rsid w:val="001E5053"/>
    <w:rsid w:val="001E5248"/>
    <w:rsid w:val="001E582A"/>
    <w:rsid w:val="001E5D8A"/>
    <w:rsid w:val="001E61F4"/>
    <w:rsid w:val="001E6F09"/>
    <w:rsid w:val="001E740A"/>
    <w:rsid w:val="001E7671"/>
    <w:rsid w:val="001F2CE7"/>
    <w:rsid w:val="001F4056"/>
    <w:rsid w:val="001F40A7"/>
    <w:rsid w:val="001F40BE"/>
    <w:rsid w:val="001F4183"/>
    <w:rsid w:val="001F49CA"/>
    <w:rsid w:val="001F4CDE"/>
    <w:rsid w:val="001F4DBA"/>
    <w:rsid w:val="001F5CEF"/>
    <w:rsid w:val="001F607F"/>
    <w:rsid w:val="001F6972"/>
    <w:rsid w:val="001F7719"/>
    <w:rsid w:val="001F7743"/>
    <w:rsid w:val="001F7CC4"/>
    <w:rsid w:val="0020024D"/>
    <w:rsid w:val="00200555"/>
    <w:rsid w:val="00200C86"/>
    <w:rsid w:val="00201A4C"/>
    <w:rsid w:val="002032C6"/>
    <w:rsid w:val="00203C04"/>
    <w:rsid w:val="00203CD9"/>
    <w:rsid w:val="00204175"/>
    <w:rsid w:val="00204778"/>
    <w:rsid w:val="0020494D"/>
    <w:rsid w:val="002067AC"/>
    <w:rsid w:val="0020703D"/>
    <w:rsid w:val="00207BBE"/>
    <w:rsid w:val="00207FE8"/>
    <w:rsid w:val="002108B1"/>
    <w:rsid w:val="00210941"/>
    <w:rsid w:val="00210E72"/>
    <w:rsid w:val="00211607"/>
    <w:rsid w:val="0021170D"/>
    <w:rsid w:val="00211740"/>
    <w:rsid w:val="002128C3"/>
    <w:rsid w:val="002142D9"/>
    <w:rsid w:val="002156D4"/>
    <w:rsid w:val="00215E8B"/>
    <w:rsid w:val="00216045"/>
    <w:rsid w:val="00216237"/>
    <w:rsid w:val="00216B0E"/>
    <w:rsid w:val="00216E7D"/>
    <w:rsid w:val="00217704"/>
    <w:rsid w:val="00220B35"/>
    <w:rsid w:val="0022181C"/>
    <w:rsid w:val="002219AB"/>
    <w:rsid w:val="00221B09"/>
    <w:rsid w:val="00221BC6"/>
    <w:rsid w:val="00222052"/>
    <w:rsid w:val="0022304B"/>
    <w:rsid w:val="00225092"/>
    <w:rsid w:val="002252E0"/>
    <w:rsid w:val="00225F2D"/>
    <w:rsid w:val="002301FA"/>
    <w:rsid w:val="0023176F"/>
    <w:rsid w:val="00231AD8"/>
    <w:rsid w:val="00233A82"/>
    <w:rsid w:val="00234189"/>
    <w:rsid w:val="00235058"/>
    <w:rsid w:val="00235302"/>
    <w:rsid w:val="00235BB4"/>
    <w:rsid w:val="002368DE"/>
    <w:rsid w:val="00236E00"/>
    <w:rsid w:val="002372A1"/>
    <w:rsid w:val="00237A4C"/>
    <w:rsid w:val="00240648"/>
    <w:rsid w:val="00241446"/>
    <w:rsid w:val="002414D5"/>
    <w:rsid w:val="002415A0"/>
    <w:rsid w:val="00241955"/>
    <w:rsid w:val="00241C43"/>
    <w:rsid w:val="00242D6E"/>
    <w:rsid w:val="002431B1"/>
    <w:rsid w:val="00243ED3"/>
    <w:rsid w:val="00244163"/>
    <w:rsid w:val="002443F2"/>
    <w:rsid w:val="002445C5"/>
    <w:rsid w:val="002446DB"/>
    <w:rsid w:val="00244D3D"/>
    <w:rsid w:val="00244E56"/>
    <w:rsid w:val="00244ED5"/>
    <w:rsid w:val="00245674"/>
    <w:rsid w:val="002457DD"/>
    <w:rsid w:val="0024583B"/>
    <w:rsid w:val="00245B0A"/>
    <w:rsid w:val="0024676F"/>
    <w:rsid w:val="002469E9"/>
    <w:rsid w:val="00246B39"/>
    <w:rsid w:val="00246F02"/>
    <w:rsid w:val="00247283"/>
    <w:rsid w:val="0025001A"/>
    <w:rsid w:val="002502E3"/>
    <w:rsid w:val="002504DE"/>
    <w:rsid w:val="0025054F"/>
    <w:rsid w:val="002507C4"/>
    <w:rsid w:val="00250831"/>
    <w:rsid w:val="00251855"/>
    <w:rsid w:val="002520CF"/>
    <w:rsid w:val="002521FD"/>
    <w:rsid w:val="00252A9B"/>
    <w:rsid w:val="00252DB4"/>
    <w:rsid w:val="0025352D"/>
    <w:rsid w:val="00253564"/>
    <w:rsid w:val="00253A05"/>
    <w:rsid w:val="002564F3"/>
    <w:rsid w:val="00260BBD"/>
    <w:rsid w:val="0026128C"/>
    <w:rsid w:val="0026150C"/>
    <w:rsid w:val="00261AAE"/>
    <w:rsid w:val="00263BF4"/>
    <w:rsid w:val="00263EE4"/>
    <w:rsid w:val="00263EED"/>
    <w:rsid w:val="00264C0A"/>
    <w:rsid w:val="00264C10"/>
    <w:rsid w:val="00265868"/>
    <w:rsid w:val="002667FF"/>
    <w:rsid w:val="00267157"/>
    <w:rsid w:val="002671C5"/>
    <w:rsid w:val="002673B1"/>
    <w:rsid w:val="00267B8A"/>
    <w:rsid w:val="00267CD7"/>
    <w:rsid w:val="00270DE9"/>
    <w:rsid w:val="0027113A"/>
    <w:rsid w:val="0027216E"/>
    <w:rsid w:val="002725DA"/>
    <w:rsid w:val="00273C66"/>
    <w:rsid w:val="00273DFA"/>
    <w:rsid w:val="002742BE"/>
    <w:rsid w:val="002756FD"/>
    <w:rsid w:val="00275BB6"/>
    <w:rsid w:val="0027695A"/>
    <w:rsid w:val="00276F86"/>
    <w:rsid w:val="00277D44"/>
    <w:rsid w:val="00280432"/>
    <w:rsid w:val="00280C43"/>
    <w:rsid w:val="00281285"/>
    <w:rsid w:val="002815A8"/>
    <w:rsid w:val="002816D9"/>
    <w:rsid w:val="00281D05"/>
    <w:rsid w:val="002839FD"/>
    <w:rsid w:val="002842A3"/>
    <w:rsid w:val="00285928"/>
    <w:rsid w:val="002869B3"/>
    <w:rsid w:val="00287E88"/>
    <w:rsid w:val="00287FB3"/>
    <w:rsid w:val="002900F0"/>
    <w:rsid w:val="0029075D"/>
    <w:rsid w:val="00291F32"/>
    <w:rsid w:val="00292A0D"/>
    <w:rsid w:val="00293088"/>
    <w:rsid w:val="00293698"/>
    <w:rsid w:val="00293708"/>
    <w:rsid w:val="00293805"/>
    <w:rsid w:val="00294161"/>
    <w:rsid w:val="002941FA"/>
    <w:rsid w:val="00294F72"/>
    <w:rsid w:val="00295774"/>
    <w:rsid w:val="00297016"/>
    <w:rsid w:val="00297DFC"/>
    <w:rsid w:val="002A22A2"/>
    <w:rsid w:val="002A478F"/>
    <w:rsid w:val="002A4FC3"/>
    <w:rsid w:val="002A50AB"/>
    <w:rsid w:val="002A5F65"/>
    <w:rsid w:val="002A69DB"/>
    <w:rsid w:val="002A7479"/>
    <w:rsid w:val="002A7EB4"/>
    <w:rsid w:val="002B0064"/>
    <w:rsid w:val="002B01A9"/>
    <w:rsid w:val="002B06C8"/>
    <w:rsid w:val="002B0D77"/>
    <w:rsid w:val="002B0F7C"/>
    <w:rsid w:val="002B17D2"/>
    <w:rsid w:val="002B1A5B"/>
    <w:rsid w:val="002B2934"/>
    <w:rsid w:val="002B2AF3"/>
    <w:rsid w:val="002B3E31"/>
    <w:rsid w:val="002B41E4"/>
    <w:rsid w:val="002B4518"/>
    <w:rsid w:val="002B5114"/>
    <w:rsid w:val="002B59E0"/>
    <w:rsid w:val="002B5CA4"/>
    <w:rsid w:val="002B5CBE"/>
    <w:rsid w:val="002B6E63"/>
    <w:rsid w:val="002B7F73"/>
    <w:rsid w:val="002C01C6"/>
    <w:rsid w:val="002C02D7"/>
    <w:rsid w:val="002C0664"/>
    <w:rsid w:val="002C0A57"/>
    <w:rsid w:val="002C11E7"/>
    <w:rsid w:val="002C1FBE"/>
    <w:rsid w:val="002C215C"/>
    <w:rsid w:val="002C2454"/>
    <w:rsid w:val="002C3DA6"/>
    <w:rsid w:val="002C4ED3"/>
    <w:rsid w:val="002C55CD"/>
    <w:rsid w:val="002C5693"/>
    <w:rsid w:val="002C6A71"/>
    <w:rsid w:val="002C6D1E"/>
    <w:rsid w:val="002C7E3A"/>
    <w:rsid w:val="002D0DC2"/>
    <w:rsid w:val="002D0F8B"/>
    <w:rsid w:val="002D1113"/>
    <w:rsid w:val="002D15E2"/>
    <w:rsid w:val="002D16C3"/>
    <w:rsid w:val="002D1BFC"/>
    <w:rsid w:val="002D273C"/>
    <w:rsid w:val="002D3C45"/>
    <w:rsid w:val="002D4988"/>
    <w:rsid w:val="002D4EA4"/>
    <w:rsid w:val="002D5593"/>
    <w:rsid w:val="002D59B0"/>
    <w:rsid w:val="002D59E1"/>
    <w:rsid w:val="002D5A12"/>
    <w:rsid w:val="002D5A1A"/>
    <w:rsid w:val="002D7209"/>
    <w:rsid w:val="002D7773"/>
    <w:rsid w:val="002D7A63"/>
    <w:rsid w:val="002D7E08"/>
    <w:rsid w:val="002E0616"/>
    <w:rsid w:val="002E0642"/>
    <w:rsid w:val="002E1CA9"/>
    <w:rsid w:val="002E1EB8"/>
    <w:rsid w:val="002E3CB7"/>
    <w:rsid w:val="002E3EC8"/>
    <w:rsid w:val="002E49EF"/>
    <w:rsid w:val="002E4A31"/>
    <w:rsid w:val="002E52CF"/>
    <w:rsid w:val="002E53F7"/>
    <w:rsid w:val="002E5E8E"/>
    <w:rsid w:val="002E698F"/>
    <w:rsid w:val="002E6E11"/>
    <w:rsid w:val="002F0059"/>
    <w:rsid w:val="002F0063"/>
    <w:rsid w:val="002F0C19"/>
    <w:rsid w:val="002F0C93"/>
    <w:rsid w:val="002F0DBE"/>
    <w:rsid w:val="002F11E9"/>
    <w:rsid w:val="002F15DD"/>
    <w:rsid w:val="002F21B2"/>
    <w:rsid w:val="002F24E0"/>
    <w:rsid w:val="002F260E"/>
    <w:rsid w:val="002F2E73"/>
    <w:rsid w:val="002F377C"/>
    <w:rsid w:val="002F414D"/>
    <w:rsid w:val="002F5277"/>
    <w:rsid w:val="002F59AB"/>
    <w:rsid w:val="002F7FC3"/>
    <w:rsid w:val="0030055A"/>
    <w:rsid w:val="003007B8"/>
    <w:rsid w:val="003010E2"/>
    <w:rsid w:val="00301438"/>
    <w:rsid w:val="00302090"/>
    <w:rsid w:val="0030239B"/>
    <w:rsid w:val="003026C1"/>
    <w:rsid w:val="003028B0"/>
    <w:rsid w:val="00302F96"/>
    <w:rsid w:val="003037CF"/>
    <w:rsid w:val="00303BCE"/>
    <w:rsid w:val="00303FE4"/>
    <w:rsid w:val="0030435A"/>
    <w:rsid w:val="003043B9"/>
    <w:rsid w:val="003049B3"/>
    <w:rsid w:val="00304E57"/>
    <w:rsid w:val="00305EE6"/>
    <w:rsid w:val="00306E56"/>
    <w:rsid w:val="00310692"/>
    <w:rsid w:val="00310777"/>
    <w:rsid w:val="00310D03"/>
    <w:rsid w:val="00311C97"/>
    <w:rsid w:val="0031237F"/>
    <w:rsid w:val="0031241B"/>
    <w:rsid w:val="003134EE"/>
    <w:rsid w:val="0031364C"/>
    <w:rsid w:val="00313FE8"/>
    <w:rsid w:val="00315607"/>
    <w:rsid w:val="003159C6"/>
    <w:rsid w:val="00315FCF"/>
    <w:rsid w:val="003169D8"/>
    <w:rsid w:val="0031748A"/>
    <w:rsid w:val="0031750D"/>
    <w:rsid w:val="00317DDD"/>
    <w:rsid w:val="0032091D"/>
    <w:rsid w:val="00321E0B"/>
    <w:rsid w:val="0032206F"/>
    <w:rsid w:val="00323209"/>
    <w:rsid w:val="00323B97"/>
    <w:rsid w:val="0032505C"/>
    <w:rsid w:val="003250EC"/>
    <w:rsid w:val="00325B2D"/>
    <w:rsid w:val="00326877"/>
    <w:rsid w:val="00327382"/>
    <w:rsid w:val="003307B0"/>
    <w:rsid w:val="00331033"/>
    <w:rsid w:val="0033125B"/>
    <w:rsid w:val="0033176D"/>
    <w:rsid w:val="003317AC"/>
    <w:rsid w:val="0033189D"/>
    <w:rsid w:val="003319C1"/>
    <w:rsid w:val="00332FF8"/>
    <w:rsid w:val="003330F9"/>
    <w:rsid w:val="0033332E"/>
    <w:rsid w:val="00333BB4"/>
    <w:rsid w:val="00335CC0"/>
    <w:rsid w:val="003361C1"/>
    <w:rsid w:val="00337399"/>
    <w:rsid w:val="00340153"/>
    <w:rsid w:val="003406CF"/>
    <w:rsid w:val="003409FE"/>
    <w:rsid w:val="00341865"/>
    <w:rsid w:val="00342F10"/>
    <w:rsid w:val="00344163"/>
    <w:rsid w:val="003443B3"/>
    <w:rsid w:val="00344FF8"/>
    <w:rsid w:val="00345218"/>
    <w:rsid w:val="00345771"/>
    <w:rsid w:val="00345D26"/>
    <w:rsid w:val="00345F55"/>
    <w:rsid w:val="00346D7F"/>
    <w:rsid w:val="00347268"/>
    <w:rsid w:val="00347B95"/>
    <w:rsid w:val="003511F1"/>
    <w:rsid w:val="0035141C"/>
    <w:rsid w:val="00351730"/>
    <w:rsid w:val="00352504"/>
    <w:rsid w:val="0035290F"/>
    <w:rsid w:val="00352DAC"/>
    <w:rsid w:val="003538F2"/>
    <w:rsid w:val="00353BD0"/>
    <w:rsid w:val="00353C43"/>
    <w:rsid w:val="003540A1"/>
    <w:rsid w:val="00355339"/>
    <w:rsid w:val="003556A6"/>
    <w:rsid w:val="003561EB"/>
    <w:rsid w:val="003566C1"/>
    <w:rsid w:val="0035725F"/>
    <w:rsid w:val="00357908"/>
    <w:rsid w:val="00357D22"/>
    <w:rsid w:val="00360404"/>
    <w:rsid w:val="0036288E"/>
    <w:rsid w:val="00363355"/>
    <w:rsid w:val="003633D0"/>
    <w:rsid w:val="003636AD"/>
    <w:rsid w:val="0036482A"/>
    <w:rsid w:val="003654A7"/>
    <w:rsid w:val="0036589E"/>
    <w:rsid w:val="00365E39"/>
    <w:rsid w:val="003668E0"/>
    <w:rsid w:val="00367A31"/>
    <w:rsid w:val="00367EED"/>
    <w:rsid w:val="0037060D"/>
    <w:rsid w:val="00370B6E"/>
    <w:rsid w:val="0037110B"/>
    <w:rsid w:val="0037131F"/>
    <w:rsid w:val="003715F4"/>
    <w:rsid w:val="003719B3"/>
    <w:rsid w:val="0037254A"/>
    <w:rsid w:val="00372B7B"/>
    <w:rsid w:val="00372B87"/>
    <w:rsid w:val="00374C12"/>
    <w:rsid w:val="00374D9B"/>
    <w:rsid w:val="0037554B"/>
    <w:rsid w:val="0037570F"/>
    <w:rsid w:val="00375D83"/>
    <w:rsid w:val="003763CF"/>
    <w:rsid w:val="003768D0"/>
    <w:rsid w:val="00376C68"/>
    <w:rsid w:val="00377239"/>
    <w:rsid w:val="00377CB8"/>
    <w:rsid w:val="00380345"/>
    <w:rsid w:val="00380489"/>
    <w:rsid w:val="0038048B"/>
    <w:rsid w:val="00380C48"/>
    <w:rsid w:val="003810D5"/>
    <w:rsid w:val="00381AA1"/>
    <w:rsid w:val="00381D29"/>
    <w:rsid w:val="0038223A"/>
    <w:rsid w:val="003822B3"/>
    <w:rsid w:val="00382CD0"/>
    <w:rsid w:val="00383B90"/>
    <w:rsid w:val="00384D8F"/>
    <w:rsid w:val="0038564F"/>
    <w:rsid w:val="003857C1"/>
    <w:rsid w:val="00385F7A"/>
    <w:rsid w:val="00387282"/>
    <w:rsid w:val="00390282"/>
    <w:rsid w:val="00391DEB"/>
    <w:rsid w:val="00391DFC"/>
    <w:rsid w:val="003927F5"/>
    <w:rsid w:val="00393603"/>
    <w:rsid w:val="0039407E"/>
    <w:rsid w:val="0039509F"/>
    <w:rsid w:val="003950B4"/>
    <w:rsid w:val="003953F2"/>
    <w:rsid w:val="00395643"/>
    <w:rsid w:val="00395CEF"/>
    <w:rsid w:val="0039600C"/>
    <w:rsid w:val="0039612E"/>
    <w:rsid w:val="00397353"/>
    <w:rsid w:val="003A0402"/>
    <w:rsid w:val="003A04F9"/>
    <w:rsid w:val="003A0EFA"/>
    <w:rsid w:val="003A146F"/>
    <w:rsid w:val="003A172E"/>
    <w:rsid w:val="003A1838"/>
    <w:rsid w:val="003A27C0"/>
    <w:rsid w:val="003A2C29"/>
    <w:rsid w:val="003A2DB4"/>
    <w:rsid w:val="003A5334"/>
    <w:rsid w:val="003A5466"/>
    <w:rsid w:val="003A59F9"/>
    <w:rsid w:val="003A5BE4"/>
    <w:rsid w:val="003A76B5"/>
    <w:rsid w:val="003A795F"/>
    <w:rsid w:val="003B1128"/>
    <w:rsid w:val="003B1972"/>
    <w:rsid w:val="003B2108"/>
    <w:rsid w:val="003B35DD"/>
    <w:rsid w:val="003B3A83"/>
    <w:rsid w:val="003B3C60"/>
    <w:rsid w:val="003B3D43"/>
    <w:rsid w:val="003B40AE"/>
    <w:rsid w:val="003B4B30"/>
    <w:rsid w:val="003B5C43"/>
    <w:rsid w:val="003B6319"/>
    <w:rsid w:val="003B697D"/>
    <w:rsid w:val="003B78DC"/>
    <w:rsid w:val="003B7D26"/>
    <w:rsid w:val="003C05F9"/>
    <w:rsid w:val="003C1657"/>
    <w:rsid w:val="003C178C"/>
    <w:rsid w:val="003C2531"/>
    <w:rsid w:val="003C2AAB"/>
    <w:rsid w:val="003C30DE"/>
    <w:rsid w:val="003C36B5"/>
    <w:rsid w:val="003C3C1E"/>
    <w:rsid w:val="003C3F0C"/>
    <w:rsid w:val="003C439E"/>
    <w:rsid w:val="003C4E67"/>
    <w:rsid w:val="003C598B"/>
    <w:rsid w:val="003C6189"/>
    <w:rsid w:val="003C68FA"/>
    <w:rsid w:val="003C75C9"/>
    <w:rsid w:val="003C7986"/>
    <w:rsid w:val="003C7F6B"/>
    <w:rsid w:val="003D08D3"/>
    <w:rsid w:val="003D0C1B"/>
    <w:rsid w:val="003D0CE6"/>
    <w:rsid w:val="003D1487"/>
    <w:rsid w:val="003D32B7"/>
    <w:rsid w:val="003D33C2"/>
    <w:rsid w:val="003D3856"/>
    <w:rsid w:val="003D3CEC"/>
    <w:rsid w:val="003D4516"/>
    <w:rsid w:val="003D5958"/>
    <w:rsid w:val="003D5F9E"/>
    <w:rsid w:val="003D659B"/>
    <w:rsid w:val="003D6670"/>
    <w:rsid w:val="003D7507"/>
    <w:rsid w:val="003D7952"/>
    <w:rsid w:val="003E0C41"/>
    <w:rsid w:val="003E0D84"/>
    <w:rsid w:val="003E18E4"/>
    <w:rsid w:val="003E198F"/>
    <w:rsid w:val="003E2501"/>
    <w:rsid w:val="003E2992"/>
    <w:rsid w:val="003E2DDA"/>
    <w:rsid w:val="003E3519"/>
    <w:rsid w:val="003E369F"/>
    <w:rsid w:val="003E3F2D"/>
    <w:rsid w:val="003E41FF"/>
    <w:rsid w:val="003E42E2"/>
    <w:rsid w:val="003E43E8"/>
    <w:rsid w:val="003E43ED"/>
    <w:rsid w:val="003E537D"/>
    <w:rsid w:val="003E6321"/>
    <w:rsid w:val="003E6B9B"/>
    <w:rsid w:val="003E6F29"/>
    <w:rsid w:val="003E743E"/>
    <w:rsid w:val="003F0B2E"/>
    <w:rsid w:val="003F0E9C"/>
    <w:rsid w:val="003F1650"/>
    <w:rsid w:val="003F1996"/>
    <w:rsid w:val="003F1D7A"/>
    <w:rsid w:val="003F1F1D"/>
    <w:rsid w:val="003F2860"/>
    <w:rsid w:val="003F2C72"/>
    <w:rsid w:val="003F40C2"/>
    <w:rsid w:val="003F433B"/>
    <w:rsid w:val="003F441F"/>
    <w:rsid w:val="003F4863"/>
    <w:rsid w:val="003F4B30"/>
    <w:rsid w:val="003F5230"/>
    <w:rsid w:val="003F5E44"/>
    <w:rsid w:val="003F60C1"/>
    <w:rsid w:val="003F6400"/>
    <w:rsid w:val="003F6BC6"/>
    <w:rsid w:val="003F6F05"/>
    <w:rsid w:val="003F6FC4"/>
    <w:rsid w:val="003F7402"/>
    <w:rsid w:val="003F74F3"/>
    <w:rsid w:val="003F7623"/>
    <w:rsid w:val="003F7EF3"/>
    <w:rsid w:val="004006BB"/>
    <w:rsid w:val="004006E3"/>
    <w:rsid w:val="004011B4"/>
    <w:rsid w:val="00401A92"/>
    <w:rsid w:val="00401E00"/>
    <w:rsid w:val="004020A6"/>
    <w:rsid w:val="00402152"/>
    <w:rsid w:val="00403C63"/>
    <w:rsid w:val="00403CA9"/>
    <w:rsid w:val="004042EA"/>
    <w:rsid w:val="00404692"/>
    <w:rsid w:val="0040572B"/>
    <w:rsid w:val="00406289"/>
    <w:rsid w:val="00406C03"/>
    <w:rsid w:val="00406EFF"/>
    <w:rsid w:val="00407427"/>
    <w:rsid w:val="00407C0F"/>
    <w:rsid w:val="00407D39"/>
    <w:rsid w:val="00410491"/>
    <w:rsid w:val="00411B74"/>
    <w:rsid w:val="0041206F"/>
    <w:rsid w:val="0041208D"/>
    <w:rsid w:val="00412B73"/>
    <w:rsid w:val="004131F5"/>
    <w:rsid w:val="00413BD6"/>
    <w:rsid w:val="00414846"/>
    <w:rsid w:val="00414E85"/>
    <w:rsid w:val="0041537F"/>
    <w:rsid w:val="004154F0"/>
    <w:rsid w:val="004155AA"/>
    <w:rsid w:val="0041561D"/>
    <w:rsid w:val="004164D5"/>
    <w:rsid w:val="00416B6A"/>
    <w:rsid w:val="0041706F"/>
    <w:rsid w:val="0042145A"/>
    <w:rsid w:val="00421D4F"/>
    <w:rsid w:val="00423774"/>
    <w:rsid w:val="004238ED"/>
    <w:rsid w:val="004238FE"/>
    <w:rsid w:val="00423F76"/>
    <w:rsid w:val="00424258"/>
    <w:rsid w:val="00424F8B"/>
    <w:rsid w:val="00425A04"/>
    <w:rsid w:val="0042679E"/>
    <w:rsid w:val="00426C26"/>
    <w:rsid w:val="00426EA4"/>
    <w:rsid w:val="00430386"/>
    <w:rsid w:val="00430738"/>
    <w:rsid w:val="00430934"/>
    <w:rsid w:val="004328DD"/>
    <w:rsid w:val="004328FD"/>
    <w:rsid w:val="00432C9E"/>
    <w:rsid w:val="004331A3"/>
    <w:rsid w:val="004334B0"/>
    <w:rsid w:val="0043374F"/>
    <w:rsid w:val="00434B9D"/>
    <w:rsid w:val="00435D4C"/>
    <w:rsid w:val="0043646A"/>
    <w:rsid w:val="00436E10"/>
    <w:rsid w:val="00437565"/>
    <w:rsid w:val="00440486"/>
    <w:rsid w:val="0044055A"/>
    <w:rsid w:val="004410C4"/>
    <w:rsid w:val="004415B8"/>
    <w:rsid w:val="0044162C"/>
    <w:rsid w:val="00441922"/>
    <w:rsid w:val="00441F29"/>
    <w:rsid w:val="004422DF"/>
    <w:rsid w:val="00442C23"/>
    <w:rsid w:val="00443DAB"/>
    <w:rsid w:val="00443E3D"/>
    <w:rsid w:val="004444AB"/>
    <w:rsid w:val="00444F69"/>
    <w:rsid w:val="00445B4D"/>
    <w:rsid w:val="00446D9C"/>
    <w:rsid w:val="00447151"/>
    <w:rsid w:val="00447D17"/>
    <w:rsid w:val="00450372"/>
    <w:rsid w:val="00450383"/>
    <w:rsid w:val="00450E32"/>
    <w:rsid w:val="00451509"/>
    <w:rsid w:val="00451AC8"/>
    <w:rsid w:val="00451CE1"/>
    <w:rsid w:val="00452FCC"/>
    <w:rsid w:val="00453A23"/>
    <w:rsid w:val="00453CAA"/>
    <w:rsid w:val="0045485B"/>
    <w:rsid w:val="00454FF4"/>
    <w:rsid w:val="00455887"/>
    <w:rsid w:val="0045639D"/>
    <w:rsid w:val="00457370"/>
    <w:rsid w:val="00457C1D"/>
    <w:rsid w:val="00460DF6"/>
    <w:rsid w:val="00460F67"/>
    <w:rsid w:val="00461B32"/>
    <w:rsid w:val="00462591"/>
    <w:rsid w:val="00462D58"/>
    <w:rsid w:val="0046410B"/>
    <w:rsid w:val="00464315"/>
    <w:rsid w:val="004644A2"/>
    <w:rsid w:val="00466B24"/>
    <w:rsid w:val="00467CF0"/>
    <w:rsid w:val="0047060D"/>
    <w:rsid w:val="00470729"/>
    <w:rsid w:val="004709E1"/>
    <w:rsid w:val="0047142F"/>
    <w:rsid w:val="0047202F"/>
    <w:rsid w:val="0047243F"/>
    <w:rsid w:val="004724DC"/>
    <w:rsid w:val="004726A9"/>
    <w:rsid w:val="00472B8E"/>
    <w:rsid w:val="00472E8F"/>
    <w:rsid w:val="00473278"/>
    <w:rsid w:val="00473324"/>
    <w:rsid w:val="0047346C"/>
    <w:rsid w:val="004748F6"/>
    <w:rsid w:val="004772BF"/>
    <w:rsid w:val="0047777D"/>
    <w:rsid w:val="00477857"/>
    <w:rsid w:val="004779B6"/>
    <w:rsid w:val="00477C2E"/>
    <w:rsid w:val="00481AFF"/>
    <w:rsid w:val="00482141"/>
    <w:rsid w:val="00482ABA"/>
    <w:rsid w:val="00483142"/>
    <w:rsid w:val="004840E4"/>
    <w:rsid w:val="00484FB9"/>
    <w:rsid w:val="00485170"/>
    <w:rsid w:val="004854CC"/>
    <w:rsid w:val="00485AF0"/>
    <w:rsid w:val="00486CBC"/>
    <w:rsid w:val="00487B07"/>
    <w:rsid w:val="0049052B"/>
    <w:rsid w:val="004910B6"/>
    <w:rsid w:val="00492627"/>
    <w:rsid w:val="00493DAD"/>
    <w:rsid w:val="004949D7"/>
    <w:rsid w:val="00494D6C"/>
    <w:rsid w:val="00495155"/>
    <w:rsid w:val="004A0457"/>
    <w:rsid w:val="004A084F"/>
    <w:rsid w:val="004A12D4"/>
    <w:rsid w:val="004A253D"/>
    <w:rsid w:val="004A29BA"/>
    <w:rsid w:val="004A4496"/>
    <w:rsid w:val="004A55CB"/>
    <w:rsid w:val="004A63DC"/>
    <w:rsid w:val="004A6649"/>
    <w:rsid w:val="004A7044"/>
    <w:rsid w:val="004A71BB"/>
    <w:rsid w:val="004A73EF"/>
    <w:rsid w:val="004B02A6"/>
    <w:rsid w:val="004B0AB5"/>
    <w:rsid w:val="004B0E7E"/>
    <w:rsid w:val="004B1C83"/>
    <w:rsid w:val="004B1D59"/>
    <w:rsid w:val="004B2428"/>
    <w:rsid w:val="004B2722"/>
    <w:rsid w:val="004B28B9"/>
    <w:rsid w:val="004B2BC6"/>
    <w:rsid w:val="004B3B2C"/>
    <w:rsid w:val="004B4318"/>
    <w:rsid w:val="004B448E"/>
    <w:rsid w:val="004B505A"/>
    <w:rsid w:val="004B5D99"/>
    <w:rsid w:val="004B618D"/>
    <w:rsid w:val="004B68B4"/>
    <w:rsid w:val="004B6B55"/>
    <w:rsid w:val="004B75B0"/>
    <w:rsid w:val="004B75BE"/>
    <w:rsid w:val="004C01BB"/>
    <w:rsid w:val="004C0AC8"/>
    <w:rsid w:val="004C1159"/>
    <w:rsid w:val="004C1C4B"/>
    <w:rsid w:val="004C2614"/>
    <w:rsid w:val="004C3398"/>
    <w:rsid w:val="004C36D4"/>
    <w:rsid w:val="004C3DAD"/>
    <w:rsid w:val="004C3EE3"/>
    <w:rsid w:val="004C48E5"/>
    <w:rsid w:val="004C5ABC"/>
    <w:rsid w:val="004C5D1B"/>
    <w:rsid w:val="004C682C"/>
    <w:rsid w:val="004C6EE0"/>
    <w:rsid w:val="004C7166"/>
    <w:rsid w:val="004C77CF"/>
    <w:rsid w:val="004C7B3F"/>
    <w:rsid w:val="004C7DF2"/>
    <w:rsid w:val="004D0663"/>
    <w:rsid w:val="004D1591"/>
    <w:rsid w:val="004D20F1"/>
    <w:rsid w:val="004D20FC"/>
    <w:rsid w:val="004D223D"/>
    <w:rsid w:val="004D27C5"/>
    <w:rsid w:val="004D2C91"/>
    <w:rsid w:val="004D3D0E"/>
    <w:rsid w:val="004D510D"/>
    <w:rsid w:val="004D555D"/>
    <w:rsid w:val="004D62B4"/>
    <w:rsid w:val="004D66FD"/>
    <w:rsid w:val="004D670B"/>
    <w:rsid w:val="004D6B95"/>
    <w:rsid w:val="004D775C"/>
    <w:rsid w:val="004D7B29"/>
    <w:rsid w:val="004E0679"/>
    <w:rsid w:val="004E0FFC"/>
    <w:rsid w:val="004E150F"/>
    <w:rsid w:val="004E1559"/>
    <w:rsid w:val="004E1B59"/>
    <w:rsid w:val="004E2102"/>
    <w:rsid w:val="004E3481"/>
    <w:rsid w:val="004E3510"/>
    <w:rsid w:val="004E3588"/>
    <w:rsid w:val="004E3603"/>
    <w:rsid w:val="004E3B82"/>
    <w:rsid w:val="004E3D67"/>
    <w:rsid w:val="004E403F"/>
    <w:rsid w:val="004E510C"/>
    <w:rsid w:val="004E5F11"/>
    <w:rsid w:val="004E693A"/>
    <w:rsid w:val="004E71EB"/>
    <w:rsid w:val="004E7C28"/>
    <w:rsid w:val="004F0035"/>
    <w:rsid w:val="004F0655"/>
    <w:rsid w:val="004F0EAA"/>
    <w:rsid w:val="004F0F2E"/>
    <w:rsid w:val="004F1FF4"/>
    <w:rsid w:val="004F21C6"/>
    <w:rsid w:val="004F22BA"/>
    <w:rsid w:val="004F3FEC"/>
    <w:rsid w:val="004F4BB7"/>
    <w:rsid w:val="004F5F8D"/>
    <w:rsid w:val="004F6AC6"/>
    <w:rsid w:val="004F77DB"/>
    <w:rsid w:val="0050077D"/>
    <w:rsid w:val="00500BD7"/>
    <w:rsid w:val="005022A8"/>
    <w:rsid w:val="005027F4"/>
    <w:rsid w:val="00502CA9"/>
    <w:rsid w:val="00503A28"/>
    <w:rsid w:val="005047D1"/>
    <w:rsid w:val="00506346"/>
    <w:rsid w:val="00506EF9"/>
    <w:rsid w:val="00507042"/>
    <w:rsid w:val="0050759A"/>
    <w:rsid w:val="0050772F"/>
    <w:rsid w:val="00507D7A"/>
    <w:rsid w:val="005109EC"/>
    <w:rsid w:val="00510D0C"/>
    <w:rsid w:val="005111F3"/>
    <w:rsid w:val="00511A58"/>
    <w:rsid w:val="00511ABF"/>
    <w:rsid w:val="0051221E"/>
    <w:rsid w:val="00512DA8"/>
    <w:rsid w:val="005137D3"/>
    <w:rsid w:val="00513C3D"/>
    <w:rsid w:val="005140D1"/>
    <w:rsid w:val="005144FB"/>
    <w:rsid w:val="0051465A"/>
    <w:rsid w:val="00514789"/>
    <w:rsid w:val="00515F61"/>
    <w:rsid w:val="00516662"/>
    <w:rsid w:val="005179EF"/>
    <w:rsid w:val="00517AD7"/>
    <w:rsid w:val="00520065"/>
    <w:rsid w:val="005203D9"/>
    <w:rsid w:val="005203E6"/>
    <w:rsid w:val="0052077F"/>
    <w:rsid w:val="00520953"/>
    <w:rsid w:val="00521114"/>
    <w:rsid w:val="005211C6"/>
    <w:rsid w:val="005215D0"/>
    <w:rsid w:val="00521650"/>
    <w:rsid w:val="00521769"/>
    <w:rsid w:val="00522520"/>
    <w:rsid w:val="00522B83"/>
    <w:rsid w:val="00522BA1"/>
    <w:rsid w:val="00522C6C"/>
    <w:rsid w:val="005233BF"/>
    <w:rsid w:val="005239CA"/>
    <w:rsid w:val="00523E25"/>
    <w:rsid w:val="00524AEF"/>
    <w:rsid w:val="00525548"/>
    <w:rsid w:val="00525718"/>
    <w:rsid w:val="005258A8"/>
    <w:rsid w:val="005260E1"/>
    <w:rsid w:val="005261EE"/>
    <w:rsid w:val="00526401"/>
    <w:rsid w:val="0052678A"/>
    <w:rsid w:val="00527A1F"/>
    <w:rsid w:val="005302B8"/>
    <w:rsid w:val="0053058B"/>
    <w:rsid w:val="00530694"/>
    <w:rsid w:val="00530F0F"/>
    <w:rsid w:val="005313EF"/>
    <w:rsid w:val="00532713"/>
    <w:rsid w:val="0053309A"/>
    <w:rsid w:val="00533465"/>
    <w:rsid w:val="00533D0A"/>
    <w:rsid w:val="005365EF"/>
    <w:rsid w:val="00536AB2"/>
    <w:rsid w:val="00536AF2"/>
    <w:rsid w:val="00536EE2"/>
    <w:rsid w:val="00537533"/>
    <w:rsid w:val="00537C80"/>
    <w:rsid w:val="005409C6"/>
    <w:rsid w:val="005419DB"/>
    <w:rsid w:val="005420B1"/>
    <w:rsid w:val="005420D4"/>
    <w:rsid w:val="00543FAA"/>
    <w:rsid w:val="00544293"/>
    <w:rsid w:val="00544441"/>
    <w:rsid w:val="005444B0"/>
    <w:rsid w:val="00545344"/>
    <w:rsid w:val="00545423"/>
    <w:rsid w:val="005465D6"/>
    <w:rsid w:val="00547357"/>
    <w:rsid w:val="00550358"/>
    <w:rsid w:val="00550B7D"/>
    <w:rsid w:val="00550D6A"/>
    <w:rsid w:val="00550F38"/>
    <w:rsid w:val="005511DC"/>
    <w:rsid w:val="00552030"/>
    <w:rsid w:val="005520F5"/>
    <w:rsid w:val="00552304"/>
    <w:rsid w:val="00552720"/>
    <w:rsid w:val="00553908"/>
    <w:rsid w:val="00553ABC"/>
    <w:rsid w:val="00553D4F"/>
    <w:rsid w:val="00553DD6"/>
    <w:rsid w:val="005541CD"/>
    <w:rsid w:val="005547AE"/>
    <w:rsid w:val="00554B60"/>
    <w:rsid w:val="00554C54"/>
    <w:rsid w:val="005556B0"/>
    <w:rsid w:val="00555D44"/>
    <w:rsid w:val="0055677B"/>
    <w:rsid w:val="00556809"/>
    <w:rsid w:val="005569AC"/>
    <w:rsid w:val="0055714C"/>
    <w:rsid w:val="00557305"/>
    <w:rsid w:val="0055747D"/>
    <w:rsid w:val="00557669"/>
    <w:rsid w:val="005603D7"/>
    <w:rsid w:val="0056131D"/>
    <w:rsid w:val="0056249C"/>
    <w:rsid w:val="0056300C"/>
    <w:rsid w:val="005637AE"/>
    <w:rsid w:val="00563A20"/>
    <w:rsid w:val="00563D1F"/>
    <w:rsid w:val="005641F9"/>
    <w:rsid w:val="005643CE"/>
    <w:rsid w:val="0056580E"/>
    <w:rsid w:val="00565B4E"/>
    <w:rsid w:val="00565EE3"/>
    <w:rsid w:val="00565F15"/>
    <w:rsid w:val="005665CB"/>
    <w:rsid w:val="00566869"/>
    <w:rsid w:val="005668E2"/>
    <w:rsid w:val="00566B48"/>
    <w:rsid w:val="005670C2"/>
    <w:rsid w:val="00567BDE"/>
    <w:rsid w:val="00567C44"/>
    <w:rsid w:val="00570C46"/>
    <w:rsid w:val="00570E61"/>
    <w:rsid w:val="00571B30"/>
    <w:rsid w:val="00571DF3"/>
    <w:rsid w:val="00572813"/>
    <w:rsid w:val="005729E7"/>
    <w:rsid w:val="00572D61"/>
    <w:rsid w:val="005730C6"/>
    <w:rsid w:val="00573263"/>
    <w:rsid w:val="00574DFE"/>
    <w:rsid w:val="00575F08"/>
    <w:rsid w:val="0057657F"/>
    <w:rsid w:val="00576794"/>
    <w:rsid w:val="005769D2"/>
    <w:rsid w:val="00576B41"/>
    <w:rsid w:val="00576DDE"/>
    <w:rsid w:val="005774B4"/>
    <w:rsid w:val="00580DB8"/>
    <w:rsid w:val="00581203"/>
    <w:rsid w:val="0058143F"/>
    <w:rsid w:val="005819FB"/>
    <w:rsid w:val="00582268"/>
    <w:rsid w:val="0058247D"/>
    <w:rsid w:val="00583816"/>
    <w:rsid w:val="005840A8"/>
    <w:rsid w:val="005855F6"/>
    <w:rsid w:val="00585C41"/>
    <w:rsid w:val="005868E7"/>
    <w:rsid w:val="00587AE4"/>
    <w:rsid w:val="00587D23"/>
    <w:rsid w:val="00590F72"/>
    <w:rsid w:val="005919F8"/>
    <w:rsid w:val="00591F02"/>
    <w:rsid w:val="00592679"/>
    <w:rsid w:val="00592A2F"/>
    <w:rsid w:val="00592C3A"/>
    <w:rsid w:val="00592C9E"/>
    <w:rsid w:val="00592F24"/>
    <w:rsid w:val="00594075"/>
    <w:rsid w:val="00595252"/>
    <w:rsid w:val="00595350"/>
    <w:rsid w:val="005965DF"/>
    <w:rsid w:val="0059668A"/>
    <w:rsid w:val="00596EEC"/>
    <w:rsid w:val="00596FB5"/>
    <w:rsid w:val="005970C3"/>
    <w:rsid w:val="00597339"/>
    <w:rsid w:val="00597F7D"/>
    <w:rsid w:val="005A0517"/>
    <w:rsid w:val="005A06CD"/>
    <w:rsid w:val="005A11D2"/>
    <w:rsid w:val="005A1B5C"/>
    <w:rsid w:val="005A2339"/>
    <w:rsid w:val="005A2669"/>
    <w:rsid w:val="005A3C5C"/>
    <w:rsid w:val="005A4740"/>
    <w:rsid w:val="005A495E"/>
    <w:rsid w:val="005A515D"/>
    <w:rsid w:val="005B02D7"/>
    <w:rsid w:val="005B0339"/>
    <w:rsid w:val="005B0A36"/>
    <w:rsid w:val="005B1BAB"/>
    <w:rsid w:val="005B2106"/>
    <w:rsid w:val="005B28CE"/>
    <w:rsid w:val="005B30C9"/>
    <w:rsid w:val="005B3BCB"/>
    <w:rsid w:val="005B440D"/>
    <w:rsid w:val="005B44CF"/>
    <w:rsid w:val="005B47A2"/>
    <w:rsid w:val="005B4D65"/>
    <w:rsid w:val="005B586B"/>
    <w:rsid w:val="005B5AD0"/>
    <w:rsid w:val="005B6401"/>
    <w:rsid w:val="005B6D12"/>
    <w:rsid w:val="005B7F0A"/>
    <w:rsid w:val="005C0003"/>
    <w:rsid w:val="005C0427"/>
    <w:rsid w:val="005C0883"/>
    <w:rsid w:val="005C1237"/>
    <w:rsid w:val="005C12F9"/>
    <w:rsid w:val="005C1C06"/>
    <w:rsid w:val="005C2560"/>
    <w:rsid w:val="005C2AA6"/>
    <w:rsid w:val="005C3D8A"/>
    <w:rsid w:val="005C4266"/>
    <w:rsid w:val="005C4A51"/>
    <w:rsid w:val="005C4D34"/>
    <w:rsid w:val="005C4F67"/>
    <w:rsid w:val="005C50FB"/>
    <w:rsid w:val="005C5175"/>
    <w:rsid w:val="005C5A5E"/>
    <w:rsid w:val="005C5D22"/>
    <w:rsid w:val="005C6A02"/>
    <w:rsid w:val="005C730B"/>
    <w:rsid w:val="005C73B0"/>
    <w:rsid w:val="005C76B3"/>
    <w:rsid w:val="005C7AC1"/>
    <w:rsid w:val="005D0564"/>
    <w:rsid w:val="005D06B8"/>
    <w:rsid w:val="005D2E19"/>
    <w:rsid w:val="005D3059"/>
    <w:rsid w:val="005D36F3"/>
    <w:rsid w:val="005D48A1"/>
    <w:rsid w:val="005D5EF9"/>
    <w:rsid w:val="005D661B"/>
    <w:rsid w:val="005D7036"/>
    <w:rsid w:val="005D72F5"/>
    <w:rsid w:val="005D77CE"/>
    <w:rsid w:val="005D7D58"/>
    <w:rsid w:val="005E04D1"/>
    <w:rsid w:val="005E0883"/>
    <w:rsid w:val="005E15C5"/>
    <w:rsid w:val="005E2DC2"/>
    <w:rsid w:val="005E2FD4"/>
    <w:rsid w:val="005E3428"/>
    <w:rsid w:val="005E47A7"/>
    <w:rsid w:val="005E4E61"/>
    <w:rsid w:val="005E526B"/>
    <w:rsid w:val="005E6040"/>
    <w:rsid w:val="005E75C8"/>
    <w:rsid w:val="005E7628"/>
    <w:rsid w:val="005E7D0A"/>
    <w:rsid w:val="005F13C6"/>
    <w:rsid w:val="005F1885"/>
    <w:rsid w:val="005F3296"/>
    <w:rsid w:val="005F4514"/>
    <w:rsid w:val="005F515C"/>
    <w:rsid w:val="005F560A"/>
    <w:rsid w:val="005F63CA"/>
    <w:rsid w:val="005F6896"/>
    <w:rsid w:val="005F6898"/>
    <w:rsid w:val="005F705B"/>
    <w:rsid w:val="00600B40"/>
    <w:rsid w:val="0060373B"/>
    <w:rsid w:val="00603CCB"/>
    <w:rsid w:val="00604350"/>
    <w:rsid w:val="00604776"/>
    <w:rsid w:val="00604BF2"/>
    <w:rsid w:val="00605044"/>
    <w:rsid w:val="006051BB"/>
    <w:rsid w:val="0060562D"/>
    <w:rsid w:val="006066A6"/>
    <w:rsid w:val="0060676E"/>
    <w:rsid w:val="00606BFC"/>
    <w:rsid w:val="0060783A"/>
    <w:rsid w:val="00610814"/>
    <w:rsid w:val="00610B5E"/>
    <w:rsid w:val="00610C7D"/>
    <w:rsid w:val="006112AC"/>
    <w:rsid w:val="00612D06"/>
    <w:rsid w:val="00612DEA"/>
    <w:rsid w:val="00613342"/>
    <w:rsid w:val="006133C9"/>
    <w:rsid w:val="006135BD"/>
    <w:rsid w:val="00613A7E"/>
    <w:rsid w:val="00613BF1"/>
    <w:rsid w:val="00613D13"/>
    <w:rsid w:val="00613E7F"/>
    <w:rsid w:val="00614008"/>
    <w:rsid w:val="00614B19"/>
    <w:rsid w:val="0061624F"/>
    <w:rsid w:val="006169DA"/>
    <w:rsid w:val="00617018"/>
    <w:rsid w:val="00617064"/>
    <w:rsid w:val="00620096"/>
    <w:rsid w:val="006202E9"/>
    <w:rsid w:val="0062097E"/>
    <w:rsid w:val="00620C96"/>
    <w:rsid w:val="006216E8"/>
    <w:rsid w:val="006223A5"/>
    <w:rsid w:val="006225C5"/>
    <w:rsid w:val="00622841"/>
    <w:rsid w:val="00623D5E"/>
    <w:rsid w:val="00623D72"/>
    <w:rsid w:val="00624963"/>
    <w:rsid w:val="006256EE"/>
    <w:rsid w:val="00625989"/>
    <w:rsid w:val="00625B88"/>
    <w:rsid w:val="00626EAD"/>
    <w:rsid w:val="00626ECB"/>
    <w:rsid w:val="00627169"/>
    <w:rsid w:val="00630A48"/>
    <w:rsid w:val="00630B4E"/>
    <w:rsid w:val="006313F2"/>
    <w:rsid w:val="006316A0"/>
    <w:rsid w:val="00631915"/>
    <w:rsid w:val="006319FF"/>
    <w:rsid w:val="006322FA"/>
    <w:rsid w:val="00632451"/>
    <w:rsid w:val="0063282E"/>
    <w:rsid w:val="00633641"/>
    <w:rsid w:val="00633975"/>
    <w:rsid w:val="00633A0B"/>
    <w:rsid w:val="00633BAB"/>
    <w:rsid w:val="00634F7F"/>
    <w:rsid w:val="00634FB6"/>
    <w:rsid w:val="00636535"/>
    <w:rsid w:val="006366A4"/>
    <w:rsid w:val="006367AD"/>
    <w:rsid w:val="00640702"/>
    <w:rsid w:val="0064092F"/>
    <w:rsid w:val="00641D83"/>
    <w:rsid w:val="00641F4E"/>
    <w:rsid w:val="0064255B"/>
    <w:rsid w:val="006425C8"/>
    <w:rsid w:val="00642715"/>
    <w:rsid w:val="0064337E"/>
    <w:rsid w:val="00643454"/>
    <w:rsid w:val="0064391E"/>
    <w:rsid w:val="00643AC8"/>
    <w:rsid w:val="00643E71"/>
    <w:rsid w:val="006449E3"/>
    <w:rsid w:val="00644B0A"/>
    <w:rsid w:val="00644BF3"/>
    <w:rsid w:val="00644F48"/>
    <w:rsid w:val="00645A85"/>
    <w:rsid w:val="00646F9E"/>
    <w:rsid w:val="00647B23"/>
    <w:rsid w:val="00647EDE"/>
    <w:rsid w:val="00650E52"/>
    <w:rsid w:val="00651764"/>
    <w:rsid w:val="006519CF"/>
    <w:rsid w:val="00651A5D"/>
    <w:rsid w:val="00652258"/>
    <w:rsid w:val="006538A0"/>
    <w:rsid w:val="0065392C"/>
    <w:rsid w:val="00653976"/>
    <w:rsid w:val="00653BA5"/>
    <w:rsid w:val="00654235"/>
    <w:rsid w:val="00654348"/>
    <w:rsid w:val="00654E17"/>
    <w:rsid w:val="006553FE"/>
    <w:rsid w:val="006565F1"/>
    <w:rsid w:val="00656C48"/>
    <w:rsid w:val="006574AC"/>
    <w:rsid w:val="006576B3"/>
    <w:rsid w:val="0065786F"/>
    <w:rsid w:val="006578B2"/>
    <w:rsid w:val="00657D37"/>
    <w:rsid w:val="006600CC"/>
    <w:rsid w:val="0066027F"/>
    <w:rsid w:val="0066035F"/>
    <w:rsid w:val="00660915"/>
    <w:rsid w:val="00660B6D"/>
    <w:rsid w:val="00660C3F"/>
    <w:rsid w:val="00660F3F"/>
    <w:rsid w:val="006624F2"/>
    <w:rsid w:val="00662D41"/>
    <w:rsid w:val="00663373"/>
    <w:rsid w:val="00663B39"/>
    <w:rsid w:val="00663CF4"/>
    <w:rsid w:val="00664613"/>
    <w:rsid w:val="0066488C"/>
    <w:rsid w:val="00665390"/>
    <w:rsid w:val="00665E7E"/>
    <w:rsid w:val="006679A2"/>
    <w:rsid w:val="00667F3D"/>
    <w:rsid w:val="006700EA"/>
    <w:rsid w:val="0067143F"/>
    <w:rsid w:val="00671447"/>
    <w:rsid w:val="00673432"/>
    <w:rsid w:val="0067359D"/>
    <w:rsid w:val="0067385B"/>
    <w:rsid w:val="00673C19"/>
    <w:rsid w:val="00674160"/>
    <w:rsid w:val="00676CAB"/>
    <w:rsid w:val="00677C50"/>
    <w:rsid w:val="00677DEB"/>
    <w:rsid w:val="00680C79"/>
    <w:rsid w:val="00681289"/>
    <w:rsid w:val="006816AF"/>
    <w:rsid w:val="00682341"/>
    <w:rsid w:val="00682612"/>
    <w:rsid w:val="0068262E"/>
    <w:rsid w:val="006826EF"/>
    <w:rsid w:val="006828C4"/>
    <w:rsid w:val="00683E5D"/>
    <w:rsid w:val="006842D7"/>
    <w:rsid w:val="00684427"/>
    <w:rsid w:val="00684BFA"/>
    <w:rsid w:val="00684D0E"/>
    <w:rsid w:val="00684F1A"/>
    <w:rsid w:val="0068504B"/>
    <w:rsid w:val="0068534E"/>
    <w:rsid w:val="006854BE"/>
    <w:rsid w:val="00685746"/>
    <w:rsid w:val="006862FB"/>
    <w:rsid w:val="00686537"/>
    <w:rsid w:val="006869E6"/>
    <w:rsid w:val="00687A4F"/>
    <w:rsid w:val="00687CF4"/>
    <w:rsid w:val="00687F42"/>
    <w:rsid w:val="00690E7B"/>
    <w:rsid w:val="00691078"/>
    <w:rsid w:val="00691940"/>
    <w:rsid w:val="00691B27"/>
    <w:rsid w:val="00693812"/>
    <w:rsid w:val="00693CE7"/>
    <w:rsid w:val="0069402B"/>
    <w:rsid w:val="00694066"/>
    <w:rsid w:val="006940DF"/>
    <w:rsid w:val="006940F5"/>
    <w:rsid w:val="006941A5"/>
    <w:rsid w:val="006941C7"/>
    <w:rsid w:val="0069428C"/>
    <w:rsid w:val="00694387"/>
    <w:rsid w:val="00694540"/>
    <w:rsid w:val="00694C5A"/>
    <w:rsid w:val="00694ECD"/>
    <w:rsid w:val="00695B3E"/>
    <w:rsid w:val="00695B56"/>
    <w:rsid w:val="00697788"/>
    <w:rsid w:val="006977C9"/>
    <w:rsid w:val="0069781A"/>
    <w:rsid w:val="006A04A6"/>
    <w:rsid w:val="006A0637"/>
    <w:rsid w:val="006A0B9A"/>
    <w:rsid w:val="006A1FB0"/>
    <w:rsid w:val="006A398C"/>
    <w:rsid w:val="006A4191"/>
    <w:rsid w:val="006A53DE"/>
    <w:rsid w:val="006A671C"/>
    <w:rsid w:val="006A6C85"/>
    <w:rsid w:val="006A7CE3"/>
    <w:rsid w:val="006A7E2D"/>
    <w:rsid w:val="006A7EB9"/>
    <w:rsid w:val="006B0D91"/>
    <w:rsid w:val="006B1863"/>
    <w:rsid w:val="006B1ACC"/>
    <w:rsid w:val="006B1B95"/>
    <w:rsid w:val="006B1FA1"/>
    <w:rsid w:val="006B29C0"/>
    <w:rsid w:val="006B3823"/>
    <w:rsid w:val="006B3B81"/>
    <w:rsid w:val="006B4560"/>
    <w:rsid w:val="006B48C3"/>
    <w:rsid w:val="006B4E44"/>
    <w:rsid w:val="006B5ECC"/>
    <w:rsid w:val="006B67D7"/>
    <w:rsid w:val="006C0669"/>
    <w:rsid w:val="006C08A6"/>
    <w:rsid w:val="006C10A3"/>
    <w:rsid w:val="006C2066"/>
    <w:rsid w:val="006C2A41"/>
    <w:rsid w:val="006C4017"/>
    <w:rsid w:val="006C4674"/>
    <w:rsid w:val="006C47C1"/>
    <w:rsid w:val="006C4C19"/>
    <w:rsid w:val="006C55C3"/>
    <w:rsid w:val="006C7645"/>
    <w:rsid w:val="006C7E80"/>
    <w:rsid w:val="006D16CD"/>
    <w:rsid w:val="006D1DEF"/>
    <w:rsid w:val="006D243E"/>
    <w:rsid w:val="006D24A8"/>
    <w:rsid w:val="006D3C15"/>
    <w:rsid w:val="006D515C"/>
    <w:rsid w:val="006D6183"/>
    <w:rsid w:val="006D6547"/>
    <w:rsid w:val="006D68BF"/>
    <w:rsid w:val="006D7258"/>
    <w:rsid w:val="006D7E85"/>
    <w:rsid w:val="006E0084"/>
    <w:rsid w:val="006E0C05"/>
    <w:rsid w:val="006E1625"/>
    <w:rsid w:val="006E17A5"/>
    <w:rsid w:val="006E1A9A"/>
    <w:rsid w:val="006E1B86"/>
    <w:rsid w:val="006E257B"/>
    <w:rsid w:val="006E27F2"/>
    <w:rsid w:val="006E2E5A"/>
    <w:rsid w:val="006E3490"/>
    <w:rsid w:val="006E4DDE"/>
    <w:rsid w:val="006E6149"/>
    <w:rsid w:val="006E63D3"/>
    <w:rsid w:val="006E66D0"/>
    <w:rsid w:val="006E73D1"/>
    <w:rsid w:val="006E7E57"/>
    <w:rsid w:val="006F055C"/>
    <w:rsid w:val="006F084D"/>
    <w:rsid w:val="006F10E8"/>
    <w:rsid w:val="006F2485"/>
    <w:rsid w:val="006F2D99"/>
    <w:rsid w:val="006F349E"/>
    <w:rsid w:val="006F39E6"/>
    <w:rsid w:val="006F5467"/>
    <w:rsid w:val="006F5662"/>
    <w:rsid w:val="006F621D"/>
    <w:rsid w:val="006F6395"/>
    <w:rsid w:val="006F6E7B"/>
    <w:rsid w:val="006F7723"/>
    <w:rsid w:val="00700B97"/>
    <w:rsid w:val="0070120A"/>
    <w:rsid w:val="00702A1F"/>
    <w:rsid w:val="00702B2F"/>
    <w:rsid w:val="00702D46"/>
    <w:rsid w:val="00703618"/>
    <w:rsid w:val="00703646"/>
    <w:rsid w:val="00703EBB"/>
    <w:rsid w:val="00704BB6"/>
    <w:rsid w:val="007051F8"/>
    <w:rsid w:val="00705E39"/>
    <w:rsid w:val="007065D2"/>
    <w:rsid w:val="00706DA5"/>
    <w:rsid w:val="00707803"/>
    <w:rsid w:val="0071002E"/>
    <w:rsid w:val="00710A39"/>
    <w:rsid w:val="00711285"/>
    <w:rsid w:val="00711804"/>
    <w:rsid w:val="007118A9"/>
    <w:rsid w:val="00712D85"/>
    <w:rsid w:val="00713936"/>
    <w:rsid w:val="00713A1B"/>
    <w:rsid w:val="00715A76"/>
    <w:rsid w:val="00715D64"/>
    <w:rsid w:val="007162C2"/>
    <w:rsid w:val="00717D2F"/>
    <w:rsid w:val="00720CD2"/>
    <w:rsid w:val="0072117D"/>
    <w:rsid w:val="007214F5"/>
    <w:rsid w:val="00721833"/>
    <w:rsid w:val="0072303C"/>
    <w:rsid w:val="00723458"/>
    <w:rsid w:val="0072369A"/>
    <w:rsid w:val="00723EE0"/>
    <w:rsid w:val="0072432D"/>
    <w:rsid w:val="00725BBD"/>
    <w:rsid w:val="00725E89"/>
    <w:rsid w:val="00726C7F"/>
    <w:rsid w:val="007271AE"/>
    <w:rsid w:val="00727704"/>
    <w:rsid w:val="007318E4"/>
    <w:rsid w:val="00731A3F"/>
    <w:rsid w:val="00731AE4"/>
    <w:rsid w:val="0073281C"/>
    <w:rsid w:val="00732D7E"/>
    <w:rsid w:val="00733D58"/>
    <w:rsid w:val="007340CD"/>
    <w:rsid w:val="00734A19"/>
    <w:rsid w:val="00734E1C"/>
    <w:rsid w:val="00734F40"/>
    <w:rsid w:val="00735496"/>
    <w:rsid w:val="0073560E"/>
    <w:rsid w:val="007357D0"/>
    <w:rsid w:val="00735C98"/>
    <w:rsid w:val="00735CAC"/>
    <w:rsid w:val="007365D9"/>
    <w:rsid w:val="0074003F"/>
    <w:rsid w:val="00740E10"/>
    <w:rsid w:val="0074107F"/>
    <w:rsid w:val="00741E9F"/>
    <w:rsid w:val="007423BA"/>
    <w:rsid w:val="00743150"/>
    <w:rsid w:val="0074325F"/>
    <w:rsid w:val="007436D7"/>
    <w:rsid w:val="007438EC"/>
    <w:rsid w:val="00744B49"/>
    <w:rsid w:val="00744F45"/>
    <w:rsid w:val="00745246"/>
    <w:rsid w:val="007504E4"/>
    <w:rsid w:val="0075124F"/>
    <w:rsid w:val="00751BE6"/>
    <w:rsid w:val="00751C05"/>
    <w:rsid w:val="00752D93"/>
    <w:rsid w:val="00753EA8"/>
    <w:rsid w:val="00754B5E"/>
    <w:rsid w:val="00754E3C"/>
    <w:rsid w:val="007554B1"/>
    <w:rsid w:val="00755CD8"/>
    <w:rsid w:val="007560E4"/>
    <w:rsid w:val="00757945"/>
    <w:rsid w:val="00757BB7"/>
    <w:rsid w:val="00757FD0"/>
    <w:rsid w:val="00760009"/>
    <w:rsid w:val="00761524"/>
    <w:rsid w:val="00762766"/>
    <w:rsid w:val="00762AAB"/>
    <w:rsid w:val="00762CCA"/>
    <w:rsid w:val="00762EC3"/>
    <w:rsid w:val="00762FEE"/>
    <w:rsid w:val="00763881"/>
    <w:rsid w:val="00764C45"/>
    <w:rsid w:val="00765414"/>
    <w:rsid w:val="0076555B"/>
    <w:rsid w:val="007657B1"/>
    <w:rsid w:val="00765BE1"/>
    <w:rsid w:val="00766044"/>
    <w:rsid w:val="0076687A"/>
    <w:rsid w:val="0076690D"/>
    <w:rsid w:val="00767651"/>
    <w:rsid w:val="00767A3E"/>
    <w:rsid w:val="00767BCB"/>
    <w:rsid w:val="00767E3B"/>
    <w:rsid w:val="00771911"/>
    <w:rsid w:val="00771A8C"/>
    <w:rsid w:val="00771AF8"/>
    <w:rsid w:val="00772ACF"/>
    <w:rsid w:val="00772D33"/>
    <w:rsid w:val="0077418E"/>
    <w:rsid w:val="0077498F"/>
    <w:rsid w:val="00774A04"/>
    <w:rsid w:val="007761E6"/>
    <w:rsid w:val="007764CA"/>
    <w:rsid w:val="00777413"/>
    <w:rsid w:val="00780108"/>
    <w:rsid w:val="00780FE4"/>
    <w:rsid w:val="00781EAE"/>
    <w:rsid w:val="0078285F"/>
    <w:rsid w:val="00782B25"/>
    <w:rsid w:val="0078323B"/>
    <w:rsid w:val="00783686"/>
    <w:rsid w:val="0078461C"/>
    <w:rsid w:val="00784699"/>
    <w:rsid w:val="00784936"/>
    <w:rsid w:val="00784D35"/>
    <w:rsid w:val="00785214"/>
    <w:rsid w:val="00787681"/>
    <w:rsid w:val="00787696"/>
    <w:rsid w:val="00787B1C"/>
    <w:rsid w:val="00791FAC"/>
    <w:rsid w:val="007925A0"/>
    <w:rsid w:val="0079287F"/>
    <w:rsid w:val="00792A97"/>
    <w:rsid w:val="00792AE5"/>
    <w:rsid w:val="00793823"/>
    <w:rsid w:val="0079432E"/>
    <w:rsid w:val="007944BD"/>
    <w:rsid w:val="00794B60"/>
    <w:rsid w:val="0079533F"/>
    <w:rsid w:val="0079565C"/>
    <w:rsid w:val="00795AB1"/>
    <w:rsid w:val="00797B56"/>
    <w:rsid w:val="007A0262"/>
    <w:rsid w:val="007A0301"/>
    <w:rsid w:val="007A1E6D"/>
    <w:rsid w:val="007A1F6C"/>
    <w:rsid w:val="007A2221"/>
    <w:rsid w:val="007A2DD6"/>
    <w:rsid w:val="007A2DF8"/>
    <w:rsid w:val="007A2FC0"/>
    <w:rsid w:val="007A360C"/>
    <w:rsid w:val="007A36F4"/>
    <w:rsid w:val="007A3FD5"/>
    <w:rsid w:val="007A4286"/>
    <w:rsid w:val="007A44FA"/>
    <w:rsid w:val="007A4DDA"/>
    <w:rsid w:val="007A50C4"/>
    <w:rsid w:val="007A5326"/>
    <w:rsid w:val="007A533C"/>
    <w:rsid w:val="007A5E56"/>
    <w:rsid w:val="007A6382"/>
    <w:rsid w:val="007A71CB"/>
    <w:rsid w:val="007B23A1"/>
    <w:rsid w:val="007B381F"/>
    <w:rsid w:val="007B4D74"/>
    <w:rsid w:val="007B5886"/>
    <w:rsid w:val="007B59BD"/>
    <w:rsid w:val="007B630E"/>
    <w:rsid w:val="007B73A0"/>
    <w:rsid w:val="007C0D63"/>
    <w:rsid w:val="007C1883"/>
    <w:rsid w:val="007C38EF"/>
    <w:rsid w:val="007C3ECE"/>
    <w:rsid w:val="007C4CCC"/>
    <w:rsid w:val="007C4CFE"/>
    <w:rsid w:val="007C5F7B"/>
    <w:rsid w:val="007C6CDA"/>
    <w:rsid w:val="007C6D3F"/>
    <w:rsid w:val="007C7DB7"/>
    <w:rsid w:val="007D0803"/>
    <w:rsid w:val="007D1871"/>
    <w:rsid w:val="007D1E5C"/>
    <w:rsid w:val="007D38CE"/>
    <w:rsid w:val="007D523A"/>
    <w:rsid w:val="007D570C"/>
    <w:rsid w:val="007D6FE7"/>
    <w:rsid w:val="007D7318"/>
    <w:rsid w:val="007D7A70"/>
    <w:rsid w:val="007D7EC6"/>
    <w:rsid w:val="007E0845"/>
    <w:rsid w:val="007E1425"/>
    <w:rsid w:val="007E14A3"/>
    <w:rsid w:val="007E14EB"/>
    <w:rsid w:val="007E260A"/>
    <w:rsid w:val="007E28AB"/>
    <w:rsid w:val="007E2CFF"/>
    <w:rsid w:val="007E41CA"/>
    <w:rsid w:val="007E41F6"/>
    <w:rsid w:val="007E4402"/>
    <w:rsid w:val="007E4738"/>
    <w:rsid w:val="007E4C54"/>
    <w:rsid w:val="007E4D2A"/>
    <w:rsid w:val="007E4EFA"/>
    <w:rsid w:val="007E6156"/>
    <w:rsid w:val="007E6B11"/>
    <w:rsid w:val="007E6D5E"/>
    <w:rsid w:val="007E7509"/>
    <w:rsid w:val="007F0DC9"/>
    <w:rsid w:val="007F1E5B"/>
    <w:rsid w:val="007F31AB"/>
    <w:rsid w:val="007F3306"/>
    <w:rsid w:val="007F3569"/>
    <w:rsid w:val="007F3657"/>
    <w:rsid w:val="007F49E1"/>
    <w:rsid w:val="007F4F70"/>
    <w:rsid w:val="007F52D3"/>
    <w:rsid w:val="007F5D0F"/>
    <w:rsid w:val="007F6361"/>
    <w:rsid w:val="007F6A91"/>
    <w:rsid w:val="007F796D"/>
    <w:rsid w:val="007F7AB3"/>
    <w:rsid w:val="007F7FB4"/>
    <w:rsid w:val="00800170"/>
    <w:rsid w:val="00800250"/>
    <w:rsid w:val="00800258"/>
    <w:rsid w:val="008005F9"/>
    <w:rsid w:val="0080217A"/>
    <w:rsid w:val="00802927"/>
    <w:rsid w:val="00802CFD"/>
    <w:rsid w:val="00803016"/>
    <w:rsid w:val="00803390"/>
    <w:rsid w:val="00803C27"/>
    <w:rsid w:val="008044FC"/>
    <w:rsid w:val="00804560"/>
    <w:rsid w:val="00804CFF"/>
    <w:rsid w:val="00804ED6"/>
    <w:rsid w:val="008052B4"/>
    <w:rsid w:val="00805FC8"/>
    <w:rsid w:val="0080682E"/>
    <w:rsid w:val="00806AF1"/>
    <w:rsid w:val="008077D8"/>
    <w:rsid w:val="0081045C"/>
    <w:rsid w:val="00810916"/>
    <w:rsid w:val="00811797"/>
    <w:rsid w:val="00811FAF"/>
    <w:rsid w:val="00812069"/>
    <w:rsid w:val="008121AF"/>
    <w:rsid w:val="008126DA"/>
    <w:rsid w:val="00812AE2"/>
    <w:rsid w:val="00812B74"/>
    <w:rsid w:val="00813132"/>
    <w:rsid w:val="00813231"/>
    <w:rsid w:val="00813BCB"/>
    <w:rsid w:val="008144A2"/>
    <w:rsid w:val="00814CB5"/>
    <w:rsid w:val="00815DD9"/>
    <w:rsid w:val="00816887"/>
    <w:rsid w:val="008168F3"/>
    <w:rsid w:val="008170AE"/>
    <w:rsid w:val="008172CE"/>
    <w:rsid w:val="00820276"/>
    <w:rsid w:val="00820593"/>
    <w:rsid w:val="0082082E"/>
    <w:rsid w:val="00820FBB"/>
    <w:rsid w:val="0082239E"/>
    <w:rsid w:val="00822675"/>
    <w:rsid w:val="00822699"/>
    <w:rsid w:val="00823175"/>
    <w:rsid w:val="00823744"/>
    <w:rsid w:val="008240F5"/>
    <w:rsid w:val="00824261"/>
    <w:rsid w:val="008269CF"/>
    <w:rsid w:val="008270BF"/>
    <w:rsid w:val="008306DB"/>
    <w:rsid w:val="008308C9"/>
    <w:rsid w:val="00830C30"/>
    <w:rsid w:val="00830D38"/>
    <w:rsid w:val="008311F0"/>
    <w:rsid w:val="008316DB"/>
    <w:rsid w:val="00832000"/>
    <w:rsid w:val="0083254D"/>
    <w:rsid w:val="0083261F"/>
    <w:rsid w:val="00832716"/>
    <w:rsid w:val="0083285A"/>
    <w:rsid w:val="00833BBB"/>
    <w:rsid w:val="00833F99"/>
    <w:rsid w:val="00834BB8"/>
    <w:rsid w:val="0083555A"/>
    <w:rsid w:val="008356E9"/>
    <w:rsid w:val="00835733"/>
    <w:rsid w:val="00835BD8"/>
    <w:rsid w:val="00835BDE"/>
    <w:rsid w:val="00835DD9"/>
    <w:rsid w:val="008364A1"/>
    <w:rsid w:val="008372D8"/>
    <w:rsid w:val="008379E3"/>
    <w:rsid w:val="00840B89"/>
    <w:rsid w:val="00842598"/>
    <w:rsid w:val="008433BD"/>
    <w:rsid w:val="00843ABA"/>
    <w:rsid w:val="00844B31"/>
    <w:rsid w:val="00844BA4"/>
    <w:rsid w:val="00844BED"/>
    <w:rsid w:val="00846E7B"/>
    <w:rsid w:val="00846E8C"/>
    <w:rsid w:val="00847231"/>
    <w:rsid w:val="008515D5"/>
    <w:rsid w:val="00852029"/>
    <w:rsid w:val="0085204B"/>
    <w:rsid w:val="008520F0"/>
    <w:rsid w:val="00852469"/>
    <w:rsid w:val="0085297C"/>
    <w:rsid w:val="00854DE5"/>
    <w:rsid w:val="00855549"/>
    <w:rsid w:val="00855EC6"/>
    <w:rsid w:val="00855F6D"/>
    <w:rsid w:val="00857406"/>
    <w:rsid w:val="00857AD0"/>
    <w:rsid w:val="00857CBD"/>
    <w:rsid w:val="008610B2"/>
    <w:rsid w:val="00862F73"/>
    <w:rsid w:val="0086385F"/>
    <w:rsid w:val="008639BC"/>
    <w:rsid w:val="00865396"/>
    <w:rsid w:val="008653BC"/>
    <w:rsid w:val="00865607"/>
    <w:rsid w:val="0086596E"/>
    <w:rsid w:val="00866CE5"/>
    <w:rsid w:val="00866E1A"/>
    <w:rsid w:val="00867FBB"/>
    <w:rsid w:val="00870264"/>
    <w:rsid w:val="0087091F"/>
    <w:rsid w:val="00871039"/>
    <w:rsid w:val="00871564"/>
    <w:rsid w:val="00871E9C"/>
    <w:rsid w:val="00872ADF"/>
    <w:rsid w:val="00872D31"/>
    <w:rsid w:val="00872FB6"/>
    <w:rsid w:val="008732F8"/>
    <w:rsid w:val="00874436"/>
    <w:rsid w:val="00875CED"/>
    <w:rsid w:val="0087684A"/>
    <w:rsid w:val="00876F9F"/>
    <w:rsid w:val="008771CA"/>
    <w:rsid w:val="00877FD3"/>
    <w:rsid w:val="008805FF"/>
    <w:rsid w:val="00880977"/>
    <w:rsid w:val="00881E0B"/>
    <w:rsid w:val="00882B78"/>
    <w:rsid w:val="00882EDB"/>
    <w:rsid w:val="00883843"/>
    <w:rsid w:val="00884A8B"/>
    <w:rsid w:val="00884B7C"/>
    <w:rsid w:val="00884B81"/>
    <w:rsid w:val="0088557F"/>
    <w:rsid w:val="0088637D"/>
    <w:rsid w:val="00887A64"/>
    <w:rsid w:val="008905F4"/>
    <w:rsid w:val="008910C3"/>
    <w:rsid w:val="008919F7"/>
    <w:rsid w:val="00891A93"/>
    <w:rsid w:val="00891C3C"/>
    <w:rsid w:val="008920F6"/>
    <w:rsid w:val="00892168"/>
    <w:rsid w:val="00892665"/>
    <w:rsid w:val="00893A38"/>
    <w:rsid w:val="0089422F"/>
    <w:rsid w:val="0089434D"/>
    <w:rsid w:val="00894753"/>
    <w:rsid w:val="00894794"/>
    <w:rsid w:val="00894C13"/>
    <w:rsid w:val="00897F1F"/>
    <w:rsid w:val="008A00CF"/>
    <w:rsid w:val="008A04E2"/>
    <w:rsid w:val="008A130B"/>
    <w:rsid w:val="008A3291"/>
    <w:rsid w:val="008A363D"/>
    <w:rsid w:val="008A53F6"/>
    <w:rsid w:val="008A55A3"/>
    <w:rsid w:val="008A5D20"/>
    <w:rsid w:val="008A632F"/>
    <w:rsid w:val="008A63F3"/>
    <w:rsid w:val="008A6F64"/>
    <w:rsid w:val="008A7877"/>
    <w:rsid w:val="008B0128"/>
    <w:rsid w:val="008B0218"/>
    <w:rsid w:val="008B1DFD"/>
    <w:rsid w:val="008B2630"/>
    <w:rsid w:val="008B2FDE"/>
    <w:rsid w:val="008B48D3"/>
    <w:rsid w:val="008B4F99"/>
    <w:rsid w:val="008B523B"/>
    <w:rsid w:val="008B5303"/>
    <w:rsid w:val="008B5F54"/>
    <w:rsid w:val="008B68BC"/>
    <w:rsid w:val="008B6A37"/>
    <w:rsid w:val="008B6A91"/>
    <w:rsid w:val="008B723D"/>
    <w:rsid w:val="008B73EF"/>
    <w:rsid w:val="008C0126"/>
    <w:rsid w:val="008C0169"/>
    <w:rsid w:val="008C048A"/>
    <w:rsid w:val="008C068F"/>
    <w:rsid w:val="008C1715"/>
    <w:rsid w:val="008C17C8"/>
    <w:rsid w:val="008C1FA2"/>
    <w:rsid w:val="008C24E4"/>
    <w:rsid w:val="008C366E"/>
    <w:rsid w:val="008C37E1"/>
    <w:rsid w:val="008C416A"/>
    <w:rsid w:val="008C4AE4"/>
    <w:rsid w:val="008C4B9E"/>
    <w:rsid w:val="008C54EC"/>
    <w:rsid w:val="008C6352"/>
    <w:rsid w:val="008C6F03"/>
    <w:rsid w:val="008C77AE"/>
    <w:rsid w:val="008D04BC"/>
    <w:rsid w:val="008D0CF3"/>
    <w:rsid w:val="008D140B"/>
    <w:rsid w:val="008D14BF"/>
    <w:rsid w:val="008D18F7"/>
    <w:rsid w:val="008D2FC8"/>
    <w:rsid w:val="008D3A4B"/>
    <w:rsid w:val="008D45CA"/>
    <w:rsid w:val="008D48B0"/>
    <w:rsid w:val="008D4FB4"/>
    <w:rsid w:val="008D56CB"/>
    <w:rsid w:val="008D575A"/>
    <w:rsid w:val="008D59B6"/>
    <w:rsid w:val="008D5A8E"/>
    <w:rsid w:val="008D6BC4"/>
    <w:rsid w:val="008D7037"/>
    <w:rsid w:val="008D7632"/>
    <w:rsid w:val="008D78C6"/>
    <w:rsid w:val="008E0133"/>
    <w:rsid w:val="008E026A"/>
    <w:rsid w:val="008E044E"/>
    <w:rsid w:val="008E0C91"/>
    <w:rsid w:val="008E11B6"/>
    <w:rsid w:val="008E20B4"/>
    <w:rsid w:val="008E2910"/>
    <w:rsid w:val="008E3CFA"/>
    <w:rsid w:val="008E5DB8"/>
    <w:rsid w:val="008E61BB"/>
    <w:rsid w:val="008E6490"/>
    <w:rsid w:val="008E72EC"/>
    <w:rsid w:val="008E7D10"/>
    <w:rsid w:val="008F0880"/>
    <w:rsid w:val="008F09B1"/>
    <w:rsid w:val="008F0B58"/>
    <w:rsid w:val="008F2CC8"/>
    <w:rsid w:val="008F2D65"/>
    <w:rsid w:val="008F3575"/>
    <w:rsid w:val="008F3BD1"/>
    <w:rsid w:val="008F4080"/>
    <w:rsid w:val="008F4E88"/>
    <w:rsid w:val="008F501D"/>
    <w:rsid w:val="008F5315"/>
    <w:rsid w:val="008F55C3"/>
    <w:rsid w:val="008F567C"/>
    <w:rsid w:val="008F717D"/>
    <w:rsid w:val="008F76FD"/>
    <w:rsid w:val="008F7866"/>
    <w:rsid w:val="008F79FA"/>
    <w:rsid w:val="008F7CBA"/>
    <w:rsid w:val="009007D2"/>
    <w:rsid w:val="00900F71"/>
    <w:rsid w:val="00900FD6"/>
    <w:rsid w:val="009022A3"/>
    <w:rsid w:val="009025DF"/>
    <w:rsid w:val="009029A3"/>
    <w:rsid w:val="00902C5E"/>
    <w:rsid w:val="00903340"/>
    <w:rsid w:val="00903BED"/>
    <w:rsid w:val="00903CE5"/>
    <w:rsid w:val="00905BC9"/>
    <w:rsid w:val="00905CB9"/>
    <w:rsid w:val="00905FB5"/>
    <w:rsid w:val="00907AA4"/>
    <w:rsid w:val="00910928"/>
    <w:rsid w:val="009109C9"/>
    <w:rsid w:val="00911F48"/>
    <w:rsid w:val="0091289E"/>
    <w:rsid w:val="00912A8A"/>
    <w:rsid w:val="0091328B"/>
    <w:rsid w:val="009135C5"/>
    <w:rsid w:val="00914BC6"/>
    <w:rsid w:val="00915350"/>
    <w:rsid w:val="00915544"/>
    <w:rsid w:val="009158D5"/>
    <w:rsid w:val="00916066"/>
    <w:rsid w:val="00917AAD"/>
    <w:rsid w:val="00917BD5"/>
    <w:rsid w:val="0092053A"/>
    <w:rsid w:val="009206B5"/>
    <w:rsid w:val="009215E8"/>
    <w:rsid w:val="00921901"/>
    <w:rsid w:val="00921D0B"/>
    <w:rsid w:val="009221E9"/>
    <w:rsid w:val="0092261D"/>
    <w:rsid w:val="00922C9C"/>
    <w:rsid w:val="00923645"/>
    <w:rsid w:val="0092462F"/>
    <w:rsid w:val="00924CAB"/>
    <w:rsid w:val="00924DDD"/>
    <w:rsid w:val="0092504E"/>
    <w:rsid w:val="0092568A"/>
    <w:rsid w:val="00926084"/>
    <w:rsid w:val="00926C9B"/>
    <w:rsid w:val="00926CF7"/>
    <w:rsid w:val="009275D7"/>
    <w:rsid w:val="00927D08"/>
    <w:rsid w:val="009312B0"/>
    <w:rsid w:val="0093180A"/>
    <w:rsid w:val="009327F6"/>
    <w:rsid w:val="00933047"/>
    <w:rsid w:val="009330A8"/>
    <w:rsid w:val="009330A9"/>
    <w:rsid w:val="009330E1"/>
    <w:rsid w:val="0093331A"/>
    <w:rsid w:val="0093363F"/>
    <w:rsid w:val="00934569"/>
    <w:rsid w:val="009348BC"/>
    <w:rsid w:val="00935245"/>
    <w:rsid w:val="00935380"/>
    <w:rsid w:val="00935585"/>
    <w:rsid w:val="00935760"/>
    <w:rsid w:val="00935E22"/>
    <w:rsid w:val="0093619F"/>
    <w:rsid w:val="0093624A"/>
    <w:rsid w:val="009367D7"/>
    <w:rsid w:val="00936A98"/>
    <w:rsid w:val="00936DC7"/>
    <w:rsid w:val="00937114"/>
    <w:rsid w:val="009375B0"/>
    <w:rsid w:val="00937703"/>
    <w:rsid w:val="00940523"/>
    <w:rsid w:val="009409A2"/>
    <w:rsid w:val="00940F2E"/>
    <w:rsid w:val="0094141F"/>
    <w:rsid w:val="0094182C"/>
    <w:rsid w:val="00942992"/>
    <w:rsid w:val="009439E0"/>
    <w:rsid w:val="00943FD3"/>
    <w:rsid w:val="009452F6"/>
    <w:rsid w:val="00945BB7"/>
    <w:rsid w:val="00946730"/>
    <w:rsid w:val="00946D5D"/>
    <w:rsid w:val="00946E7C"/>
    <w:rsid w:val="00946F9E"/>
    <w:rsid w:val="0094711E"/>
    <w:rsid w:val="009471BF"/>
    <w:rsid w:val="009473D8"/>
    <w:rsid w:val="00950678"/>
    <w:rsid w:val="00950966"/>
    <w:rsid w:val="00950F1A"/>
    <w:rsid w:val="00951A96"/>
    <w:rsid w:val="00952A97"/>
    <w:rsid w:val="00953E48"/>
    <w:rsid w:val="00953EE0"/>
    <w:rsid w:val="00954F42"/>
    <w:rsid w:val="00956149"/>
    <w:rsid w:val="0095741A"/>
    <w:rsid w:val="009603E4"/>
    <w:rsid w:val="0096064E"/>
    <w:rsid w:val="009611B6"/>
    <w:rsid w:val="009620AD"/>
    <w:rsid w:val="00962E06"/>
    <w:rsid w:val="00963019"/>
    <w:rsid w:val="0096307B"/>
    <w:rsid w:val="0096346C"/>
    <w:rsid w:val="00964782"/>
    <w:rsid w:val="0096522C"/>
    <w:rsid w:val="00966FF8"/>
    <w:rsid w:val="009677FC"/>
    <w:rsid w:val="00967950"/>
    <w:rsid w:val="0097115D"/>
    <w:rsid w:val="009716A3"/>
    <w:rsid w:val="00973636"/>
    <w:rsid w:val="009742E7"/>
    <w:rsid w:val="00974908"/>
    <w:rsid w:val="00975A40"/>
    <w:rsid w:val="00975D05"/>
    <w:rsid w:val="00977222"/>
    <w:rsid w:val="009776C1"/>
    <w:rsid w:val="00977DCF"/>
    <w:rsid w:val="009801F4"/>
    <w:rsid w:val="0098095D"/>
    <w:rsid w:val="00981168"/>
    <w:rsid w:val="00981EDC"/>
    <w:rsid w:val="00983138"/>
    <w:rsid w:val="00983461"/>
    <w:rsid w:val="00983C92"/>
    <w:rsid w:val="00984362"/>
    <w:rsid w:val="009844A0"/>
    <w:rsid w:val="00984519"/>
    <w:rsid w:val="009850F5"/>
    <w:rsid w:val="009852FA"/>
    <w:rsid w:val="009856E9"/>
    <w:rsid w:val="00985AB6"/>
    <w:rsid w:val="00985CF3"/>
    <w:rsid w:val="009860C6"/>
    <w:rsid w:val="00987786"/>
    <w:rsid w:val="00990407"/>
    <w:rsid w:val="009905A4"/>
    <w:rsid w:val="00990736"/>
    <w:rsid w:val="0099102E"/>
    <w:rsid w:val="0099166C"/>
    <w:rsid w:val="0099267B"/>
    <w:rsid w:val="009928FD"/>
    <w:rsid w:val="00992C21"/>
    <w:rsid w:val="00993896"/>
    <w:rsid w:val="00993AAE"/>
    <w:rsid w:val="00993BD0"/>
    <w:rsid w:val="00994278"/>
    <w:rsid w:val="00995118"/>
    <w:rsid w:val="0099529E"/>
    <w:rsid w:val="00995953"/>
    <w:rsid w:val="0099598B"/>
    <w:rsid w:val="00995DC9"/>
    <w:rsid w:val="00995F20"/>
    <w:rsid w:val="00996D00"/>
    <w:rsid w:val="00996D2F"/>
    <w:rsid w:val="00996F8A"/>
    <w:rsid w:val="009973B0"/>
    <w:rsid w:val="009977AB"/>
    <w:rsid w:val="00997EE6"/>
    <w:rsid w:val="00997F37"/>
    <w:rsid w:val="009A0005"/>
    <w:rsid w:val="009A042D"/>
    <w:rsid w:val="009A3352"/>
    <w:rsid w:val="009A3D16"/>
    <w:rsid w:val="009A3DAE"/>
    <w:rsid w:val="009A3EDB"/>
    <w:rsid w:val="009A4CD0"/>
    <w:rsid w:val="009A55B6"/>
    <w:rsid w:val="009A59B9"/>
    <w:rsid w:val="009A5A74"/>
    <w:rsid w:val="009A5DBB"/>
    <w:rsid w:val="009A687B"/>
    <w:rsid w:val="009A6AE4"/>
    <w:rsid w:val="009A6B52"/>
    <w:rsid w:val="009A7065"/>
    <w:rsid w:val="009A74D9"/>
    <w:rsid w:val="009A7FFC"/>
    <w:rsid w:val="009B007F"/>
    <w:rsid w:val="009B177A"/>
    <w:rsid w:val="009B1C1C"/>
    <w:rsid w:val="009B1FBD"/>
    <w:rsid w:val="009B22DD"/>
    <w:rsid w:val="009B26B0"/>
    <w:rsid w:val="009B3671"/>
    <w:rsid w:val="009B40EC"/>
    <w:rsid w:val="009B4303"/>
    <w:rsid w:val="009B455D"/>
    <w:rsid w:val="009B481A"/>
    <w:rsid w:val="009B5B8F"/>
    <w:rsid w:val="009B61D1"/>
    <w:rsid w:val="009B72CC"/>
    <w:rsid w:val="009B76C5"/>
    <w:rsid w:val="009C0217"/>
    <w:rsid w:val="009C09C7"/>
    <w:rsid w:val="009C1481"/>
    <w:rsid w:val="009C2BFE"/>
    <w:rsid w:val="009C2C2E"/>
    <w:rsid w:val="009C2DB8"/>
    <w:rsid w:val="009C3111"/>
    <w:rsid w:val="009C3979"/>
    <w:rsid w:val="009C405D"/>
    <w:rsid w:val="009C4365"/>
    <w:rsid w:val="009C458E"/>
    <w:rsid w:val="009C473E"/>
    <w:rsid w:val="009C4BB2"/>
    <w:rsid w:val="009C501B"/>
    <w:rsid w:val="009C5926"/>
    <w:rsid w:val="009C5F26"/>
    <w:rsid w:val="009C6AF2"/>
    <w:rsid w:val="009C7385"/>
    <w:rsid w:val="009C73AD"/>
    <w:rsid w:val="009C75CB"/>
    <w:rsid w:val="009C77BA"/>
    <w:rsid w:val="009D01D4"/>
    <w:rsid w:val="009D0394"/>
    <w:rsid w:val="009D04FF"/>
    <w:rsid w:val="009D17B1"/>
    <w:rsid w:val="009D197E"/>
    <w:rsid w:val="009D225F"/>
    <w:rsid w:val="009D2C06"/>
    <w:rsid w:val="009D3012"/>
    <w:rsid w:val="009D3662"/>
    <w:rsid w:val="009D4CF6"/>
    <w:rsid w:val="009D4FF2"/>
    <w:rsid w:val="009D589F"/>
    <w:rsid w:val="009D5919"/>
    <w:rsid w:val="009D5CD8"/>
    <w:rsid w:val="009D6B10"/>
    <w:rsid w:val="009D6DF8"/>
    <w:rsid w:val="009D72F5"/>
    <w:rsid w:val="009E04D4"/>
    <w:rsid w:val="009E0822"/>
    <w:rsid w:val="009E0F7F"/>
    <w:rsid w:val="009E139A"/>
    <w:rsid w:val="009E1673"/>
    <w:rsid w:val="009E1A4D"/>
    <w:rsid w:val="009E226F"/>
    <w:rsid w:val="009E2B22"/>
    <w:rsid w:val="009E2E56"/>
    <w:rsid w:val="009E3987"/>
    <w:rsid w:val="009E491F"/>
    <w:rsid w:val="009E53A5"/>
    <w:rsid w:val="009E5B53"/>
    <w:rsid w:val="009E6DF8"/>
    <w:rsid w:val="009E7108"/>
    <w:rsid w:val="009E7D14"/>
    <w:rsid w:val="009E7DB4"/>
    <w:rsid w:val="009F1061"/>
    <w:rsid w:val="009F1DB9"/>
    <w:rsid w:val="009F264E"/>
    <w:rsid w:val="009F280A"/>
    <w:rsid w:val="009F3628"/>
    <w:rsid w:val="009F4156"/>
    <w:rsid w:val="009F42EF"/>
    <w:rsid w:val="009F560D"/>
    <w:rsid w:val="009F577E"/>
    <w:rsid w:val="009F6974"/>
    <w:rsid w:val="009F6987"/>
    <w:rsid w:val="009F6C0A"/>
    <w:rsid w:val="009F6D67"/>
    <w:rsid w:val="009F75EE"/>
    <w:rsid w:val="00A0186D"/>
    <w:rsid w:val="00A01CF4"/>
    <w:rsid w:val="00A01D94"/>
    <w:rsid w:val="00A02CFE"/>
    <w:rsid w:val="00A03B98"/>
    <w:rsid w:val="00A04405"/>
    <w:rsid w:val="00A04FD9"/>
    <w:rsid w:val="00A05523"/>
    <w:rsid w:val="00A05F4F"/>
    <w:rsid w:val="00A066DA"/>
    <w:rsid w:val="00A07D4D"/>
    <w:rsid w:val="00A07DFF"/>
    <w:rsid w:val="00A1086F"/>
    <w:rsid w:val="00A109AD"/>
    <w:rsid w:val="00A10FB3"/>
    <w:rsid w:val="00A110CD"/>
    <w:rsid w:val="00A1154B"/>
    <w:rsid w:val="00A11725"/>
    <w:rsid w:val="00A119F7"/>
    <w:rsid w:val="00A11DDC"/>
    <w:rsid w:val="00A11E66"/>
    <w:rsid w:val="00A12263"/>
    <w:rsid w:val="00A12728"/>
    <w:rsid w:val="00A12A3A"/>
    <w:rsid w:val="00A12F85"/>
    <w:rsid w:val="00A1312A"/>
    <w:rsid w:val="00A133D7"/>
    <w:rsid w:val="00A1376E"/>
    <w:rsid w:val="00A13D10"/>
    <w:rsid w:val="00A13D44"/>
    <w:rsid w:val="00A1445E"/>
    <w:rsid w:val="00A14CF2"/>
    <w:rsid w:val="00A14F60"/>
    <w:rsid w:val="00A153E9"/>
    <w:rsid w:val="00A155CA"/>
    <w:rsid w:val="00A157AB"/>
    <w:rsid w:val="00A15953"/>
    <w:rsid w:val="00A16161"/>
    <w:rsid w:val="00A165FC"/>
    <w:rsid w:val="00A169F4"/>
    <w:rsid w:val="00A16F8E"/>
    <w:rsid w:val="00A1712A"/>
    <w:rsid w:val="00A176B5"/>
    <w:rsid w:val="00A17B15"/>
    <w:rsid w:val="00A202B5"/>
    <w:rsid w:val="00A2095C"/>
    <w:rsid w:val="00A21338"/>
    <w:rsid w:val="00A22B5F"/>
    <w:rsid w:val="00A235F1"/>
    <w:rsid w:val="00A24E9C"/>
    <w:rsid w:val="00A252B0"/>
    <w:rsid w:val="00A2553A"/>
    <w:rsid w:val="00A25BFE"/>
    <w:rsid w:val="00A26186"/>
    <w:rsid w:val="00A26A25"/>
    <w:rsid w:val="00A26FAA"/>
    <w:rsid w:val="00A2731B"/>
    <w:rsid w:val="00A2769C"/>
    <w:rsid w:val="00A27808"/>
    <w:rsid w:val="00A27C85"/>
    <w:rsid w:val="00A306DC"/>
    <w:rsid w:val="00A30FB6"/>
    <w:rsid w:val="00A31752"/>
    <w:rsid w:val="00A31B82"/>
    <w:rsid w:val="00A31C4D"/>
    <w:rsid w:val="00A32977"/>
    <w:rsid w:val="00A32F5F"/>
    <w:rsid w:val="00A33670"/>
    <w:rsid w:val="00A3466F"/>
    <w:rsid w:val="00A34BC4"/>
    <w:rsid w:val="00A34FC2"/>
    <w:rsid w:val="00A36545"/>
    <w:rsid w:val="00A366BC"/>
    <w:rsid w:val="00A36C35"/>
    <w:rsid w:val="00A37470"/>
    <w:rsid w:val="00A374F3"/>
    <w:rsid w:val="00A37DFD"/>
    <w:rsid w:val="00A40140"/>
    <w:rsid w:val="00A41210"/>
    <w:rsid w:val="00A41977"/>
    <w:rsid w:val="00A42D90"/>
    <w:rsid w:val="00A43480"/>
    <w:rsid w:val="00A437BD"/>
    <w:rsid w:val="00A43E73"/>
    <w:rsid w:val="00A45280"/>
    <w:rsid w:val="00A4688D"/>
    <w:rsid w:val="00A46C48"/>
    <w:rsid w:val="00A46E05"/>
    <w:rsid w:val="00A475DA"/>
    <w:rsid w:val="00A476BB"/>
    <w:rsid w:val="00A47DF1"/>
    <w:rsid w:val="00A50D10"/>
    <w:rsid w:val="00A51315"/>
    <w:rsid w:val="00A51379"/>
    <w:rsid w:val="00A51920"/>
    <w:rsid w:val="00A51D48"/>
    <w:rsid w:val="00A52273"/>
    <w:rsid w:val="00A522C0"/>
    <w:rsid w:val="00A54172"/>
    <w:rsid w:val="00A5558D"/>
    <w:rsid w:val="00A56B5F"/>
    <w:rsid w:val="00A56FE0"/>
    <w:rsid w:val="00A5734B"/>
    <w:rsid w:val="00A574BF"/>
    <w:rsid w:val="00A57D67"/>
    <w:rsid w:val="00A603F7"/>
    <w:rsid w:val="00A60F61"/>
    <w:rsid w:val="00A6175D"/>
    <w:rsid w:val="00A617C8"/>
    <w:rsid w:val="00A61C4B"/>
    <w:rsid w:val="00A61C5A"/>
    <w:rsid w:val="00A62768"/>
    <w:rsid w:val="00A62FFB"/>
    <w:rsid w:val="00A631B1"/>
    <w:rsid w:val="00A63F12"/>
    <w:rsid w:val="00A64CEB"/>
    <w:rsid w:val="00A64E31"/>
    <w:rsid w:val="00A651EB"/>
    <w:rsid w:val="00A658EE"/>
    <w:rsid w:val="00A65E5C"/>
    <w:rsid w:val="00A65FCC"/>
    <w:rsid w:val="00A663CE"/>
    <w:rsid w:val="00A66962"/>
    <w:rsid w:val="00A66AB2"/>
    <w:rsid w:val="00A675B1"/>
    <w:rsid w:val="00A6765A"/>
    <w:rsid w:val="00A67FAC"/>
    <w:rsid w:val="00A706F8"/>
    <w:rsid w:val="00A717DF"/>
    <w:rsid w:val="00A718B8"/>
    <w:rsid w:val="00A726E3"/>
    <w:rsid w:val="00A737EF"/>
    <w:rsid w:val="00A73F71"/>
    <w:rsid w:val="00A74EB8"/>
    <w:rsid w:val="00A75AAE"/>
    <w:rsid w:val="00A75DD0"/>
    <w:rsid w:val="00A75E3C"/>
    <w:rsid w:val="00A76603"/>
    <w:rsid w:val="00A767DB"/>
    <w:rsid w:val="00A7758B"/>
    <w:rsid w:val="00A77A3A"/>
    <w:rsid w:val="00A80158"/>
    <w:rsid w:val="00A80370"/>
    <w:rsid w:val="00A80AB5"/>
    <w:rsid w:val="00A81B1A"/>
    <w:rsid w:val="00A82034"/>
    <w:rsid w:val="00A82B18"/>
    <w:rsid w:val="00A83543"/>
    <w:rsid w:val="00A83DE6"/>
    <w:rsid w:val="00A844CA"/>
    <w:rsid w:val="00A85150"/>
    <w:rsid w:val="00A85483"/>
    <w:rsid w:val="00A8577B"/>
    <w:rsid w:val="00A86235"/>
    <w:rsid w:val="00A86BDD"/>
    <w:rsid w:val="00A8712D"/>
    <w:rsid w:val="00A87173"/>
    <w:rsid w:val="00A901F2"/>
    <w:rsid w:val="00A91261"/>
    <w:rsid w:val="00A9199C"/>
    <w:rsid w:val="00A91ADB"/>
    <w:rsid w:val="00A92A12"/>
    <w:rsid w:val="00A92FBF"/>
    <w:rsid w:val="00A93AAB"/>
    <w:rsid w:val="00A95DD9"/>
    <w:rsid w:val="00A96BE6"/>
    <w:rsid w:val="00A96C86"/>
    <w:rsid w:val="00A971F6"/>
    <w:rsid w:val="00AA012F"/>
    <w:rsid w:val="00AA0C14"/>
    <w:rsid w:val="00AA1250"/>
    <w:rsid w:val="00AA1850"/>
    <w:rsid w:val="00AA2614"/>
    <w:rsid w:val="00AA2D17"/>
    <w:rsid w:val="00AA309C"/>
    <w:rsid w:val="00AA320A"/>
    <w:rsid w:val="00AA36D1"/>
    <w:rsid w:val="00AA471A"/>
    <w:rsid w:val="00AA4A7B"/>
    <w:rsid w:val="00AA50BE"/>
    <w:rsid w:val="00AA5506"/>
    <w:rsid w:val="00AA644A"/>
    <w:rsid w:val="00AA7318"/>
    <w:rsid w:val="00AB0D8E"/>
    <w:rsid w:val="00AB0EF6"/>
    <w:rsid w:val="00AB1937"/>
    <w:rsid w:val="00AB2B68"/>
    <w:rsid w:val="00AB37FE"/>
    <w:rsid w:val="00AB3BBE"/>
    <w:rsid w:val="00AB4BD3"/>
    <w:rsid w:val="00AB5020"/>
    <w:rsid w:val="00AB566B"/>
    <w:rsid w:val="00AB58E6"/>
    <w:rsid w:val="00AB613B"/>
    <w:rsid w:val="00AB743F"/>
    <w:rsid w:val="00AC0E29"/>
    <w:rsid w:val="00AC21F1"/>
    <w:rsid w:val="00AC253E"/>
    <w:rsid w:val="00AC260B"/>
    <w:rsid w:val="00AC3B68"/>
    <w:rsid w:val="00AC433D"/>
    <w:rsid w:val="00AC4701"/>
    <w:rsid w:val="00AC4A8A"/>
    <w:rsid w:val="00AC4DEA"/>
    <w:rsid w:val="00AC5832"/>
    <w:rsid w:val="00AC5F56"/>
    <w:rsid w:val="00AC6133"/>
    <w:rsid w:val="00AC631A"/>
    <w:rsid w:val="00AC655E"/>
    <w:rsid w:val="00AC6C87"/>
    <w:rsid w:val="00AC7248"/>
    <w:rsid w:val="00AC7635"/>
    <w:rsid w:val="00AD02DA"/>
    <w:rsid w:val="00AD045C"/>
    <w:rsid w:val="00AD1133"/>
    <w:rsid w:val="00AD13D5"/>
    <w:rsid w:val="00AD1C79"/>
    <w:rsid w:val="00AD1D02"/>
    <w:rsid w:val="00AD1F09"/>
    <w:rsid w:val="00AD3821"/>
    <w:rsid w:val="00AD3E5A"/>
    <w:rsid w:val="00AD41A1"/>
    <w:rsid w:val="00AD4AE6"/>
    <w:rsid w:val="00AD5CB0"/>
    <w:rsid w:val="00AD5D4F"/>
    <w:rsid w:val="00AD76D6"/>
    <w:rsid w:val="00AD7B21"/>
    <w:rsid w:val="00AE21DA"/>
    <w:rsid w:val="00AE3A20"/>
    <w:rsid w:val="00AE3ADE"/>
    <w:rsid w:val="00AE41C9"/>
    <w:rsid w:val="00AE619B"/>
    <w:rsid w:val="00AE62D6"/>
    <w:rsid w:val="00AE6371"/>
    <w:rsid w:val="00AE6648"/>
    <w:rsid w:val="00AE787A"/>
    <w:rsid w:val="00AF02EA"/>
    <w:rsid w:val="00AF0C95"/>
    <w:rsid w:val="00AF1494"/>
    <w:rsid w:val="00AF1649"/>
    <w:rsid w:val="00AF4148"/>
    <w:rsid w:val="00AF43F0"/>
    <w:rsid w:val="00AF585D"/>
    <w:rsid w:val="00AF70D1"/>
    <w:rsid w:val="00B0046E"/>
    <w:rsid w:val="00B00EB3"/>
    <w:rsid w:val="00B016F5"/>
    <w:rsid w:val="00B020D2"/>
    <w:rsid w:val="00B02724"/>
    <w:rsid w:val="00B029E7"/>
    <w:rsid w:val="00B02CBC"/>
    <w:rsid w:val="00B02E33"/>
    <w:rsid w:val="00B05884"/>
    <w:rsid w:val="00B058F7"/>
    <w:rsid w:val="00B0617D"/>
    <w:rsid w:val="00B06253"/>
    <w:rsid w:val="00B0625B"/>
    <w:rsid w:val="00B062FB"/>
    <w:rsid w:val="00B0630F"/>
    <w:rsid w:val="00B06B2D"/>
    <w:rsid w:val="00B07128"/>
    <w:rsid w:val="00B07DC4"/>
    <w:rsid w:val="00B109A6"/>
    <w:rsid w:val="00B119B9"/>
    <w:rsid w:val="00B1230C"/>
    <w:rsid w:val="00B12353"/>
    <w:rsid w:val="00B1236F"/>
    <w:rsid w:val="00B124F1"/>
    <w:rsid w:val="00B12A6B"/>
    <w:rsid w:val="00B12BCE"/>
    <w:rsid w:val="00B136D8"/>
    <w:rsid w:val="00B13753"/>
    <w:rsid w:val="00B1386E"/>
    <w:rsid w:val="00B13A79"/>
    <w:rsid w:val="00B13C1C"/>
    <w:rsid w:val="00B14351"/>
    <w:rsid w:val="00B14A84"/>
    <w:rsid w:val="00B155FB"/>
    <w:rsid w:val="00B160C6"/>
    <w:rsid w:val="00B16A3B"/>
    <w:rsid w:val="00B16BE1"/>
    <w:rsid w:val="00B16C45"/>
    <w:rsid w:val="00B172B1"/>
    <w:rsid w:val="00B17BA6"/>
    <w:rsid w:val="00B202F7"/>
    <w:rsid w:val="00B20DC8"/>
    <w:rsid w:val="00B21355"/>
    <w:rsid w:val="00B218D2"/>
    <w:rsid w:val="00B21D7F"/>
    <w:rsid w:val="00B22817"/>
    <w:rsid w:val="00B22BF2"/>
    <w:rsid w:val="00B22D4D"/>
    <w:rsid w:val="00B22DE8"/>
    <w:rsid w:val="00B22E0F"/>
    <w:rsid w:val="00B2312C"/>
    <w:rsid w:val="00B231DC"/>
    <w:rsid w:val="00B23C2D"/>
    <w:rsid w:val="00B24456"/>
    <w:rsid w:val="00B2587F"/>
    <w:rsid w:val="00B25AA0"/>
    <w:rsid w:val="00B25E11"/>
    <w:rsid w:val="00B26994"/>
    <w:rsid w:val="00B26C28"/>
    <w:rsid w:val="00B278E9"/>
    <w:rsid w:val="00B27CAB"/>
    <w:rsid w:val="00B30043"/>
    <w:rsid w:val="00B301A4"/>
    <w:rsid w:val="00B3024A"/>
    <w:rsid w:val="00B30379"/>
    <w:rsid w:val="00B30879"/>
    <w:rsid w:val="00B30ECA"/>
    <w:rsid w:val="00B315A9"/>
    <w:rsid w:val="00B31D2E"/>
    <w:rsid w:val="00B32778"/>
    <w:rsid w:val="00B32C45"/>
    <w:rsid w:val="00B333E3"/>
    <w:rsid w:val="00B34AB0"/>
    <w:rsid w:val="00B350F8"/>
    <w:rsid w:val="00B371EA"/>
    <w:rsid w:val="00B377B6"/>
    <w:rsid w:val="00B37B44"/>
    <w:rsid w:val="00B4019E"/>
    <w:rsid w:val="00B40222"/>
    <w:rsid w:val="00B41360"/>
    <w:rsid w:val="00B41697"/>
    <w:rsid w:val="00B417ED"/>
    <w:rsid w:val="00B41876"/>
    <w:rsid w:val="00B41938"/>
    <w:rsid w:val="00B4248E"/>
    <w:rsid w:val="00B42560"/>
    <w:rsid w:val="00B42A0E"/>
    <w:rsid w:val="00B42A27"/>
    <w:rsid w:val="00B43C7A"/>
    <w:rsid w:val="00B449E6"/>
    <w:rsid w:val="00B44C13"/>
    <w:rsid w:val="00B44D51"/>
    <w:rsid w:val="00B45B3C"/>
    <w:rsid w:val="00B45EEB"/>
    <w:rsid w:val="00B46070"/>
    <w:rsid w:val="00B46AB5"/>
    <w:rsid w:val="00B50664"/>
    <w:rsid w:val="00B50D46"/>
    <w:rsid w:val="00B50D8C"/>
    <w:rsid w:val="00B50F5E"/>
    <w:rsid w:val="00B529E1"/>
    <w:rsid w:val="00B52C3A"/>
    <w:rsid w:val="00B52FE1"/>
    <w:rsid w:val="00B536D6"/>
    <w:rsid w:val="00B53791"/>
    <w:rsid w:val="00B5380D"/>
    <w:rsid w:val="00B53D99"/>
    <w:rsid w:val="00B54309"/>
    <w:rsid w:val="00B5560A"/>
    <w:rsid w:val="00B55FA5"/>
    <w:rsid w:val="00B56724"/>
    <w:rsid w:val="00B57016"/>
    <w:rsid w:val="00B5714F"/>
    <w:rsid w:val="00B576FE"/>
    <w:rsid w:val="00B57C11"/>
    <w:rsid w:val="00B57F7A"/>
    <w:rsid w:val="00B604D4"/>
    <w:rsid w:val="00B61266"/>
    <w:rsid w:val="00B613B4"/>
    <w:rsid w:val="00B61536"/>
    <w:rsid w:val="00B62770"/>
    <w:rsid w:val="00B6283C"/>
    <w:rsid w:val="00B63B72"/>
    <w:rsid w:val="00B63E7D"/>
    <w:rsid w:val="00B63FA7"/>
    <w:rsid w:val="00B64EDD"/>
    <w:rsid w:val="00B65422"/>
    <w:rsid w:val="00B655CA"/>
    <w:rsid w:val="00B6611C"/>
    <w:rsid w:val="00B66130"/>
    <w:rsid w:val="00B675E4"/>
    <w:rsid w:val="00B675F6"/>
    <w:rsid w:val="00B6766F"/>
    <w:rsid w:val="00B70F7B"/>
    <w:rsid w:val="00B71AE6"/>
    <w:rsid w:val="00B71B36"/>
    <w:rsid w:val="00B71FA6"/>
    <w:rsid w:val="00B72AFA"/>
    <w:rsid w:val="00B73444"/>
    <w:rsid w:val="00B734C5"/>
    <w:rsid w:val="00B74B58"/>
    <w:rsid w:val="00B754CE"/>
    <w:rsid w:val="00B75F48"/>
    <w:rsid w:val="00B768B6"/>
    <w:rsid w:val="00B77037"/>
    <w:rsid w:val="00B77780"/>
    <w:rsid w:val="00B77E6D"/>
    <w:rsid w:val="00B80530"/>
    <w:rsid w:val="00B8061B"/>
    <w:rsid w:val="00B80A45"/>
    <w:rsid w:val="00B81569"/>
    <w:rsid w:val="00B81A21"/>
    <w:rsid w:val="00B81B9A"/>
    <w:rsid w:val="00B81DBF"/>
    <w:rsid w:val="00B83CD2"/>
    <w:rsid w:val="00B84163"/>
    <w:rsid w:val="00B84400"/>
    <w:rsid w:val="00B84BDD"/>
    <w:rsid w:val="00B85230"/>
    <w:rsid w:val="00B85606"/>
    <w:rsid w:val="00B8562E"/>
    <w:rsid w:val="00B86A8A"/>
    <w:rsid w:val="00B86B9A"/>
    <w:rsid w:val="00B86DB5"/>
    <w:rsid w:val="00B879B4"/>
    <w:rsid w:val="00B91160"/>
    <w:rsid w:val="00B9130A"/>
    <w:rsid w:val="00B91945"/>
    <w:rsid w:val="00B91B72"/>
    <w:rsid w:val="00B91C8E"/>
    <w:rsid w:val="00B924F8"/>
    <w:rsid w:val="00B92E8F"/>
    <w:rsid w:val="00B93087"/>
    <w:rsid w:val="00B93A72"/>
    <w:rsid w:val="00B93C41"/>
    <w:rsid w:val="00B94AE7"/>
    <w:rsid w:val="00B95245"/>
    <w:rsid w:val="00B953CC"/>
    <w:rsid w:val="00B959DD"/>
    <w:rsid w:val="00B95B91"/>
    <w:rsid w:val="00B96290"/>
    <w:rsid w:val="00B9633F"/>
    <w:rsid w:val="00B96A16"/>
    <w:rsid w:val="00B96BDA"/>
    <w:rsid w:val="00B97857"/>
    <w:rsid w:val="00B97D26"/>
    <w:rsid w:val="00B97E12"/>
    <w:rsid w:val="00B97F70"/>
    <w:rsid w:val="00BA10BF"/>
    <w:rsid w:val="00BA1147"/>
    <w:rsid w:val="00BA179E"/>
    <w:rsid w:val="00BA1B22"/>
    <w:rsid w:val="00BA1D27"/>
    <w:rsid w:val="00BA1EB8"/>
    <w:rsid w:val="00BA6128"/>
    <w:rsid w:val="00BA61D4"/>
    <w:rsid w:val="00BA70AF"/>
    <w:rsid w:val="00BA7517"/>
    <w:rsid w:val="00BA7EDD"/>
    <w:rsid w:val="00BB0CED"/>
    <w:rsid w:val="00BB22FC"/>
    <w:rsid w:val="00BB27A5"/>
    <w:rsid w:val="00BB34F8"/>
    <w:rsid w:val="00BB3E67"/>
    <w:rsid w:val="00BB4BE9"/>
    <w:rsid w:val="00BB56A9"/>
    <w:rsid w:val="00BB5847"/>
    <w:rsid w:val="00BB5D9F"/>
    <w:rsid w:val="00BB7F76"/>
    <w:rsid w:val="00BC0086"/>
    <w:rsid w:val="00BC0711"/>
    <w:rsid w:val="00BC175F"/>
    <w:rsid w:val="00BC26AB"/>
    <w:rsid w:val="00BC284B"/>
    <w:rsid w:val="00BC2B10"/>
    <w:rsid w:val="00BC3A79"/>
    <w:rsid w:val="00BC486C"/>
    <w:rsid w:val="00BC4DAD"/>
    <w:rsid w:val="00BC4E0B"/>
    <w:rsid w:val="00BC4FE2"/>
    <w:rsid w:val="00BC500A"/>
    <w:rsid w:val="00BC51CB"/>
    <w:rsid w:val="00BC5CB5"/>
    <w:rsid w:val="00BC6357"/>
    <w:rsid w:val="00BC6B87"/>
    <w:rsid w:val="00BD0FD6"/>
    <w:rsid w:val="00BD137E"/>
    <w:rsid w:val="00BD191E"/>
    <w:rsid w:val="00BD2186"/>
    <w:rsid w:val="00BD2B37"/>
    <w:rsid w:val="00BD2C5E"/>
    <w:rsid w:val="00BD32A1"/>
    <w:rsid w:val="00BD4677"/>
    <w:rsid w:val="00BD4D29"/>
    <w:rsid w:val="00BD53E7"/>
    <w:rsid w:val="00BD5946"/>
    <w:rsid w:val="00BD5B46"/>
    <w:rsid w:val="00BD5D36"/>
    <w:rsid w:val="00BD6B0A"/>
    <w:rsid w:val="00BD6F5F"/>
    <w:rsid w:val="00BD6FF3"/>
    <w:rsid w:val="00BD76FF"/>
    <w:rsid w:val="00BD7A57"/>
    <w:rsid w:val="00BD7F90"/>
    <w:rsid w:val="00BE008A"/>
    <w:rsid w:val="00BE0E8B"/>
    <w:rsid w:val="00BE0EBB"/>
    <w:rsid w:val="00BE1327"/>
    <w:rsid w:val="00BE14E3"/>
    <w:rsid w:val="00BE287D"/>
    <w:rsid w:val="00BE3DFB"/>
    <w:rsid w:val="00BE4761"/>
    <w:rsid w:val="00BE47FD"/>
    <w:rsid w:val="00BE5885"/>
    <w:rsid w:val="00BE596D"/>
    <w:rsid w:val="00BE5B6C"/>
    <w:rsid w:val="00BE680E"/>
    <w:rsid w:val="00BE6AAD"/>
    <w:rsid w:val="00BF0992"/>
    <w:rsid w:val="00BF251C"/>
    <w:rsid w:val="00BF311B"/>
    <w:rsid w:val="00BF32AD"/>
    <w:rsid w:val="00BF3D6E"/>
    <w:rsid w:val="00BF4C57"/>
    <w:rsid w:val="00BF545E"/>
    <w:rsid w:val="00BF715F"/>
    <w:rsid w:val="00BF7594"/>
    <w:rsid w:val="00C00A30"/>
    <w:rsid w:val="00C00D2B"/>
    <w:rsid w:val="00C01534"/>
    <w:rsid w:val="00C01708"/>
    <w:rsid w:val="00C0176B"/>
    <w:rsid w:val="00C01C24"/>
    <w:rsid w:val="00C0236A"/>
    <w:rsid w:val="00C0257D"/>
    <w:rsid w:val="00C02A7E"/>
    <w:rsid w:val="00C02BAD"/>
    <w:rsid w:val="00C03298"/>
    <w:rsid w:val="00C03C93"/>
    <w:rsid w:val="00C041C8"/>
    <w:rsid w:val="00C0431C"/>
    <w:rsid w:val="00C05595"/>
    <w:rsid w:val="00C1001D"/>
    <w:rsid w:val="00C106C4"/>
    <w:rsid w:val="00C11944"/>
    <w:rsid w:val="00C11C84"/>
    <w:rsid w:val="00C11D04"/>
    <w:rsid w:val="00C12D33"/>
    <w:rsid w:val="00C12E1F"/>
    <w:rsid w:val="00C12E4F"/>
    <w:rsid w:val="00C12FA6"/>
    <w:rsid w:val="00C131F5"/>
    <w:rsid w:val="00C1340F"/>
    <w:rsid w:val="00C13610"/>
    <w:rsid w:val="00C13F15"/>
    <w:rsid w:val="00C13F7D"/>
    <w:rsid w:val="00C1406D"/>
    <w:rsid w:val="00C14E9A"/>
    <w:rsid w:val="00C14F33"/>
    <w:rsid w:val="00C15500"/>
    <w:rsid w:val="00C158DE"/>
    <w:rsid w:val="00C166FC"/>
    <w:rsid w:val="00C167C4"/>
    <w:rsid w:val="00C16D62"/>
    <w:rsid w:val="00C2003D"/>
    <w:rsid w:val="00C20A81"/>
    <w:rsid w:val="00C20FCB"/>
    <w:rsid w:val="00C22269"/>
    <w:rsid w:val="00C2232B"/>
    <w:rsid w:val="00C22377"/>
    <w:rsid w:val="00C223E4"/>
    <w:rsid w:val="00C22502"/>
    <w:rsid w:val="00C22A08"/>
    <w:rsid w:val="00C22C27"/>
    <w:rsid w:val="00C22D3C"/>
    <w:rsid w:val="00C22EB8"/>
    <w:rsid w:val="00C23782"/>
    <w:rsid w:val="00C23988"/>
    <w:rsid w:val="00C24226"/>
    <w:rsid w:val="00C242AE"/>
    <w:rsid w:val="00C24406"/>
    <w:rsid w:val="00C2455E"/>
    <w:rsid w:val="00C24ED8"/>
    <w:rsid w:val="00C2545F"/>
    <w:rsid w:val="00C27336"/>
    <w:rsid w:val="00C276BB"/>
    <w:rsid w:val="00C27BA5"/>
    <w:rsid w:val="00C27C47"/>
    <w:rsid w:val="00C302D9"/>
    <w:rsid w:val="00C30E87"/>
    <w:rsid w:val="00C322EB"/>
    <w:rsid w:val="00C331B8"/>
    <w:rsid w:val="00C335A4"/>
    <w:rsid w:val="00C348C7"/>
    <w:rsid w:val="00C35208"/>
    <w:rsid w:val="00C3543F"/>
    <w:rsid w:val="00C3559B"/>
    <w:rsid w:val="00C3677F"/>
    <w:rsid w:val="00C36871"/>
    <w:rsid w:val="00C36936"/>
    <w:rsid w:val="00C36C91"/>
    <w:rsid w:val="00C37148"/>
    <w:rsid w:val="00C37264"/>
    <w:rsid w:val="00C37947"/>
    <w:rsid w:val="00C37BDE"/>
    <w:rsid w:val="00C40051"/>
    <w:rsid w:val="00C400B6"/>
    <w:rsid w:val="00C40890"/>
    <w:rsid w:val="00C40D50"/>
    <w:rsid w:val="00C413A4"/>
    <w:rsid w:val="00C41DCD"/>
    <w:rsid w:val="00C438E5"/>
    <w:rsid w:val="00C4411C"/>
    <w:rsid w:val="00C44BEF"/>
    <w:rsid w:val="00C4530C"/>
    <w:rsid w:val="00C456A9"/>
    <w:rsid w:val="00C46A7A"/>
    <w:rsid w:val="00C46CF1"/>
    <w:rsid w:val="00C46EF4"/>
    <w:rsid w:val="00C47277"/>
    <w:rsid w:val="00C47618"/>
    <w:rsid w:val="00C47643"/>
    <w:rsid w:val="00C500E2"/>
    <w:rsid w:val="00C508A5"/>
    <w:rsid w:val="00C52095"/>
    <w:rsid w:val="00C52684"/>
    <w:rsid w:val="00C52D0B"/>
    <w:rsid w:val="00C53970"/>
    <w:rsid w:val="00C53D2E"/>
    <w:rsid w:val="00C53D60"/>
    <w:rsid w:val="00C540EC"/>
    <w:rsid w:val="00C54715"/>
    <w:rsid w:val="00C55CA0"/>
    <w:rsid w:val="00C55ED3"/>
    <w:rsid w:val="00C56224"/>
    <w:rsid w:val="00C577FD"/>
    <w:rsid w:val="00C57E8A"/>
    <w:rsid w:val="00C60BA4"/>
    <w:rsid w:val="00C620BB"/>
    <w:rsid w:val="00C62D9A"/>
    <w:rsid w:val="00C62EFB"/>
    <w:rsid w:val="00C62F5B"/>
    <w:rsid w:val="00C6317B"/>
    <w:rsid w:val="00C65810"/>
    <w:rsid w:val="00C65A62"/>
    <w:rsid w:val="00C66FE6"/>
    <w:rsid w:val="00C67620"/>
    <w:rsid w:val="00C67938"/>
    <w:rsid w:val="00C70178"/>
    <w:rsid w:val="00C705BF"/>
    <w:rsid w:val="00C70D3D"/>
    <w:rsid w:val="00C7148B"/>
    <w:rsid w:val="00C715EC"/>
    <w:rsid w:val="00C71F6B"/>
    <w:rsid w:val="00C71F74"/>
    <w:rsid w:val="00C7227A"/>
    <w:rsid w:val="00C7243E"/>
    <w:rsid w:val="00C73495"/>
    <w:rsid w:val="00C740C9"/>
    <w:rsid w:val="00C74151"/>
    <w:rsid w:val="00C7550D"/>
    <w:rsid w:val="00C75E72"/>
    <w:rsid w:val="00C76025"/>
    <w:rsid w:val="00C7602B"/>
    <w:rsid w:val="00C766CD"/>
    <w:rsid w:val="00C807C0"/>
    <w:rsid w:val="00C81D34"/>
    <w:rsid w:val="00C82ADE"/>
    <w:rsid w:val="00C83052"/>
    <w:rsid w:val="00C8362A"/>
    <w:rsid w:val="00C843BD"/>
    <w:rsid w:val="00C8444E"/>
    <w:rsid w:val="00C85F44"/>
    <w:rsid w:val="00C86241"/>
    <w:rsid w:val="00C869A9"/>
    <w:rsid w:val="00C86A93"/>
    <w:rsid w:val="00C8728A"/>
    <w:rsid w:val="00C87558"/>
    <w:rsid w:val="00C87570"/>
    <w:rsid w:val="00C87601"/>
    <w:rsid w:val="00C876C4"/>
    <w:rsid w:val="00C87F22"/>
    <w:rsid w:val="00C90A32"/>
    <w:rsid w:val="00C90A5A"/>
    <w:rsid w:val="00C9139C"/>
    <w:rsid w:val="00C91523"/>
    <w:rsid w:val="00C91D17"/>
    <w:rsid w:val="00C93906"/>
    <w:rsid w:val="00C93C17"/>
    <w:rsid w:val="00C93D75"/>
    <w:rsid w:val="00C94FDC"/>
    <w:rsid w:val="00C96469"/>
    <w:rsid w:val="00C96601"/>
    <w:rsid w:val="00C96B7D"/>
    <w:rsid w:val="00C974A5"/>
    <w:rsid w:val="00C978F5"/>
    <w:rsid w:val="00CA07A3"/>
    <w:rsid w:val="00CA0C29"/>
    <w:rsid w:val="00CA0C2C"/>
    <w:rsid w:val="00CA1011"/>
    <w:rsid w:val="00CA170F"/>
    <w:rsid w:val="00CA1AB2"/>
    <w:rsid w:val="00CA2033"/>
    <w:rsid w:val="00CA254E"/>
    <w:rsid w:val="00CA2FCA"/>
    <w:rsid w:val="00CA3A6C"/>
    <w:rsid w:val="00CA5958"/>
    <w:rsid w:val="00CA5A96"/>
    <w:rsid w:val="00CA5D47"/>
    <w:rsid w:val="00CA5E54"/>
    <w:rsid w:val="00CA6109"/>
    <w:rsid w:val="00CA611B"/>
    <w:rsid w:val="00CA75D9"/>
    <w:rsid w:val="00CB0205"/>
    <w:rsid w:val="00CB1000"/>
    <w:rsid w:val="00CB11D0"/>
    <w:rsid w:val="00CB12D6"/>
    <w:rsid w:val="00CB1575"/>
    <w:rsid w:val="00CB205F"/>
    <w:rsid w:val="00CB20A8"/>
    <w:rsid w:val="00CB31C6"/>
    <w:rsid w:val="00CB3A86"/>
    <w:rsid w:val="00CB42C8"/>
    <w:rsid w:val="00CB5AC4"/>
    <w:rsid w:val="00CB5C1A"/>
    <w:rsid w:val="00CB634C"/>
    <w:rsid w:val="00CB6584"/>
    <w:rsid w:val="00CB6898"/>
    <w:rsid w:val="00CB6D07"/>
    <w:rsid w:val="00CB70CD"/>
    <w:rsid w:val="00CB7582"/>
    <w:rsid w:val="00CB7585"/>
    <w:rsid w:val="00CB7DE5"/>
    <w:rsid w:val="00CC0179"/>
    <w:rsid w:val="00CC0310"/>
    <w:rsid w:val="00CC09CB"/>
    <w:rsid w:val="00CC0CEB"/>
    <w:rsid w:val="00CC1087"/>
    <w:rsid w:val="00CC1CA8"/>
    <w:rsid w:val="00CC2266"/>
    <w:rsid w:val="00CC22D2"/>
    <w:rsid w:val="00CC2840"/>
    <w:rsid w:val="00CC2A9A"/>
    <w:rsid w:val="00CC2B96"/>
    <w:rsid w:val="00CC34B3"/>
    <w:rsid w:val="00CC403C"/>
    <w:rsid w:val="00CC409D"/>
    <w:rsid w:val="00CC4F48"/>
    <w:rsid w:val="00CC5132"/>
    <w:rsid w:val="00CC523B"/>
    <w:rsid w:val="00CC58D2"/>
    <w:rsid w:val="00CC5FC5"/>
    <w:rsid w:val="00CC601E"/>
    <w:rsid w:val="00CC6723"/>
    <w:rsid w:val="00CC6E8E"/>
    <w:rsid w:val="00CC7A27"/>
    <w:rsid w:val="00CD09D7"/>
    <w:rsid w:val="00CD15FF"/>
    <w:rsid w:val="00CD1670"/>
    <w:rsid w:val="00CD2BA4"/>
    <w:rsid w:val="00CD3392"/>
    <w:rsid w:val="00CD4114"/>
    <w:rsid w:val="00CD442B"/>
    <w:rsid w:val="00CD4C90"/>
    <w:rsid w:val="00CD4EFC"/>
    <w:rsid w:val="00CD541A"/>
    <w:rsid w:val="00CD6259"/>
    <w:rsid w:val="00CD72D6"/>
    <w:rsid w:val="00CD7652"/>
    <w:rsid w:val="00CD7763"/>
    <w:rsid w:val="00CD77E3"/>
    <w:rsid w:val="00CD7DE6"/>
    <w:rsid w:val="00CE016A"/>
    <w:rsid w:val="00CE0399"/>
    <w:rsid w:val="00CE15B6"/>
    <w:rsid w:val="00CE2742"/>
    <w:rsid w:val="00CE2A46"/>
    <w:rsid w:val="00CE307A"/>
    <w:rsid w:val="00CE3E15"/>
    <w:rsid w:val="00CE4B20"/>
    <w:rsid w:val="00CE4BEF"/>
    <w:rsid w:val="00CE6177"/>
    <w:rsid w:val="00CE672C"/>
    <w:rsid w:val="00CE729E"/>
    <w:rsid w:val="00CE7410"/>
    <w:rsid w:val="00CE79E9"/>
    <w:rsid w:val="00CE7CE3"/>
    <w:rsid w:val="00CF01E4"/>
    <w:rsid w:val="00CF0BA5"/>
    <w:rsid w:val="00CF1B4B"/>
    <w:rsid w:val="00CF1DC1"/>
    <w:rsid w:val="00CF1FDA"/>
    <w:rsid w:val="00CF23C9"/>
    <w:rsid w:val="00CF2E74"/>
    <w:rsid w:val="00CF43C3"/>
    <w:rsid w:val="00CF49FF"/>
    <w:rsid w:val="00CF53EF"/>
    <w:rsid w:val="00CF5828"/>
    <w:rsid w:val="00CF5F80"/>
    <w:rsid w:val="00CF6190"/>
    <w:rsid w:val="00CF6D10"/>
    <w:rsid w:val="00CF7409"/>
    <w:rsid w:val="00CF78C3"/>
    <w:rsid w:val="00CF7ECB"/>
    <w:rsid w:val="00CF7F7B"/>
    <w:rsid w:val="00D00B80"/>
    <w:rsid w:val="00D01491"/>
    <w:rsid w:val="00D01F00"/>
    <w:rsid w:val="00D0327D"/>
    <w:rsid w:val="00D032DC"/>
    <w:rsid w:val="00D04182"/>
    <w:rsid w:val="00D0480E"/>
    <w:rsid w:val="00D05F29"/>
    <w:rsid w:val="00D067F7"/>
    <w:rsid w:val="00D0714B"/>
    <w:rsid w:val="00D0770D"/>
    <w:rsid w:val="00D079AA"/>
    <w:rsid w:val="00D10270"/>
    <w:rsid w:val="00D10777"/>
    <w:rsid w:val="00D1116D"/>
    <w:rsid w:val="00D11A40"/>
    <w:rsid w:val="00D11ADE"/>
    <w:rsid w:val="00D11DF1"/>
    <w:rsid w:val="00D12BFC"/>
    <w:rsid w:val="00D14031"/>
    <w:rsid w:val="00D143DC"/>
    <w:rsid w:val="00D152C5"/>
    <w:rsid w:val="00D15520"/>
    <w:rsid w:val="00D1563C"/>
    <w:rsid w:val="00D1598D"/>
    <w:rsid w:val="00D17CF9"/>
    <w:rsid w:val="00D17ECD"/>
    <w:rsid w:val="00D211FC"/>
    <w:rsid w:val="00D2175C"/>
    <w:rsid w:val="00D219BC"/>
    <w:rsid w:val="00D22056"/>
    <w:rsid w:val="00D2367F"/>
    <w:rsid w:val="00D237B2"/>
    <w:rsid w:val="00D23F82"/>
    <w:rsid w:val="00D23FED"/>
    <w:rsid w:val="00D247C3"/>
    <w:rsid w:val="00D30662"/>
    <w:rsid w:val="00D30BE9"/>
    <w:rsid w:val="00D31280"/>
    <w:rsid w:val="00D31436"/>
    <w:rsid w:val="00D3185E"/>
    <w:rsid w:val="00D32F4C"/>
    <w:rsid w:val="00D3304B"/>
    <w:rsid w:val="00D33BFB"/>
    <w:rsid w:val="00D342DB"/>
    <w:rsid w:val="00D35C0F"/>
    <w:rsid w:val="00D36C18"/>
    <w:rsid w:val="00D36D66"/>
    <w:rsid w:val="00D36DF3"/>
    <w:rsid w:val="00D372DD"/>
    <w:rsid w:val="00D37694"/>
    <w:rsid w:val="00D40517"/>
    <w:rsid w:val="00D408F5"/>
    <w:rsid w:val="00D40B5C"/>
    <w:rsid w:val="00D414ED"/>
    <w:rsid w:val="00D421BF"/>
    <w:rsid w:val="00D42A18"/>
    <w:rsid w:val="00D42E71"/>
    <w:rsid w:val="00D42F21"/>
    <w:rsid w:val="00D43ED6"/>
    <w:rsid w:val="00D445C0"/>
    <w:rsid w:val="00D44874"/>
    <w:rsid w:val="00D44D8C"/>
    <w:rsid w:val="00D45699"/>
    <w:rsid w:val="00D45BEC"/>
    <w:rsid w:val="00D463AA"/>
    <w:rsid w:val="00D47473"/>
    <w:rsid w:val="00D503F7"/>
    <w:rsid w:val="00D50AE2"/>
    <w:rsid w:val="00D510C5"/>
    <w:rsid w:val="00D5140F"/>
    <w:rsid w:val="00D5250E"/>
    <w:rsid w:val="00D5281C"/>
    <w:rsid w:val="00D53A26"/>
    <w:rsid w:val="00D541D9"/>
    <w:rsid w:val="00D54929"/>
    <w:rsid w:val="00D5532F"/>
    <w:rsid w:val="00D5669E"/>
    <w:rsid w:val="00D5715C"/>
    <w:rsid w:val="00D57D3E"/>
    <w:rsid w:val="00D57DC4"/>
    <w:rsid w:val="00D57FE0"/>
    <w:rsid w:val="00D60B75"/>
    <w:rsid w:val="00D60D7D"/>
    <w:rsid w:val="00D62BD1"/>
    <w:rsid w:val="00D64098"/>
    <w:rsid w:val="00D6426D"/>
    <w:rsid w:val="00D64286"/>
    <w:rsid w:val="00D642D3"/>
    <w:rsid w:val="00D648B8"/>
    <w:rsid w:val="00D65C09"/>
    <w:rsid w:val="00D65E99"/>
    <w:rsid w:val="00D67A2A"/>
    <w:rsid w:val="00D67FC2"/>
    <w:rsid w:val="00D70332"/>
    <w:rsid w:val="00D703E1"/>
    <w:rsid w:val="00D70424"/>
    <w:rsid w:val="00D70E1B"/>
    <w:rsid w:val="00D72456"/>
    <w:rsid w:val="00D73074"/>
    <w:rsid w:val="00D73385"/>
    <w:rsid w:val="00D73C0B"/>
    <w:rsid w:val="00D749DC"/>
    <w:rsid w:val="00D74D1D"/>
    <w:rsid w:val="00D75C72"/>
    <w:rsid w:val="00D76451"/>
    <w:rsid w:val="00D77527"/>
    <w:rsid w:val="00D77ABC"/>
    <w:rsid w:val="00D77C4F"/>
    <w:rsid w:val="00D8083C"/>
    <w:rsid w:val="00D81243"/>
    <w:rsid w:val="00D817CE"/>
    <w:rsid w:val="00D81F6F"/>
    <w:rsid w:val="00D82050"/>
    <w:rsid w:val="00D8337A"/>
    <w:rsid w:val="00D8537F"/>
    <w:rsid w:val="00D85C9A"/>
    <w:rsid w:val="00D90045"/>
    <w:rsid w:val="00D9010E"/>
    <w:rsid w:val="00D918F3"/>
    <w:rsid w:val="00D91A99"/>
    <w:rsid w:val="00D92135"/>
    <w:rsid w:val="00D925C6"/>
    <w:rsid w:val="00D92D5E"/>
    <w:rsid w:val="00D92EAB"/>
    <w:rsid w:val="00D93A0A"/>
    <w:rsid w:val="00D93B9F"/>
    <w:rsid w:val="00D94E66"/>
    <w:rsid w:val="00D951FA"/>
    <w:rsid w:val="00D953D4"/>
    <w:rsid w:val="00D95F6B"/>
    <w:rsid w:val="00D9639C"/>
    <w:rsid w:val="00D965F7"/>
    <w:rsid w:val="00D96B90"/>
    <w:rsid w:val="00D972C5"/>
    <w:rsid w:val="00D97DE9"/>
    <w:rsid w:val="00DA09A2"/>
    <w:rsid w:val="00DA0EFC"/>
    <w:rsid w:val="00DA1182"/>
    <w:rsid w:val="00DA1568"/>
    <w:rsid w:val="00DA1613"/>
    <w:rsid w:val="00DA1A20"/>
    <w:rsid w:val="00DA3047"/>
    <w:rsid w:val="00DA36E2"/>
    <w:rsid w:val="00DA3D73"/>
    <w:rsid w:val="00DA4DF1"/>
    <w:rsid w:val="00DA516D"/>
    <w:rsid w:val="00DA5186"/>
    <w:rsid w:val="00DA5B3E"/>
    <w:rsid w:val="00DA7FA9"/>
    <w:rsid w:val="00DB0326"/>
    <w:rsid w:val="00DB0A18"/>
    <w:rsid w:val="00DB1510"/>
    <w:rsid w:val="00DB1879"/>
    <w:rsid w:val="00DB2174"/>
    <w:rsid w:val="00DB22C3"/>
    <w:rsid w:val="00DB2401"/>
    <w:rsid w:val="00DB2C11"/>
    <w:rsid w:val="00DB2FAE"/>
    <w:rsid w:val="00DB324D"/>
    <w:rsid w:val="00DB3974"/>
    <w:rsid w:val="00DB3CAD"/>
    <w:rsid w:val="00DB45C3"/>
    <w:rsid w:val="00DB48FE"/>
    <w:rsid w:val="00DB4D08"/>
    <w:rsid w:val="00DB5BB9"/>
    <w:rsid w:val="00DB5C3F"/>
    <w:rsid w:val="00DB668E"/>
    <w:rsid w:val="00DB6852"/>
    <w:rsid w:val="00DB68C9"/>
    <w:rsid w:val="00DB6B6D"/>
    <w:rsid w:val="00DB7CE6"/>
    <w:rsid w:val="00DC000C"/>
    <w:rsid w:val="00DC1C0D"/>
    <w:rsid w:val="00DC1DB4"/>
    <w:rsid w:val="00DC2381"/>
    <w:rsid w:val="00DC26C9"/>
    <w:rsid w:val="00DC2DC5"/>
    <w:rsid w:val="00DC61AB"/>
    <w:rsid w:val="00DC669B"/>
    <w:rsid w:val="00DC6A04"/>
    <w:rsid w:val="00DC6EA4"/>
    <w:rsid w:val="00DC792E"/>
    <w:rsid w:val="00DC7A85"/>
    <w:rsid w:val="00DD0715"/>
    <w:rsid w:val="00DD0CBC"/>
    <w:rsid w:val="00DD12D2"/>
    <w:rsid w:val="00DD1633"/>
    <w:rsid w:val="00DD16E9"/>
    <w:rsid w:val="00DD2205"/>
    <w:rsid w:val="00DD2270"/>
    <w:rsid w:val="00DD2B67"/>
    <w:rsid w:val="00DD3672"/>
    <w:rsid w:val="00DD3BCB"/>
    <w:rsid w:val="00DD4A13"/>
    <w:rsid w:val="00DD5B5B"/>
    <w:rsid w:val="00DD6086"/>
    <w:rsid w:val="00DD62BF"/>
    <w:rsid w:val="00DD68E2"/>
    <w:rsid w:val="00DD6A51"/>
    <w:rsid w:val="00DD732E"/>
    <w:rsid w:val="00DE1604"/>
    <w:rsid w:val="00DE1FCF"/>
    <w:rsid w:val="00DE260D"/>
    <w:rsid w:val="00DE2B24"/>
    <w:rsid w:val="00DE3046"/>
    <w:rsid w:val="00DE36CA"/>
    <w:rsid w:val="00DE3759"/>
    <w:rsid w:val="00DE3CFC"/>
    <w:rsid w:val="00DE3FC0"/>
    <w:rsid w:val="00DE53E9"/>
    <w:rsid w:val="00DE5B5C"/>
    <w:rsid w:val="00DE5B80"/>
    <w:rsid w:val="00DE5D43"/>
    <w:rsid w:val="00DE6143"/>
    <w:rsid w:val="00DE6860"/>
    <w:rsid w:val="00DE693F"/>
    <w:rsid w:val="00DE7CB0"/>
    <w:rsid w:val="00DF080F"/>
    <w:rsid w:val="00DF17C3"/>
    <w:rsid w:val="00DF199E"/>
    <w:rsid w:val="00DF207F"/>
    <w:rsid w:val="00DF2E06"/>
    <w:rsid w:val="00DF2F18"/>
    <w:rsid w:val="00DF34EC"/>
    <w:rsid w:val="00DF38E9"/>
    <w:rsid w:val="00DF448F"/>
    <w:rsid w:val="00DF4B9D"/>
    <w:rsid w:val="00DF568D"/>
    <w:rsid w:val="00DF5D3B"/>
    <w:rsid w:val="00DF5EE7"/>
    <w:rsid w:val="00DF691F"/>
    <w:rsid w:val="00DF7106"/>
    <w:rsid w:val="00DF7B40"/>
    <w:rsid w:val="00E0079D"/>
    <w:rsid w:val="00E00FFB"/>
    <w:rsid w:val="00E01342"/>
    <w:rsid w:val="00E0189C"/>
    <w:rsid w:val="00E01F07"/>
    <w:rsid w:val="00E027F9"/>
    <w:rsid w:val="00E03026"/>
    <w:rsid w:val="00E031A3"/>
    <w:rsid w:val="00E0401A"/>
    <w:rsid w:val="00E0403B"/>
    <w:rsid w:val="00E043B7"/>
    <w:rsid w:val="00E0471A"/>
    <w:rsid w:val="00E0481B"/>
    <w:rsid w:val="00E04867"/>
    <w:rsid w:val="00E050B3"/>
    <w:rsid w:val="00E05F1D"/>
    <w:rsid w:val="00E062E0"/>
    <w:rsid w:val="00E0646B"/>
    <w:rsid w:val="00E07FC6"/>
    <w:rsid w:val="00E103B7"/>
    <w:rsid w:val="00E11CA9"/>
    <w:rsid w:val="00E12EFC"/>
    <w:rsid w:val="00E13515"/>
    <w:rsid w:val="00E145C0"/>
    <w:rsid w:val="00E14D22"/>
    <w:rsid w:val="00E164E3"/>
    <w:rsid w:val="00E16931"/>
    <w:rsid w:val="00E16CB0"/>
    <w:rsid w:val="00E16D37"/>
    <w:rsid w:val="00E17107"/>
    <w:rsid w:val="00E2003E"/>
    <w:rsid w:val="00E204B1"/>
    <w:rsid w:val="00E207F2"/>
    <w:rsid w:val="00E20812"/>
    <w:rsid w:val="00E2126F"/>
    <w:rsid w:val="00E21A83"/>
    <w:rsid w:val="00E22022"/>
    <w:rsid w:val="00E2252F"/>
    <w:rsid w:val="00E2281A"/>
    <w:rsid w:val="00E237B3"/>
    <w:rsid w:val="00E2475B"/>
    <w:rsid w:val="00E24E9D"/>
    <w:rsid w:val="00E2532C"/>
    <w:rsid w:val="00E255AC"/>
    <w:rsid w:val="00E2568E"/>
    <w:rsid w:val="00E26388"/>
    <w:rsid w:val="00E26E0B"/>
    <w:rsid w:val="00E274E4"/>
    <w:rsid w:val="00E2751E"/>
    <w:rsid w:val="00E32C9E"/>
    <w:rsid w:val="00E33215"/>
    <w:rsid w:val="00E33B05"/>
    <w:rsid w:val="00E34108"/>
    <w:rsid w:val="00E350AE"/>
    <w:rsid w:val="00E353E7"/>
    <w:rsid w:val="00E3610E"/>
    <w:rsid w:val="00E36A32"/>
    <w:rsid w:val="00E36D34"/>
    <w:rsid w:val="00E37061"/>
    <w:rsid w:val="00E37548"/>
    <w:rsid w:val="00E375BA"/>
    <w:rsid w:val="00E3784B"/>
    <w:rsid w:val="00E37A60"/>
    <w:rsid w:val="00E4005C"/>
    <w:rsid w:val="00E401AC"/>
    <w:rsid w:val="00E4090F"/>
    <w:rsid w:val="00E41493"/>
    <w:rsid w:val="00E415B1"/>
    <w:rsid w:val="00E41B65"/>
    <w:rsid w:val="00E41BF6"/>
    <w:rsid w:val="00E41C8D"/>
    <w:rsid w:val="00E41DEF"/>
    <w:rsid w:val="00E42C35"/>
    <w:rsid w:val="00E433A7"/>
    <w:rsid w:val="00E435F3"/>
    <w:rsid w:val="00E44027"/>
    <w:rsid w:val="00E45017"/>
    <w:rsid w:val="00E454C4"/>
    <w:rsid w:val="00E45837"/>
    <w:rsid w:val="00E45BFE"/>
    <w:rsid w:val="00E45CA4"/>
    <w:rsid w:val="00E4604F"/>
    <w:rsid w:val="00E464A4"/>
    <w:rsid w:val="00E46DAA"/>
    <w:rsid w:val="00E471C6"/>
    <w:rsid w:val="00E4773C"/>
    <w:rsid w:val="00E50688"/>
    <w:rsid w:val="00E5068E"/>
    <w:rsid w:val="00E50F21"/>
    <w:rsid w:val="00E522AF"/>
    <w:rsid w:val="00E5268E"/>
    <w:rsid w:val="00E5415E"/>
    <w:rsid w:val="00E543BE"/>
    <w:rsid w:val="00E56213"/>
    <w:rsid w:val="00E56E46"/>
    <w:rsid w:val="00E57BAF"/>
    <w:rsid w:val="00E57E8E"/>
    <w:rsid w:val="00E60B0D"/>
    <w:rsid w:val="00E60BA7"/>
    <w:rsid w:val="00E611F1"/>
    <w:rsid w:val="00E61AA0"/>
    <w:rsid w:val="00E61EA1"/>
    <w:rsid w:val="00E61F45"/>
    <w:rsid w:val="00E61F59"/>
    <w:rsid w:val="00E62139"/>
    <w:rsid w:val="00E6282E"/>
    <w:rsid w:val="00E62E17"/>
    <w:rsid w:val="00E6308E"/>
    <w:rsid w:val="00E630FE"/>
    <w:rsid w:val="00E633E3"/>
    <w:rsid w:val="00E638DF"/>
    <w:rsid w:val="00E64453"/>
    <w:rsid w:val="00E64D4A"/>
    <w:rsid w:val="00E65244"/>
    <w:rsid w:val="00E65CA4"/>
    <w:rsid w:val="00E6624C"/>
    <w:rsid w:val="00E662CD"/>
    <w:rsid w:val="00E664BD"/>
    <w:rsid w:val="00E66B33"/>
    <w:rsid w:val="00E67001"/>
    <w:rsid w:val="00E67706"/>
    <w:rsid w:val="00E67A20"/>
    <w:rsid w:val="00E7036E"/>
    <w:rsid w:val="00E71EF3"/>
    <w:rsid w:val="00E72346"/>
    <w:rsid w:val="00E729B5"/>
    <w:rsid w:val="00E73610"/>
    <w:rsid w:val="00E73AF1"/>
    <w:rsid w:val="00E73DD7"/>
    <w:rsid w:val="00E7438B"/>
    <w:rsid w:val="00E7440C"/>
    <w:rsid w:val="00E74D8F"/>
    <w:rsid w:val="00E750D7"/>
    <w:rsid w:val="00E7556A"/>
    <w:rsid w:val="00E76014"/>
    <w:rsid w:val="00E76E26"/>
    <w:rsid w:val="00E77553"/>
    <w:rsid w:val="00E8052B"/>
    <w:rsid w:val="00E8080F"/>
    <w:rsid w:val="00E808B7"/>
    <w:rsid w:val="00E8110E"/>
    <w:rsid w:val="00E81808"/>
    <w:rsid w:val="00E81F27"/>
    <w:rsid w:val="00E82114"/>
    <w:rsid w:val="00E827E4"/>
    <w:rsid w:val="00E827EB"/>
    <w:rsid w:val="00E8298F"/>
    <w:rsid w:val="00E83DB0"/>
    <w:rsid w:val="00E840BA"/>
    <w:rsid w:val="00E84988"/>
    <w:rsid w:val="00E85059"/>
    <w:rsid w:val="00E85366"/>
    <w:rsid w:val="00E856DA"/>
    <w:rsid w:val="00E861E4"/>
    <w:rsid w:val="00E86A39"/>
    <w:rsid w:val="00E86DC3"/>
    <w:rsid w:val="00E90009"/>
    <w:rsid w:val="00E902D3"/>
    <w:rsid w:val="00E9054C"/>
    <w:rsid w:val="00E9074D"/>
    <w:rsid w:val="00E909C6"/>
    <w:rsid w:val="00E91C89"/>
    <w:rsid w:val="00E91CD3"/>
    <w:rsid w:val="00E928EB"/>
    <w:rsid w:val="00E92D46"/>
    <w:rsid w:val="00E94D49"/>
    <w:rsid w:val="00E957C1"/>
    <w:rsid w:val="00E95843"/>
    <w:rsid w:val="00E97CD1"/>
    <w:rsid w:val="00EA031D"/>
    <w:rsid w:val="00EA0373"/>
    <w:rsid w:val="00EA080D"/>
    <w:rsid w:val="00EA190E"/>
    <w:rsid w:val="00EA1D92"/>
    <w:rsid w:val="00EA1D98"/>
    <w:rsid w:val="00EA2853"/>
    <w:rsid w:val="00EA2F6D"/>
    <w:rsid w:val="00EA3159"/>
    <w:rsid w:val="00EA32E5"/>
    <w:rsid w:val="00EA351E"/>
    <w:rsid w:val="00EA36F2"/>
    <w:rsid w:val="00EA4732"/>
    <w:rsid w:val="00EA4955"/>
    <w:rsid w:val="00EA5259"/>
    <w:rsid w:val="00EA56CB"/>
    <w:rsid w:val="00EA5B02"/>
    <w:rsid w:val="00EA5BA6"/>
    <w:rsid w:val="00EA61C2"/>
    <w:rsid w:val="00EA65FF"/>
    <w:rsid w:val="00EA6AB3"/>
    <w:rsid w:val="00EA6FC7"/>
    <w:rsid w:val="00EB0294"/>
    <w:rsid w:val="00EB03E0"/>
    <w:rsid w:val="00EB060A"/>
    <w:rsid w:val="00EB0B2D"/>
    <w:rsid w:val="00EB0F31"/>
    <w:rsid w:val="00EB1396"/>
    <w:rsid w:val="00EB1799"/>
    <w:rsid w:val="00EB17FD"/>
    <w:rsid w:val="00EB1D96"/>
    <w:rsid w:val="00EB1FD4"/>
    <w:rsid w:val="00EB2858"/>
    <w:rsid w:val="00EB2FCB"/>
    <w:rsid w:val="00EB39F5"/>
    <w:rsid w:val="00EB4152"/>
    <w:rsid w:val="00EB4161"/>
    <w:rsid w:val="00EB6052"/>
    <w:rsid w:val="00EB6889"/>
    <w:rsid w:val="00EB6C7A"/>
    <w:rsid w:val="00EB7121"/>
    <w:rsid w:val="00EB752A"/>
    <w:rsid w:val="00EB767A"/>
    <w:rsid w:val="00EB7F8B"/>
    <w:rsid w:val="00EB7FC0"/>
    <w:rsid w:val="00EC0AF1"/>
    <w:rsid w:val="00EC0C1F"/>
    <w:rsid w:val="00EC12D5"/>
    <w:rsid w:val="00EC30FE"/>
    <w:rsid w:val="00EC3A7D"/>
    <w:rsid w:val="00EC411B"/>
    <w:rsid w:val="00EC4CB2"/>
    <w:rsid w:val="00EC5F7A"/>
    <w:rsid w:val="00EC6B55"/>
    <w:rsid w:val="00EC73EC"/>
    <w:rsid w:val="00EC773A"/>
    <w:rsid w:val="00ED0660"/>
    <w:rsid w:val="00ED08A4"/>
    <w:rsid w:val="00ED09EF"/>
    <w:rsid w:val="00ED0D64"/>
    <w:rsid w:val="00ED28D5"/>
    <w:rsid w:val="00ED2CEA"/>
    <w:rsid w:val="00ED2F8B"/>
    <w:rsid w:val="00ED44C9"/>
    <w:rsid w:val="00ED4F88"/>
    <w:rsid w:val="00ED5BB2"/>
    <w:rsid w:val="00ED718B"/>
    <w:rsid w:val="00ED7568"/>
    <w:rsid w:val="00EE00C3"/>
    <w:rsid w:val="00EE07B8"/>
    <w:rsid w:val="00EE0BB5"/>
    <w:rsid w:val="00EE1D7A"/>
    <w:rsid w:val="00EE2B3A"/>
    <w:rsid w:val="00EE3120"/>
    <w:rsid w:val="00EE318F"/>
    <w:rsid w:val="00EE3350"/>
    <w:rsid w:val="00EE37FF"/>
    <w:rsid w:val="00EE3C52"/>
    <w:rsid w:val="00EE3E02"/>
    <w:rsid w:val="00EE44DC"/>
    <w:rsid w:val="00EE44F8"/>
    <w:rsid w:val="00EE4ACA"/>
    <w:rsid w:val="00EE5570"/>
    <w:rsid w:val="00EE5E98"/>
    <w:rsid w:val="00EE64F6"/>
    <w:rsid w:val="00EE77C1"/>
    <w:rsid w:val="00EE7EFC"/>
    <w:rsid w:val="00EF0254"/>
    <w:rsid w:val="00EF0262"/>
    <w:rsid w:val="00EF038E"/>
    <w:rsid w:val="00EF04F5"/>
    <w:rsid w:val="00EF0745"/>
    <w:rsid w:val="00EF2063"/>
    <w:rsid w:val="00EF27B7"/>
    <w:rsid w:val="00EF4004"/>
    <w:rsid w:val="00EF43E3"/>
    <w:rsid w:val="00EF4691"/>
    <w:rsid w:val="00EF4772"/>
    <w:rsid w:val="00EF5452"/>
    <w:rsid w:val="00EF5570"/>
    <w:rsid w:val="00EF59C1"/>
    <w:rsid w:val="00EF5B23"/>
    <w:rsid w:val="00EF6C22"/>
    <w:rsid w:val="00EF74C3"/>
    <w:rsid w:val="00EF74DB"/>
    <w:rsid w:val="00EF7CA1"/>
    <w:rsid w:val="00EF7D00"/>
    <w:rsid w:val="00EF7D70"/>
    <w:rsid w:val="00EF7E85"/>
    <w:rsid w:val="00F003F8"/>
    <w:rsid w:val="00F00F96"/>
    <w:rsid w:val="00F01B4B"/>
    <w:rsid w:val="00F01C50"/>
    <w:rsid w:val="00F01D5C"/>
    <w:rsid w:val="00F01F78"/>
    <w:rsid w:val="00F02A97"/>
    <w:rsid w:val="00F03545"/>
    <w:rsid w:val="00F03775"/>
    <w:rsid w:val="00F03A57"/>
    <w:rsid w:val="00F042E6"/>
    <w:rsid w:val="00F04D99"/>
    <w:rsid w:val="00F05763"/>
    <w:rsid w:val="00F05B0C"/>
    <w:rsid w:val="00F0612A"/>
    <w:rsid w:val="00F0663F"/>
    <w:rsid w:val="00F068F2"/>
    <w:rsid w:val="00F06EEC"/>
    <w:rsid w:val="00F0711E"/>
    <w:rsid w:val="00F0757C"/>
    <w:rsid w:val="00F07962"/>
    <w:rsid w:val="00F07E05"/>
    <w:rsid w:val="00F10630"/>
    <w:rsid w:val="00F10E09"/>
    <w:rsid w:val="00F110AB"/>
    <w:rsid w:val="00F113CE"/>
    <w:rsid w:val="00F11572"/>
    <w:rsid w:val="00F1183B"/>
    <w:rsid w:val="00F11932"/>
    <w:rsid w:val="00F11C58"/>
    <w:rsid w:val="00F12189"/>
    <w:rsid w:val="00F12315"/>
    <w:rsid w:val="00F1312A"/>
    <w:rsid w:val="00F13681"/>
    <w:rsid w:val="00F138AF"/>
    <w:rsid w:val="00F13AF6"/>
    <w:rsid w:val="00F13CBA"/>
    <w:rsid w:val="00F13D48"/>
    <w:rsid w:val="00F14C80"/>
    <w:rsid w:val="00F160F2"/>
    <w:rsid w:val="00F1619E"/>
    <w:rsid w:val="00F1627F"/>
    <w:rsid w:val="00F16871"/>
    <w:rsid w:val="00F16E1E"/>
    <w:rsid w:val="00F170AB"/>
    <w:rsid w:val="00F17176"/>
    <w:rsid w:val="00F174FE"/>
    <w:rsid w:val="00F17B08"/>
    <w:rsid w:val="00F17B7B"/>
    <w:rsid w:val="00F204C7"/>
    <w:rsid w:val="00F20DFB"/>
    <w:rsid w:val="00F2102A"/>
    <w:rsid w:val="00F21296"/>
    <w:rsid w:val="00F21728"/>
    <w:rsid w:val="00F21FDA"/>
    <w:rsid w:val="00F22284"/>
    <w:rsid w:val="00F22CD5"/>
    <w:rsid w:val="00F230DC"/>
    <w:rsid w:val="00F23111"/>
    <w:rsid w:val="00F24CF1"/>
    <w:rsid w:val="00F2500E"/>
    <w:rsid w:val="00F25384"/>
    <w:rsid w:val="00F2580E"/>
    <w:rsid w:val="00F25BB7"/>
    <w:rsid w:val="00F2753E"/>
    <w:rsid w:val="00F27818"/>
    <w:rsid w:val="00F30762"/>
    <w:rsid w:val="00F3167D"/>
    <w:rsid w:val="00F31C0F"/>
    <w:rsid w:val="00F31C19"/>
    <w:rsid w:val="00F32571"/>
    <w:rsid w:val="00F328DF"/>
    <w:rsid w:val="00F332DF"/>
    <w:rsid w:val="00F33A59"/>
    <w:rsid w:val="00F33C07"/>
    <w:rsid w:val="00F33CD7"/>
    <w:rsid w:val="00F34117"/>
    <w:rsid w:val="00F34DA6"/>
    <w:rsid w:val="00F35645"/>
    <w:rsid w:val="00F36DF0"/>
    <w:rsid w:val="00F37329"/>
    <w:rsid w:val="00F378D8"/>
    <w:rsid w:val="00F40191"/>
    <w:rsid w:val="00F409CE"/>
    <w:rsid w:val="00F41581"/>
    <w:rsid w:val="00F41AE0"/>
    <w:rsid w:val="00F41E20"/>
    <w:rsid w:val="00F42831"/>
    <w:rsid w:val="00F42A49"/>
    <w:rsid w:val="00F43672"/>
    <w:rsid w:val="00F43DB7"/>
    <w:rsid w:val="00F440D4"/>
    <w:rsid w:val="00F44823"/>
    <w:rsid w:val="00F45D35"/>
    <w:rsid w:val="00F46D16"/>
    <w:rsid w:val="00F47088"/>
    <w:rsid w:val="00F47F3C"/>
    <w:rsid w:val="00F500CF"/>
    <w:rsid w:val="00F50A31"/>
    <w:rsid w:val="00F50B2A"/>
    <w:rsid w:val="00F50B66"/>
    <w:rsid w:val="00F51B8D"/>
    <w:rsid w:val="00F51FFC"/>
    <w:rsid w:val="00F52EA5"/>
    <w:rsid w:val="00F5308C"/>
    <w:rsid w:val="00F5332B"/>
    <w:rsid w:val="00F53ABC"/>
    <w:rsid w:val="00F53F2A"/>
    <w:rsid w:val="00F542BB"/>
    <w:rsid w:val="00F548C6"/>
    <w:rsid w:val="00F54CA1"/>
    <w:rsid w:val="00F55552"/>
    <w:rsid w:val="00F555C3"/>
    <w:rsid w:val="00F55B2C"/>
    <w:rsid w:val="00F55C09"/>
    <w:rsid w:val="00F5770B"/>
    <w:rsid w:val="00F577AC"/>
    <w:rsid w:val="00F57CDE"/>
    <w:rsid w:val="00F609C5"/>
    <w:rsid w:val="00F60C39"/>
    <w:rsid w:val="00F60E65"/>
    <w:rsid w:val="00F610C5"/>
    <w:rsid w:val="00F61E7B"/>
    <w:rsid w:val="00F6219B"/>
    <w:rsid w:val="00F62DE5"/>
    <w:rsid w:val="00F63188"/>
    <w:rsid w:val="00F63C6D"/>
    <w:rsid w:val="00F63F53"/>
    <w:rsid w:val="00F64ACD"/>
    <w:rsid w:val="00F65157"/>
    <w:rsid w:val="00F65499"/>
    <w:rsid w:val="00F654C3"/>
    <w:rsid w:val="00F65B4C"/>
    <w:rsid w:val="00F65BC4"/>
    <w:rsid w:val="00F65F3D"/>
    <w:rsid w:val="00F66220"/>
    <w:rsid w:val="00F663A9"/>
    <w:rsid w:val="00F66EC0"/>
    <w:rsid w:val="00F702CD"/>
    <w:rsid w:val="00F71754"/>
    <w:rsid w:val="00F7192C"/>
    <w:rsid w:val="00F726C4"/>
    <w:rsid w:val="00F730AC"/>
    <w:rsid w:val="00F743F6"/>
    <w:rsid w:val="00F74AFC"/>
    <w:rsid w:val="00F74B13"/>
    <w:rsid w:val="00F74CAB"/>
    <w:rsid w:val="00F75308"/>
    <w:rsid w:val="00F75EDF"/>
    <w:rsid w:val="00F76471"/>
    <w:rsid w:val="00F76E99"/>
    <w:rsid w:val="00F800BE"/>
    <w:rsid w:val="00F805E0"/>
    <w:rsid w:val="00F8096F"/>
    <w:rsid w:val="00F81163"/>
    <w:rsid w:val="00F81B95"/>
    <w:rsid w:val="00F81D06"/>
    <w:rsid w:val="00F82166"/>
    <w:rsid w:val="00F8295C"/>
    <w:rsid w:val="00F82B8C"/>
    <w:rsid w:val="00F837D7"/>
    <w:rsid w:val="00F83A1C"/>
    <w:rsid w:val="00F8410B"/>
    <w:rsid w:val="00F84166"/>
    <w:rsid w:val="00F845E9"/>
    <w:rsid w:val="00F846F0"/>
    <w:rsid w:val="00F85CDE"/>
    <w:rsid w:val="00F862EA"/>
    <w:rsid w:val="00F8645E"/>
    <w:rsid w:val="00F867FB"/>
    <w:rsid w:val="00F874D6"/>
    <w:rsid w:val="00F87BF8"/>
    <w:rsid w:val="00F87DF3"/>
    <w:rsid w:val="00F9085E"/>
    <w:rsid w:val="00F90F68"/>
    <w:rsid w:val="00F911EE"/>
    <w:rsid w:val="00F912F4"/>
    <w:rsid w:val="00F91C12"/>
    <w:rsid w:val="00F92257"/>
    <w:rsid w:val="00F92310"/>
    <w:rsid w:val="00F92389"/>
    <w:rsid w:val="00F92BCB"/>
    <w:rsid w:val="00F944D2"/>
    <w:rsid w:val="00F94764"/>
    <w:rsid w:val="00F94B3A"/>
    <w:rsid w:val="00F94FA4"/>
    <w:rsid w:val="00F95318"/>
    <w:rsid w:val="00F958EA"/>
    <w:rsid w:val="00F95940"/>
    <w:rsid w:val="00F95A0A"/>
    <w:rsid w:val="00F95D00"/>
    <w:rsid w:val="00F95F4D"/>
    <w:rsid w:val="00F96E42"/>
    <w:rsid w:val="00F9715C"/>
    <w:rsid w:val="00F977BC"/>
    <w:rsid w:val="00F97992"/>
    <w:rsid w:val="00F97C05"/>
    <w:rsid w:val="00FA0988"/>
    <w:rsid w:val="00FA2EC6"/>
    <w:rsid w:val="00FA2FFD"/>
    <w:rsid w:val="00FA4C16"/>
    <w:rsid w:val="00FA5E9D"/>
    <w:rsid w:val="00FA69F2"/>
    <w:rsid w:val="00FA704F"/>
    <w:rsid w:val="00FA7495"/>
    <w:rsid w:val="00FB023D"/>
    <w:rsid w:val="00FB0BBC"/>
    <w:rsid w:val="00FB162F"/>
    <w:rsid w:val="00FB2526"/>
    <w:rsid w:val="00FB52E4"/>
    <w:rsid w:val="00FB558D"/>
    <w:rsid w:val="00FB60EC"/>
    <w:rsid w:val="00FB621F"/>
    <w:rsid w:val="00FB7096"/>
    <w:rsid w:val="00FB7251"/>
    <w:rsid w:val="00FB7754"/>
    <w:rsid w:val="00FB7F25"/>
    <w:rsid w:val="00FC1021"/>
    <w:rsid w:val="00FC3652"/>
    <w:rsid w:val="00FC411A"/>
    <w:rsid w:val="00FC43BE"/>
    <w:rsid w:val="00FC44D0"/>
    <w:rsid w:val="00FC4F2C"/>
    <w:rsid w:val="00FC52D0"/>
    <w:rsid w:val="00FC5D46"/>
    <w:rsid w:val="00FC5F7B"/>
    <w:rsid w:val="00FC600C"/>
    <w:rsid w:val="00FC64A7"/>
    <w:rsid w:val="00FD0504"/>
    <w:rsid w:val="00FD0545"/>
    <w:rsid w:val="00FD09AE"/>
    <w:rsid w:val="00FD09D3"/>
    <w:rsid w:val="00FD0C1E"/>
    <w:rsid w:val="00FD0E9D"/>
    <w:rsid w:val="00FD214C"/>
    <w:rsid w:val="00FD23F1"/>
    <w:rsid w:val="00FD2A9F"/>
    <w:rsid w:val="00FD42E1"/>
    <w:rsid w:val="00FD4CC7"/>
    <w:rsid w:val="00FD5296"/>
    <w:rsid w:val="00FD52F1"/>
    <w:rsid w:val="00FD54B7"/>
    <w:rsid w:val="00FD5B3E"/>
    <w:rsid w:val="00FD74F3"/>
    <w:rsid w:val="00FE0145"/>
    <w:rsid w:val="00FE0493"/>
    <w:rsid w:val="00FE0758"/>
    <w:rsid w:val="00FE10CE"/>
    <w:rsid w:val="00FE21EE"/>
    <w:rsid w:val="00FE2AC7"/>
    <w:rsid w:val="00FE2B0A"/>
    <w:rsid w:val="00FE43D0"/>
    <w:rsid w:val="00FE4E53"/>
    <w:rsid w:val="00FE580E"/>
    <w:rsid w:val="00FE5C70"/>
    <w:rsid w:val="00FE7478"/>
    <w:rsid w:val="00FE7EEB"/>
    <w:rsid w:val="00FF0CE3"/>
    <w:rsid w:val="00FF0F3D"/>
    <w:rsid w:val="00FF1128"/>
    <w:rsid w:val="00FF1A27"/>
    <w:rsid w:val="00FF23E2"/>
    <w:rsid w:val="00FF3174"/>
    <w:rsid w:val="00FF4019"/>
    <w:rsid w:val="00FF5779"/>
    <w:rsid w:val="00FF59A0"/>
    <w:rsid w:val="00FF7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95EEE"/>
  <w15:chartTrackingRefBased/>
  <w15:docId w15:val="{E7799BA1-A8AC-4FC6-A9D7-448237AC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297A"/>
    <w:pPr>
      <w:widowControl w:val="0"/>
      <w:jc w:val="both"/>
    </w:pPr>
    <w:rPr>
      <w:kern w:val="2"/>
      <w:sz w:val="21"/>
      <w:szCs w:val="24"/>
    </w:rPr>
  </w:style>
  <w:style w:type="paragraph" w:styleId="1">
    <w:name w:val="heading 1"/>
    <w:aliases w:val="标题 1 Char Char Char Char Char Char Char Char Char Char Char Char Char Char Char Char Char Char Char Char Char Char Char Char Char Char Char Char Char Char Char Char Char Char"/>
    <w:basedOn w:val="a"/>
    <w:next w:val="a"/>
    <w:link w:val="10"/>
    <w:qFormat/>
    <w:pPr>
      <w:keepNext/>
      <w:keepLines/>
      <w:numPr>
        <w:numId w:val="1"/>
      </w:numPr>
      <w:spacing w:before="120" w:after="120" w:line="578" w:lineRule="auto"/>
      <w:jc w:val="left"/>
      <w:outlineLvl w:val="0"/>
    </w:pPr>
    <w:rPr>
      <w:rFonts w:ascii="Arial" w:hAnsi="Arial"/>
      <w:b/>
      <w:bCs/>
      <w:kern w:val="44"/>
      <w:sz w:val="28"/>
      <w:szCs w:val="44"/>
    </w:rPr>
  </w:style>
  <w:style w:type="paragraph" w:styleId="2">
    <w:name w:val="heading 2"/>
    <w:basedOn w:val="a"/>
    <w:next w:val="a"/>
    <w:link w:val="20"/>
    <w:qFormat/>
    <w:pPr>
      <w:keepNext/>
      <w:keepLines/>
      <w:numPr>
        <w:ilvl w:val="1"/>
        <w:numId w:val="1"/>
      </w:numPr>
      <w:spacing w:before="60" w:after="60" w:line="415" w:lineRule="auto"/>
      <w:jc w:val="left"/>
      <w:outlineLvl w:val="1"/>
    </w:pPr>
    <w:rPr>
      <w:rFonts w:ascii="Arial" w:hAnsi="Arial"/>
      <w:b/>
      <w:bCs/>
      <w:kern w:val="4"/>
      <w:sz w:val="24"/>
      <w:szCs w:val="32"/>
    </w:rPr>
  </w:style>
  <w:style w:type="paragraph" w:styleId="3">
    <w:name w:val="heading 3"/>
    <w:basedOn w:val="a"/>
    <w:next w:val="a"/>
    <w:link w:val="30"/>
    <w:qFormat/>
    <w:pPr>
      <w:keepNext/>
      <w:keepLines/>
      <w:numPr>
        <w:ilvl w:val="2"/>
        <w:numId w:val="1"/>
      </w:numPr>
      <w:spacing w:before="40" w:after="40" w:line="415" w:lineRule="auto"/>
      <w:jc w:val="left"/>
      <w:outlineLvl w:val="2"/>
    </w:pPr>
    <w:rPr>
      <w:rFonts w:ascii="Arial" w:hAnsi="Arial"/>
      <w:b/>
      <w:bCs/>
      <w:szCs w:val="32"/>
    </w:rPr>
  </w:style>
  <w:style w:type="paragraph" w:styleId="4">
    <w:name w:val="heading 4"/>
    <w:basedOn w:val="a"/>
    <w:next w:val="a"/>
    <w:qFormat/>
    <w:pPr>
      <w:keepNext/>
      <w:keepLines/>
      <w:numPr>
        <w:ilvl w:val="3"/>
        <w:numId w:val="1"/>
      </w:numPr>
      <w:tabs>
        <w:tab w:val="clear" w:pos="1106"/>
        <w:tab w:val="num" w:pos="860"/>
      </w:tabs>
      <w:spacing w:before="20" w:after="20" w:line="377" w:lineRule="auto"/>
      <w:ind w:left="860"/>
      <w:outlineLvl w:val="3"/>
    </w:pPr>
    <w:rPr>
      <w:rFonts w:ascii="Arial" w:hAnsi="Arial"/>
      <w:bCs/>
      <w:szCs w:val="28"/>
    </w:rPr>
  </w:style>
  <w:style w:type="paragraph" w:styleId="5">
    <w:name w:val="heading 5"/>
    <w:basedOn w:val="a"/>
    <w:next w:val="a"/>
    <w:qFormat/>
    <w:pPr>
      <w:keepNext/>
      <w:keepLines/>
      <w:numPr>
        <w:ilvl w:val="4"/>
        <w:numId w:val="1"/>
      </w:numPr>
      <w:tabs>
        <w:tab w:val="clear" w:pos="1080"/>
        <w:tab w:val="left" w:pos="433"/>
      </w:tabs>
      <w:spacing w:before="20" w:after="20" w:line="319" w:lineRule="auto"/>
      <w:ind w:hanging="557"/>
      <w:outlineLvl w:val="4"/>
    </w:pPr>
    <w:rPr>
      <w:rFonts w:ascii="Arial" w:hAnsi="Arial"/>
      <w:bCs/>
      <w:szCs w:val="28"/>
    </w:rPr>
  </w:style>
  <w:style w:type="paragraph" w:styleId="6">
    <w:name w:val="heading 6"/>
    <w:aliases w:val="段内分级1"/>
    <w:basedOn w:val="a"/>
    <w:next w:val="a"/>
    <w:qFormat/>
    <w:pPr>
      <w:keepNext/>
      <w:keepLines/>
      <w:numPr>
        <w:ilvl w:val="5"/>
        <w:numId w:val="1"/>
      </w:numPr>
      <w:tabs>
        <w:tab w:val="clear" w:pos="794"/>
        <w:tab w:val="left" w:pos="540"/>
      </w:tabs>
      <w:spacing w:line="319" w:lineRule="auto"/>
      <w:ind w:hanging="614"/>
      <w:outlineLvl w:val="5"/>
    </w:pPr>
    <w:rPr>
      <w:rFonts w:ascii="Arial" w:hAnsi="Arial"/>
      <w:bCs/>
    </w:rPr>
  </w:style>
  <w:style w:type="paragraph" w:styleId="7">
    <w:name w:val="heading 7"/>
    <w:aliases w:val="标题 7，段内分级2"/>
    <w:basedOn w:val="a"/>
    <w:next w:val="a"/>
    <w:qFormat/>
    <w:pPr>
      <w:keepNext/>
      <w:keepLines/>
      <w:numPr>
        <w:ilvl w:val="6"/>
        <w:numId w:val="1"/>
      </w:numPr>
      <w:tabs>
        <w:tab w:val="clear" w:pos="794"/>
        <w:tab w:val="left" w:pos="433"/>
        <w:tab w:val="num" w:pos="720"/>
        <w:tab w:val="left" w:pos="900"/>
      </w:tabs>
      <w:spacing w:line="319" w:lineRule="auto"/>
      <w:ind w:leftChars="222" w:left="718" w:hangingChars="120" w:hanging="252"/>
      <w:outlineLvl w:val="6"/>
    </w:pPr>
    <w:rPr>
      <w:rFonts w:ascii="Arial" w:hAnsi="Arial"/>
      <w:bCs/>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CharCharCharCharCharCharCharCharCharCharCharCharCharCharCharCharCharCharCharCharCharCharCharCharCharCharCharCharCharCharCharCharCharCharChar">
    <w:name w:val="标题 1 Char Char Char Char Char Char Char Char Char Char Char Char Char Char Char Char Char Char Char Char Char Char Char Char Char Char Char Char Char Char Char Char Char Char Char Char"/>
    <w:rPr>
      <w:rFonts w:ascii="Arial" w:eastAsia="宋体" w:hAnsi="Arial"/>
      <w:b/>
      <w:bCs/>
      <w:kern w:val="44"/>
      <w:sz w:val="28"/>
      <w:szCs w:val="44"/>
      <w:lang w:val="en-US" w:eastAsia="zh-CN" w:bidi="ar-SA"/>
    </w:rPr>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styleId="a7">
    <w:name w:val="Hyperlink"/>
    <w:uiPriority w:val="99"/>
    <w:rPr>
      <w:color w:val="0000FF"/>
      <w:u w:val="single"/>
    </w:rPr>
  </w:style>
  <w:style w:type="paragraph" w:styleId="a8">
    <w:name w:val="caption"/>
    <w:basedOn w:val="a"/>
    <w:next w:val="a"/>
    <w:qFormat/>
    <w:pPr>
      <w:spacing w:before="152" w:after="160"/>
    </w:pPr>
    <w:rPr>
      <w:rFonts w:ascii="Arial" w:eastAsia="黑体" w:hAnsi="Arial" w:cs="Arial"/>
      <w:sz w:val="20"/>
      <w:szCs w:val="20"/>
    </w:rPr>
  </w:style>
  <w:style w:type="paragraph" w:styleId="11">
    <w:name w:val="toc 1"/>
    <w:basedOn w:val="a"/>
    <w:next w:val="a"/>
    <w:autoRedefine/>
    <w:uiPriority w:val="39"/>
    <w:rsid w:val="00B0630F"/>
    <w:pPr>
      <w:tabs>
        <w:tab w:val="left" w:pos="420"/>
        <w:tab w:val="right" w:leader="dot" w:pos="8296"/>
      </w:tabs>
      <w:spacing w:before="120" w:after="120"/>
      <w:jc w:val="left"/>
    </w:pPr>
    <w:rPr>
      <w:b/>
      <w:bCs/>
      <w:caps/>
      <w:noProof/>
      <w:sz w:val="28"/>
    </w:rPr>
  </w:style>
  <w:style w:type="paragraph" w:styleId="31">
    <w:name w:val="toc 3"/>
    <w:basedOn w:val="a"/>
    <w:next w:val="a"/>
    <w:autoRedefine/>
    <w:uiPriority w:val="39"/>
    <w:pPr>
      <w:ind w:left="420"/>
      <w:jc w:val="left"/>
    </w:pPr>
    <w:rPr>
      <w:iCs/>
    </w:rPr>
  </w:style>
  <w:style w:type="paragraph" w:styleId="a9">
    <w:name w:val="Title"/>
    <w:basedOn w:val="a"/>
    <w:qFormat/>
    <w:pPr>
      <w:spacing w:before="240" w:after="60"/>
      <w:jc w:val="center"/>
      <w:outlineLvl w:val="0"/>
    </w:pPr>
    <w:rPr>
      <w:rFonts w:ascii="Arial" w:hAnsi="Arial" w:cs="Arial"/>
      <w:b/>
      <w:bCs/>
      <w:sz w:val="44"/>
      <w:szCs w:val="32"/>
    </w:rPr>
  </w:style>
  <w:style w:type="paragraph" w:styleId="80">
    <w:name w:val="toc 8"/>
    <w:basedOn w:val="a"/>
    <w:next w:val="a"/>
    <w:autoRedefine/>
    <w:semiHidden/>
    <w:pPr>
      <w:ind w:left="1470"/>
      <w:jc w:val="left"/>
    </w:pPr>
    <w:rPr>
      <w:szCs w:val="21"/>
    </w:rPr>
  </w:style>
  <w:style w:type="paragraph" w:styleId="21">
    <w:name w:val="toc 2"/>
    <w:basedOn w:val="a"/>
    <w:next w:val="a"/>
    <w:autoRedefine/>
    <w:uiPriority w:val="39"/>
    <w:rsid w:val="00B9633F"/>
    <w:pPr>
      <w:tabs>
        <w:tab w:val="left" w:pos="840"/>
        <w:tab w:val="right" w:leader="dot" w:pos="8296"/>
      </w:tabs>
      <w:ind w:left="210"/>
      <w:jc w:val="left"/>
    </w:pPr>
    <w:rPr>
      <w:smallCaps/>
    </w:rPr>
  </w:style>
  <w:style w:type="paragraph" w:styleId="40">
    <w:name w:val="toc 4"/>
    <w:basedOn w:val="a"/>
    <w:next w:val="a"/>
    <w:autoRedefine/>
    <w:uiPriority w:val="39"/>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90">
    <w:name w:val="toc 9"/>
    <w:basedOn w:val="a"/>
    <w:next w:val="a"/>
    <w:autoRedefine/>
    <w:semiHidden/>
    <w:pPr>
      <w:ind w:left="1680"/>
      <w:jc w:val="left"/>
    </w:pPr>
    <w:rPr>
      <w:szCs w:val="21"/>
    </w:rPr>
  </w:style>
  <w:style w:type="paragraph" w:styleId="aa">
    <w:name w:val="Document Map"/>
    <w:basedOn w:val="a"/>
    <w:semiHidden/>
    <w:pPr>
      <w:shd w:val="clear" w:color="auto" w:fill="000080"/>
    </w:pPr>
  </w:style>
  <w:style w:type="paragraph" w:customStyle="1" w:styleId="Web">
    <w:name w:val="普通 (Web)"/>
    <w:basedOn w:val="a"/>
    <w:pPr>
      <w:widowControl/>
      <w:spacing w:before="100" w:beforeAutospacing="1" w:after="100" w:afterAutospacing="1"/>
      <w:jc w:val="left"/>
    </w:pPr>
    <w:rPr>
      <w:rFonts w:ascii="宋体" w:hAnsi="宋体"/>
      <w:kern w:val="0"/>
      <w:sz w:val="24"/>
    </w:rPr>
  </w:style>
  <w:style w:type="character" w:styleId="ab">
    <w:name w:val="Strong"/>
    <w:qFormat/>
    <w:rPr>
      <w:b/>
      <w:bCs/>
    </w:rPr>
  </w:style>
  <w:style w:type="paragraph" w:customStyle="1" w:styleId="BlockLabel">
    <w:name w:val="Block Label"/>
    <w:basedOn w:val="a"/>
    <w:next w:val="a"/>
    <w:pPr>
      <w:overflowPunct w:val="0"/>
      <w:autoSpaceDE w:val="0"/>
      <w:autoSpaceDN w:val="0"/>
      <w:adjustRightInd w:val="0"/>
      <w:spacing w:after="120"/>
      <w:jc w:val="left"/>
      <w:textAlignment w:val="baseline"/>
    </w:pPr>
    <w:rPr>
      <w:b/>
      <w:kern w:val="0"/>
      <w:sz w:val="22"/>
      <w:szCs w:val="20"/>
      <w:lang w:val="en-NZ"/>
    </w:rPr>
  </w:style>
  <w:style w:type="paragraph" w:customStyle="1" w:styleId="tablebody">
    <w:name w:val="tablebody"/>
    <w:basedOn w:val="a"/>
    <w:pPr>
      <w:widowControl/>
      <w:overflowPunct w:val="0"/>
      <w:autoSpaceDE w:val="0"/>
      <w:autoSpaceDN w:val="0"/>
      <w:adjustRightInd w:val="0"/>
      <w:spacing w:before="40" w:after="20" w:line="216" w:lineRule="auto"/>
      <w:jc w:val="left"/>
      <w:textAlignment w:val="baseline"/>
    </w:pPr>
    <w:rPr>
      <w:rFonts w:ascii="Gill Sans" w:hAnsi="Gill Sans"/>
      <w:kern w:val="0"/>
      <w:sz w:val="22"/>
      <w:szCs w:val="20"/>
      <w:lang w:val="en-GB"/>
    </w:rPr>
  </w:style>
  <w:style w:type="paragraph" w:customStyle="1" w:styleId="tablebodycentre">
    <w:name w:val="tablebodycentre"/>
    <w:basedOn w:val="tablebody"/>
    <w:pPr>
      <w:jc w:val="center"/>
    </w:pPr>
  </w:style>
  <w:style w:type="paragraph" w:customStyle="1" w:styleId="OutBox1">
    <w:name w:val="Out Box 1"/>
    <w:basedOn w:val="a"/>
    <w:pPr>
      <w:widowControl/>
      <w:overflowPunct w:val="0"/>
      <w:autoSpaceDE w:val="0"/>
      <w:autoSpaceDN w:val="0"/>
      <w:adjustRightInd w:val="0"/>
      <w:spacing w:before="120"/>
      <w:ind w:left="1170" w:right="86" w:hanging="450"/>
      <w:jc w:val="left"/>
      <w:textAlignment w:val="baseline"/>
    </w:pPr>
    <w:rPr>
      <w:rFonts w:ascii="Times" w:hAnsi="Times"/>
      <w:color w:val="000000"/>
      <w:kern w:val="0"/>
      <w:sz w:val="20"/>
      <w:szCs w:val="20"/>
    </w:rPr>
  </w:style>
  <w:style w:type="character" w:customStyle="1" w:styleId="ac">
    <w:name w:val="已访问的超链接"/>
    <w:rPr>
      <w:color w:val="800080"/>
      <w:u w:val="single"/>
    </w:rPr>
  </w:style>
  <w:style w:type="paragraph" w:styleId="22">
    <w:name w:val="Body Text Indent 2"/>
    <w:basedOn w:val="a"/>
    <w:pPr>
      <w:ind w:firstLineChars="200" w:firstLine="400"/>
    </w:pPr>
    <w:rPr>
      <w:rFonts w:ascii="宋体" w:hAnsi="宋体"/>
      <w:sz w:val="20"/>
      <w:szCs w:val="20"/>
    </w:rPr>
  </w:style>
  <w:style w:type="paragraph" w:styleId="ad">
    <w:name w:val="Body Text Indent"/>
    <w:basedOn w:val="a"/>
    <w:pPr>
      <w:spacing w:after="120"/>
      <w:ind w:leftChars="200" w:left="420"/>
    </w:pPr>
  </w:style>
  <w:style w:type="paragraph" w:styleId="ae">
    <w:name w:val="annotation text"/>
    <w:basedOn w:val="a"/>
    <w:link w:val="af"/>
    <w:semiHidden/>
    <w:pPr>
      <w:overflowPunct w:val="0"/>
      <w:autoSpaceDE w:val="0"/>
      <w:autoSpaceDN w:val="0"/>
      <w:adjustRightInd w:val="0"/>
      <w:spacing w:after="120"/>
      <w:jc w:val="left"/>
      <w:textAlignment w:val="baseline"/>
    </w:pPr>
    <w:rPr>
      <w:kern w:val="0"/>
      <w:sz w:val="20"/>
      <w:szCs w:val="20"/>
      <w:lang w:val="en-NZ"/>
    </w:rPr>
  </w:style>
  <w:style w:type="paragraph" w:styleId="32">
    <w:name w:val="Body Text Indent 3"/>
    <w:basedOn w:val="a"/>
    <w:pPr>
      <w:ind w:leftChars="200" w:left="420" w:firstLineChars="200" w:firstLine="420"/>
    </w:pPr>
    <w:rPr>
      <w:color w:val="FF0000"/>
      <w:szCs w:val="21"/>
    </w:rPr>
  </w:style>
  <w:style w:type="paragraph" w:styleId="af0">
    <w:name w:val="Balloon Text"/>
    <w:basedOn w:val="a"/>
    <w:semiHidden/>
    <w:rsid w:val="003F7623"/>
    <w:rPr>
      <w:sz w:val="18"/>
      <w:szCs w:val="18"/>
    </w:rPr>
  </w:style>
  <w:style w:type="table" w:styleId="af1">
    <w:name w:val="Table Grid"/>
    <w:basedOn w:val="a1"/>
    <w:rsid w:val="002C1FB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653BA5"/>
    <w:pPr>
      <w:widowControl/>
      <w:ind w:left="720" w:firstLine="360"/>
      <w:contextualSpacing/>
      <w:jc w:val="left"/>
    </w:pPr>
    <w:rPr>
      <w:rFonts w:ascii="Franklin Gothic Book" w:eastAsia="黑体" w:hAnsi="Franklin Gothic Book"/>
      <w:kern w:val="0"/>
      <w:sz w:val="22"/>
      <w:szCs w:val="22"/>
      <w:lang w:eastAsia="en-US" w:bidi="en-US"/>
    </w:rPr>
  </w:style>
  <w:style w:type="character" w:styleId="af3">
    <w:name w:val="annotation reference"/>
    <w:rsid w:val="00F3167D"/>
    <w:rPr>
      <w:sz w:val="21"/>
      <w:szCs w:val="21"/>
    </w:rPr>
  </w:style>
  <w:style w:type="paragraph" w:styleId="af4">
    <w:name w:val="annotation subject"/>
    <w:basedOn w:val="ae"/>
    <w:next w:val="ae"/>
    <w:link w:val="af5"/>
    <w:rsid w:val="00F3167D"/>
    <w:pPr>
      <w:overflowPunct/>
      <w:autoSpaceDE/>
      <w:autoSpaceDN/>
      <w:adjustRightInd/>
      <w:spacing w:after="0"/>
      <w:textAlignment w:val="auto"/>
    </w:pPr>
    <w:rPr>
      <w:b/>
      <w:bCs/>
      <w:kern w:val="2"/>
      <w:sz w:val="21"/>
      <w:szCs w:val="24"/>
      <w:lang w:val="en-US"/>
    </w:rPr>
  </w:style>
  <w:style w:type="character" w:customStyle="1" w:styleId="af">
    <w:name w:val="批注文字 字符"/>
    <w:link w:val="ae"/>
    <w:semiHidden/>
    <w:rsid w:val="00F3167D"/>
    <w:rPr>
      <w:lang w:val="en-NZ"/>
    </w:rPr>
  </w:style>
  <w:style w:type="character" w:customStyle="1" w:styleId="af5">
    <w:name w:val="批注主题 字符"/>
    <w:link w:val="af4"/>
    <w:rsid w:val="00F3167D"/>
    <w:rPr>
      <w:b/>
      <w:bCs/>
      <w:kern w:val="2"/>
      <w:sz w:val="21"/>
      <w:szCs w:val="24"/>
      <w:lang w:val="en-NZ"/>
    </w:rPr>
  </w:style>
  <w:style w:type="paragraph" w:styleId="af6">
    <w:name w:val="Date"/>
    <w:basedOn w:val="a"/>
    <w:next w:val="a"/>
    <w:link w:val="af7"/>
    <w:rsid w:val="0099598B"/>
    <w:pPr>
      <w:ind w:leftChars="2500" w:left="100"/>
    </w:pPr>
  </w:style>
  <w:style w:type="character" w:customStyle="1" w:styleId="af7">
    <w:name w:val="日期 字符"/>
    <w:link w:val="af6"/>
    <w:rsid w:val="0099598B"/>
    <w:rPr>
      <w:kern w:val="2"/>
      <w:sz w:val="21"/>
      <w:szCs w:val="24"/>
    </w:rPr>
  </w:style>
  <w:style w:type="character" w:customStyle="1" w:styleId="20">
    <w:name w:val="标题 2 字符"/>
    <w:basedOn w:val="a0"/>
    <w:link w:val="2"/>
    <w:rsid w:val="005F6896"/>
    <w:rPr>
      <w:rFonts w:ascii="Arial" w:hAnsi="Arial"/>
      <w:b/>
      <w:bCs/>
      <w:kern w:val="4"/>
      <w:sz w:val="24"/>
      <w:szCs w:val="32"/>
    </w:rPr>
  </w:style>
  <w:style w:type="character" w:customStyle="1" w:styleId="30">
    <w:name w:val="标题 3 字符"/>
    <w:basedOn w:val="a0"/>
    <w:link w:val="3"/>
    <w:rsid w:val="005F6896"/>
    <w:rPr>
      <w:rFonts w:ascii="Arial" w:hAnsi="Arial"/>
      <w:b/>
      <w:bCs/>
      <w:kern w:val="2"/>
      <w:sz w:val="21"/>
      <w:szCs w:val="32"/>
    </w:rPr>
  </w:style>
  <w:style w:type="character" w:customStyle="1" w:styleId="a4">
    <w:name w:val="页眉 字符"/>
    <w:basedOn w:val="a0"/>
    <w:link w:val="a3"/>
    <w:rsid w:val="000D3737"/>
    <w:rPr>
      <w:kern w:val="2"/>
      <w:sz w:val="18"/>
      <w:szCs w:val="18"/>
    </w:rPr>
  </w:style>
  <w:style w:type="character" w:customStyle="1" w:styleId="a6">
    <w:name w:val="页脚 字符"/>
    <w:basedOn w:val="a0"/>
    <w:link w:val="a5"/>
    <w:rsid w:val="000D3737"/>
    <w:rPr>
      <w:kern w:val="2"/>
      <w:sz w:val="18"/>
      <w:szCs w:val="18"/>
    </w:rPr>
  </w:style>
  <w:style w:type="paragraph" w:styleId="af8">
    <w:name w:val="Normal (Web)"/>
    <w:basedOn w:val="a"/>
    <w:rsid w:val="002D1BFC"/>
    <w:rPr>
      <w:sz w:val="24"/>
    </w:rPr>
  </w:style>
  <w:style w:type="character" w:customStyle="1" w:styleId="10">
    <w:name w:val="标题 1 字符"/>
    <w:aliases w:val="标题 1 Char Char Char Char Char Char Char Char Char Char Char Char Char Char Char Char Char Char Char Char Char Char Char Char Char Char Char Char Char Char Char Char Char Char 字符"/>
    <w:basedOn w:val="a0"/>
    <w:link w:val="1"/>
    <w:rsid w:val="00370B6E"/>
    <w:rPr>
      <w:rFonts w:ascii="Arial" w:hAnsi="Arial"/>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330">
      <w:bodyDiv w:val="1"/>
      <w:marLeft w:val="0"/>
      <w:marRight w:val="0"/>
      <w:marTop w:val="0"/>
      <w:marBottom w:val="0"/>
      <w:divBdr>
        <w:top w:val="none" w:sz="0" w:space="0" w:color="auto"/>
        <w:left w:val="none" w:sz="0" w:space="0" w:color="auto"/>
        <w:bottom w:val="none" w:sz="0" w:space="0" w:color="auto"/>
        <w:right w:val="none" w:sz="0" w:space="0" w:color="auto"/>
      </w:divBdr>
    </w:div>
    <w:div w:id="10765826">
      <w:bodyDiv w:val="1"/>
      <w:marLeft w:val="0"/>
      <w:marRight w:val="0"/>
      <w:marTop w:val="0"/>
      <w:marBottom w:val="0"/>
      <w:divBdr>
        <w:top w:val="none" w:sz="0" w:space="0" w:color="auto"/>
        <w:left w:val="none" w:sz="0" w:space="0" w:color="auto"/>
        <w:bottom w:val="none" w:sz="0" w:space="0" w:color="auto"/>
        <w:right w:val="none" w:sz="0" w:space="0" w:color="auto"/>
      </w:divBdr>
    </w:div>
    <w:div w:id="101460840">
      <w:bodyDiv w:val="1"/>
      <w:marLeft w:val="0"/>
      <w:marRight w:val="0"/>
      <w:marTop w:val="0"/>
      <w:marBottom w:val="0"/>
      <w:divBdr>
        <w:top w:val="none" w:sz="0" w:space="0" w:color="auto"/>
        <w:left w:val="none" w:sz="0" w:space="0" w:color="auto"/>
        <w:bottom w:val="none" w:sz="0" w:space="0" w:color="auto"/>
        <w:right w:val="none" w:sz="0" w:space="0" w:color="auto"/>
      </w:divBdr>
    </w:div>
    <w:div w:id="135804954">
      <w:bodyDiv w:val="1"/>
      <w:marLeft w:val="0"/>
      <w:marRight w:val="0"/>
      <w:marTop w:val="0"/>
      <w:marBottom w:val="0"/>
      <w:divBdr>
        <w:top w:val="none" w:sz="0" w:space="0" w:color="auto"/>
        <w:left w:val="none" w:sz="0" w:space="0" w:color="auto"/>
        <w:bottom w:val="none" w:sz="0" w:space="0" w:color="auto"/>
        <w:right w:val="none" w:sz="0" w:space="0" w:color="auto"/>
      </w:divBdr>
    </w:div>
    <w:div w:id="140123155">
      <w:bodyDiv w:val="1"/>
      <w:marLeft w:val="0"/>
      <w:marRight w:val="0"/>
      <w:marTop w:val="0"/>
      <w:marBottom w:val="0"/>
      <w:divBdr>
        <w:top w:val="none" w:sz="0" w:space="0" w:color="auto"/>
        <w:left w:val="none" w:sz="0" w:space="0" w:color="auto"/>
        <w:bottom w:val="none" w:sz="0" w:space="0" w:color="auto"/>
        <w:right w:val="none" w:sz="0" w:space="0" w:color="auto"/>
      </w:divBdr>
    </w:div>
    <w:div w:id="144468293">
      <w:bodyDiv w:val="1"/>
      <w:marLeft w:val="0"/>
      <w:marRight w:val="0"/>
      <w:marTop w:val="0"/>
      <w:marBottom w:val="0"/>
      <w:divBdr>
        <w:top w:val="none" w:sz="0" w:space="0" w:color="auto"/>
        <w:left w:val="none" w:sz="0" w:space="0" w:color="auto"/>
        <w:bottom w:val="none" w:sz="0" w:space="0" w:color="auto"/>
        <w:right w:val="none" w:sz="0" w:space="0" w:color="auto"/>
      </w:divBdr>
    </w:div>
    <w:div w:id="241450096">
      <w:bodyDiv w:val="1"/>
      <w:marLeft w:val="0"/>
      <w:marRight w:val="0"/>
      <w:marTop w:val="0"/>
      <w:marBottom w:val="0"/>
      <w:divBdr>
        <w:top w:val="none" w:sz="0" w:space="0" w:color="auto"/>
        <w:left w:val="none" w:sz="0" w:space="0" w:color="auto"/>
        <w:bottom w:val="none" w:sz="0" w:space="0" w:color="auto"/>
        <w:right w:val="none" w:sz="0" w:space="0" w:color="auto"/>
      </w:divBdr>
    </w:div>
    <w:div w:id="389614691">
      <w:bodyDiv w:val="1"/>
      <w:marLeft w:val="0"/>
      <w:marRight w:val="0"/>
      <w:marTop w:val="0"/>
      <w:marBottom w:val="0"/>
      <w:divBdr>
        <w:top w:val="none" w:sz="0" w:space="0" w:color="auto"/>
        <w:left w:val="none" w:sz="0" w:space="0" w:color="auto"/>
        <w:bottom w:val="none" w:sz="0" w:space="0" w:color="auto"/>
        <w:right w:val="none" w:sz="0" w:space="0" w:color="auto"/>
      </w:divBdr>
    </w:div>
    <w:div w:id="413816130">
      <w:bodyDiv w:val="1"/>
      <w:marLeft w:val="0"/>
      <w:marRight w:val="0"/>
      <w:marTop w:val="0"/>
      <w:marBottom w:val="0"/>
      <w:divBdr>
        <w:top w:val="none" w:sz="0" w:space="0" w:color="auto"/>
        <w:left w:val="none" w:sz="0" w:space="0" w:color="auto"/>
        <w:bottom w:val="none" w:sz="0" w:space="0" w:color="auto"/>
        <w:right w:val="none" w:sz="0" w:space="0" w:color="auto"/>
      </w:divBdr>
    </w:div>
    <w:div w:id="446431639">
      <w:bodyDiv w:val="1"/>
      <w:marLeft w:val="0"/>
      <w:marRight w:val="0"/>
      <w:marTop w:val="0"/>
      <w:marBottom w:val="0"/>
      <w:divBdr>
        <w:top w:val="none" w:sz="0" w:space="0" w:color="auto"/>
        <w:left w:val="none" w:sz="0" w:space="0" w:color="auto"/>
        <w:bottom w:val="none" w:sz="0" w:space="0" w:color="auto"/>
        <w:right w:val="none" w:sz="0" w:space="0" w:color="auto"/>
      </w:divBdr>
    </w:div>
    <w:div w:id="504250625">
      <w:bodyDiv w:val="1"/>
      <w:marLeft w:val="0"/>
      <w:marRight w:val="0"/>
      <w:marTop w:val="0"/>
      <w:marBottom w:val="0"/>
      <w:divBdr>
        <w:top w:val="none" w:sz="0" w:space="0" w:color="auto"/>
        <w:left w:val="none" w:sz="0" w:space="0" w:color="auto"/>
        <w:bottom w:val="none" w:sz="0" w:space="0" w:color="auto"/>
        <w:right w:val="none" w:sz="0" w:space="0" w:color="auto"/>
      </w:divBdr>
    </w:div>
    <w:div w:id="556941711">
      <w:bodyDiv w:val="1"/>
      <w:marLeft w:val="0"/>
      <w:marRight w:val="0"/>
      <w:marTop w:val="0"/>
      <w:marBottom w:val="0"/>
      <w:divBdr>
        <w:top w:val="none" w:sz="0" w:space="0" w:color="auto"/>
        <w:left w:val="none" w:sz="0" w:space="0" w:color="auto"/>
        <w:bottom w:val="none" w:sz="0" w:space="0" w:color="auto"/>
        <w:right w:val="none" w:sz="0" w:space="0" w:color="auto"/>
      </w:divBdr>
    </w:div>
    <w:div w:id="574240079">
      <w:bodyDiv w:val="1"/>
      <w:marLeft w:val="0"/>
      <w:marRight w:val="0"/>
      <w:marTop w:val="0"/>
      <w:marBottom w:val="0"/>
      <w:divBdr>
        <w:top w:val="none" w:sz="0" w:space="0" w:color="auto"/>
        <w:left w:val="none" w:sz="0" w:space="0" w:color="auto"/>
        <w:bottom w:val="none" w:sz="0" w:space="0" w:color="auto"/>
        <w:right w:val="none" w:sz="0" w:space="0" w:color="auto"/>
      </w:divBdr>
    </w:div>
    <w:div w:id="609702897">
      <w:bodyDiv w:val="1"/>
      <w:marLeft w:val="0"/>
      <w:marRight w:val="0"/>
      <w:marTop w:val="0"/>
      <w:marBottom w:val="0"/>
      <w:divBdr>
        <w:top w:val="none" w:sz="0" w:space="0" w:color="auto"/>
        <w:left w:val="none" w:sz="0" w:space="0" w:color="auto"/>
        <w:bottom w:val="none" w:sz="0" w:space="0" w:color="auto"/>
        <w:right w:val="none" w:sz="0" w:space="0" w:color="auto"/>
      </w:divBdr>
    </w:div>
    <w:div w:id="647587434">
      <w:bodyDiv w:val="1"/>
      <w:marLeft w:val="0"/>
      <w:marRight w:val="0"/>
      <w:marTop w:val="0"/>
      <w:marBottom w:val="0"/>
      <w:divBdr>
        <w:top w:val="none" w:sz="0" w:space="0" w:color="auto"/>
        <w:left w:val="none" w:sz="0" w:space="0" w:color="auto"/>
        <w:bottom w:val="none" w:sz="0" w:space="0" w:color="auto"/>
        <w:right w:val="none" w:sz="0" w:space="0" w:color="auto"/>
      </w:divBdr>
    </w:div>
    <w:div w:id="758911459">
      <w:bodyDiv w:val="1"/>
      <w:marLeft w:val="0"/>
      <w:marRight w:val="0"/>
      <w:marTop w:val="0"/>
      <w:marBottom w:val="0"/>
      <w:divBdr>
        <w:top w:val="none" w:sz="0" w:space="0" w:color="auto"/>
        <w:left w:val="none" w:sz="0" w:space="0" w:color="auto"/>
        <w:bottom w:val="none" w:sz="0" w:space="0" w:color="auto"/>
        <w:right w:val="none" w:sz="0" w:space="0" w:color="auto"/>
      </w:divBdr>
    </w:div>
    <w:div w:id="799571294">
      <w:bodyDiv w:val="1"/>
      <w:marLeft w:val="0"/>
      <w:marRight w:val="0"/>
      <w:marTop w:val="0"/>
      <w:marBottom w:val="0"/>
      <w:divBdr>
        <w:top w:val="none" w:sz="0" w:space="0" w:color="auto"/>
        <w:left w:val="none" w:sz="0" w:space="0" w:color="auto"/>
        <w:bottom w:val="none" w:sz="0" w:space="0" w:color="auto"/>
        <w:right w:val="none" w:sz="0" w:space="0" w:color="auto"/>
      </w:divBdr>
    </w:div>
    <w:div w:id="851796836">
      <w:bodyDiv w:val="1"/>
      <w:marLeft w:val="0"/>
      <w:marRight w:val="0"/>
      <w:marTop w:val="0"/>
      <w:marBottom w:val="0"/>
      <w:divBdr>
        <w:top w:val="none" w:sz="0" w:space="0" w:color="auto"/>
        <w:left w:val="none" w:sz="0" w:space="0" w:color="auto"/>
        <w:bottom w:val="none" w:sz="0" w:space="0" w:color="auto"/>
        <w:right w:val="none" w:sz="0" w:space="0" w:color="auto"/>
      </w:divBdr>
    </w:div>
    <w:div w:id="853302186">
      <w:bodyDiv w:val="1"/>
      <w:marLeft w:val="0"/>
      <w:marRight w:val="0"/>
      <w:marTop w:val="0"/>
      <w:marBottom w:val="0"/>
      <w:divBdr>
        <w:top w:val="none" w:sz="0" w:space="0" w:color="auto"/>
        <w:left w:val="none" w:sz="0" w:space="0" w:color="auto"/>
        <w:bottom w:val="none" w:sz="0" w:space="0" w:color="auto"/>
        <w:right w:val="none" w:sz="0" w:space="0" w:color="auto"/>
      </w:divBdr>
    </w:div>
    <w:div w:id="894394186">
      <w:bodyDiv w:val="1"/>
      <w:marLeft w:val="0"/>
      <w:marRight w:val="0"/>
      <w:marTop w:val="0"/>
      <w:marBottom w:val="0"/>
      <w:divBdr>
        <w:top w:val="none" w:sz="0" w:space="0" w:color="auto"/>
        <w:left w:val="none" w:sz="0" w:space="0" w:color="auto"/>
        <w:bottom w:val="none" w:sz="0" w:space="0" w:color="auto"/>
        <w:right w:val="none" w:sz="0" w:space="0" w:color="auto"/>
      </w:divBdr>
    </w:div>
    <w:div w:id="916014183">
      <w:bodyDiv w:val="1"/>
      <w:marLeft w:val="0"/>
      <w:marRight w:val="0"/>
      <w:marTop w:val="0"/>
      <w:marBottom w:val="0"/>
      <w:divBdr>
        <w:top w:val="none" w:sz="0" w:space="0" w:color="auto"/>
        <w:left w:val="none" w:sz="0" w:space="0" w:color="auto"/>
        <w:bottom w:val="none" w:sz="0" w:space="0" w:color="auto"/>
        <w:right w:val="none" w:sz="0" w:space="0" w:color="auto"/>
      </w:divBdr>
    </w:div>
    <w:div w:id="1043403923">
      <w:bodyDiv w:val="1"/>
      <w:marLeft w:val="0"/>
      <w:marRight w:val="0"/>
      <w:marTop w:val="0"/>
      <w:marBottom w:val="0"/>
      <w:divBdr>
        <w:top w:val="none" w:sz="0" w:space="0" w:color="auto"/>
        <w:left w:val="none" w:sz="0" w:space="0" w:color="auto"/>
        <w:bottom w:val="none" w:sz="0" w:space="0" w:color="auto"/>
        <w:right w:val="none" w:sz="0" w:space="0" w:color="auto"/>
      </w:divBdr>
    </w:div>
    <w:div w:id="1135098710">
      <w:bodyDiv w:val="1"/>
      <w:marLeft w:val="0"/>
      <w:marRight w:val="0"/>
      <w:marTop w:val="0"/>
      <w:marBottom w:val="0"/>
      <w:divBdr>
        <w:top w:val="none" w:sz="0" w:space="0" w:color="auto"/>
        <w:left w:val="none" w:sz="0" w:space="0" w:color="auto"/>
        <w:bottom w:val="none" w:sz="0" w:space="0" w:color="auto"/>
        <w:right w:val="none" w:sz="0" w:space="0" w:color="auto"/>
      </w:divBdr>
    </w:div>
    <w:div w:id="1154105637">
      <w:bodyDiv w:val="1"/>
      <w:marLeft w:val="0"/>
      <w:marRight w:val="0"/>
      <w:marTop w:val="0"/>
      <w:marBottom w:val="0"/>
      <w:divBdr>
        <w:top w:val="none" w:sz="0" w:space="0" w:color="auto"/>
        <w:left w:val="none" w:sz="0" w:space="0" w:color="auto"/>
        <w:bottom w:val="none" w:sz="0" w:space="0" w:color="auto"/>
        <w:right w:val="none" w:sz="0" w:space="0" w:color="auto"/>
      </w:divBdr>
    </w:div>
    <w:div w:id="1198662581">
      <w:bodyDiv w:val="1"/>
      <w:marLeft w:val="0"/>
      <w:marRight w:val="0"/>
      <w:marTop w:val="0"/>
      <w:marBottom w:val="0"/>
      <w:divBdr>
        <w:top w:val="none" w:sz="0" w:space="0" w:color="auto"/>
        <w:left w:val="none" w:sz="0" w:space="0" w:color="auto"/>
        <w:bottom w:val="none" w:sz="0" w:space="0" w:color="auto"/>
        <w:right w:val="none" w:sz="0" w:space="0" w:color="auto"/>
      </w:divBdr>
    </w:div>
    <w:div w:id="1218861456">
      <w:bodyDiv w:val="1"/>
      <w:marLeft w:val="0"/>
      <w:marRight w:val="0"/>
      <w:marTop w:val="0"/>
      <w:marBottom w:val="0"/>
      <w:divBdr>
        <w:top w:val="none" w:sz="0" w:space="0" w:color="auto"/>
        <w:left w:val="none" w:sz="0" w:space="0" w:color="auto"/>
        <w:bottom w:val="none" w:sz="0" w:space="0" w:color="auto"/>
        <w:right w:val="none" w:sz="0" w:space="0" w:color="auto"/>
      </w:divBdr>
    </w:div>
    <w:div w:id="1224677966">
      <w:bodyDiv w:val="1"/>
      <w:marLeft w:val="0"/>
      <w:marRight w:val="0"/>
      <w:marTop w:val="0"/>
      <w:marBottom w:val="0"/>
      <w:divBdr>
        <w:top w:val="none" w:sz="0" w:space="0" w:color="auto"/>
        <w:left w:val="none" w:sz="0" w:space="0" w:color="auto"/>
        <w:bottom w:val="none" w:sz="0" w:space="0" w:color="auto"/>
        <w:right w:val="none" w:sz="0" w:space="0" w:color="auto"/>
      </w:divBdr>
    </w:div>
    <w:div w:id="1380399253">
      <w:bodyDiv w:val="1"/>
      <w:marLeft w:val="0"/>
      <w:marRight w:val="0"/>
      <w:marTop w:val="0"/>
      <w:marBottom w:val="0"/>
      <w:divBdr>
        <w:top w:val="none" w:sz="0" w:space="0" w:color="auto"/>
        <w:left w:val="none" w:sz="0" w:space="0" w:color="auto"/>
        <w:bottom w:val="none" w:sz="0" w:space="0" w:color="auto"/>
        <w:right w:val="none" w:sz="0" w:space="0" w:color="auto"/>
      </w:divBdr>
    </w:div>
    <w:div w:id="1401055805">
      <w:bodyDiv w:val="1"/>
      <w:marLeft w:val="0"/>
      <w:marRight w:val="0"/>
      <w:marTop w:val="0"/>
      <w:marBottom w:val="0"/>
      <w:divBdr>
        <w:top w:val="none" w:sz="0" w:space="0" w:color="auto"/>
        <w:left w:val="none" w:sz="0" w:space="0" w:color="auto"/>
        <w:bottom w:val="none" w:sz="0" w:space="0" w:color="auto"/>
        <w:right w:val="none" w:sz="0" w:space="0" w:color="auto"/>
      </w:divBdr>
    </w:div>
    <w:div w:id="1426614918">
      <w:bodyDiv w:val="1"/>
      <w:marLeft w:val="0"/>
      <w:marRight w:val="0"/>
      <w:marTop w:val="0"/>
      <w:marBottom w:val="0"/>
      <w:divBdr>
        <w:top w:val="none" w:sz="0" w:space="0" w:color="auto"/>
        <w:left w:val="none" w:sz="0" w:space="0" w:color="auto"/>
        <w:bottom w:val="none" w:sz="0" w:space="0" w:color="auto"/>
        <w:right w:val="none" w:sz="0" w:space="0" w:color="auto"/>
      </w:divBdr>
    </w:div>
    <w:div w:id="1505318280">
      <w:bodyDiv w:val="1"/>
      <w:marLeft w:val="0"/>
      <w:marRight w:val="0"/>
      <w:marTop w:val="0"/>
      <w:marBottom w:val="0"/>
      <w:divBdr>
        <w:top w:val="none" w:sz="0" w:space="0" w:color="auto"/>
        <w:left w:val="none" w:sz="0" w:space="0" w:color="auto"/>
        <w:bottom w:val="none" w:sz="0" w:space="0" w:color="auto"/>
        <w:right w:val="none" w:sz="0" w:space="0" w:color="auto"/>
      </w:divBdr>
    </w:div>
    <w:div w:id="1634677096">
      <w:bodyDiv w:val="1"/>
      <w:marLeft w:val="0"/>
      <w:marRight w:val="0"/>
      <w:marTop w:val="0"/>
      <w:marBottom w:val="0"/>
      <w:divBdr>
        <w:top w:val="none" w:sz="0" w:space="0" w:color="auto"/>
        <w:left w:val="none" w:sz="0" w:space="0" w:color="auto"/>
        <w:bottom w:val="none" w:sz="0" w:space="0" w:color="auto"/>
        <w:right w:val="none" w:sz="0" w:space="0" w:color="auto"/>
      </w:divBdr>
    </w:div>
    <w:div w:id="1715302351">
      <w:bodyDiv w:val="1"/>
      <w:marLeft w:val="0"/>
      <w:marRight w:val="0"/>
      <w:marTop w:val="0"/>
      <w:marBottom w:val="0"/>
      <w:divBdr>
        <w:top w:val="none" w:sz="0" w:space="0" w:color="auto"/>
        <w:left w:val="none" w:sz="0" w:space="0" w:color="auto"/>
        <w:bottom w:val="none" w:sz="0" w:space="0" w:color="auto"/>
        <w:right w:val="none" w:sz="0" w:space="0" w:color="auto"/>
      </w:divBdr>
    </w:div>
    <w:div w:id="1741978737">
      <w:bodyDiv w:val="1"/>
      <w:marLeft w:val="0"/>
      <w:marRight w:val="0"/>
      <w:marTop w:val="0"/>
      <w:marBottom w:val="0"/>
      <w:divBdr>
        <w:top w:val="none" w:sz="0" w:space="0" w:color="auto"/>
        <w:left w:val="none" w:sz="0" w:space="0" w:color="auto"/>
        <w:bottom w:val="none" w:sz="0" w:space="0" w:color="auto"/>
        <w:right w:val="none" w:sz="0" w:space="0" w:color="auto"/>
      </w:divBdr>
    </w:div>
    <w:div w:id="1756584750">
      <w:bodyDiv w:val="1"/>
      <w:marLeft w:val="0"/>
      <w:marRight w:val="0"/>
      <w:marTop w:val="0"/>
      <w:marBottom w:val="0"/>
      <w:divBdr>
        <w:top w:val="none" w:sz="0" w:space="0" w:color="auto"/>
        <w:left w:val="none" w:sz="0" w:space="0" w:color="auto"/>
        <w:bottom w:val="none" w:sz="0" w:space="0" w:color="auto"/>
        <w:right w:val="none" w:sz="0" w:space="0" w:color="auto"/>
      </w:divBdr>
    </w:div>
    <w:div w:id="1756900866">
      <w:bodyDiv w:val="1"/>
      <w:marLeft w:val="0"/>
      <w:marRight w:val="0"/>
      <w:marTop w:val="0"/>
      <w:marBottom w:val="0"/>
      <w:divBdr>
        <w:top w:val="none" w:sz="0" w:space="0" w:color="auto"/>
        <w:left w:val="none" w:sz="0" w:space="0" w:color="auto"/>
        <w:bottom w:val="none" w:sz="0" w:space="0" w:color="auto"/>
        <w:right w:val="none" w:sz="0" w:space="0" w:color="auto"/>
      </w:divBdr>
      <w:divsChild>
        <w:div w:id="2078821284">
          <w:marLeft w:val="0"/>
          <w:marRight w:val="0"/>
          <w:marTop w:val="0"/>
          <w:marBottom w:val="0"/>
          <w:divBdr>
            <w:top w:val="none" w:sz="0" w:space="0" w:color="auto"/>
            <w:left w:val="none" w:sz="0" w:space="0" w:color="auto"/>
            <w:bottom w:val="none" w:sz="0" w:space="0" w:color="auto"/>
            <w:right w:val="none" w:sz="0" w:space="0" w:color="auto"/>
          </w:divBdr>
        </w:div>
      </w:divsChild>
    </w:div>
    <w:div w:id="1758864663">
      <w:bodyDiv w:val="1"/>
      <w:marLeft w:val="0"/>
      <w:marRight w:val="0"/>
      <w:marTop w:val="0"/>
      <w:marBottom w:val="0"/>
      <w:divBdr>
        <w:top w:val="none" w:sz="0" w:space="0" w:color="auto"/>
        <w:left w:val="none" w:sz="0" w:space="0" w:color="auto"/>
        <w:bottom w:val="none" w:sz="0" w:space="0" w:color="auto"/>
        <w:right w:val="none" w:sz="0" w:space="0" w:color="auto"/>
      </w:divBdr>
    </w:div>
    <w:div w:id="1967348725">
      <w:bodyDiv w:val="1"/>
      <w:marLeft w:val="0"/>
      <w:marRight w:val="0"/>
      <w:marTop w:val="0"/>
      <w:marBottom w:val="0"/>
      <w:divBdr>
        <w:top w:val="none" w:sz="0" w:space="0" w:color="auto"/>
        <w:left w:val="none" w:sz="0" w:space="0" w:color="auto"/>
        <w:bottom w:val="none" w:sz="0" w:space="0" w:color="auto"/>
        <w:right w:val="none" w:sz="0" w:space="0" w:color="auto"/>
      </w:divBdr>
    </w:div>
    <w:div w:id="199317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26"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27"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4037;&#20316;&#22841;\&#22823;&#35805;II&#25991;&#26723;\&#22823;&#35805;&#35199;&#28216;2.5\&#22823;&#35805;2.5&#25991;&#26723;&#27169;&#29256;\&#31574;&#21010;&#31867;&#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E3E92-DBE9-4082-87AE-0997435B9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策划类文档模板.dot</Template>
  <TotalTime>12962</TotalTime>
  <Pages>7</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Links>
    <vt:vector size="60" baseType="variant">
      <vt:variant>
        <vt:i4>1245233</vt:i4>
      </vt:variant>
      <vt:variant>
        <vt:i4>56</vt:i4>
      </vt:variant>
      <vt:variant>
        <vt:i4>0</vt:i4>
      </vt:variant>
      <vt:variant>
        <vt:i4>5</vt:i4>
      </vt:variant>
      <vt:variant>
        <vt:lpwstr/>
      </vt:variant>
      <vt:variant>
        <vt:lpwstr>_Toc521959067</vt:lpwstr>
      </vt:variant>
      <vt:variant>
        <vt:i4>1245233</vt:i4>
      </vt:variant>
      <vt:variant>
        <vt:i4>50</vt:i4>
      </vt:variant>
      <vt:variant>
        <vt:i4>0</vt:i4>
      </vt:variant>
      <vt:variant>
        <vt:i4>5</vt:i4>
      </vt:variant>
      <vt:variant>
        <vt:lpwstr/>
      </vt:variant>
      <vt:variant>
        <vt:lpwstr>_Toc521959066</vt:lpwstr>
      </vt:variant>
      <vt:variant>
        <vt:i4>1245233</vt:i4>
      </vt:variant>
      <vt:variant>
        <vt:i4>44</vt:i4>
      </vt:variant>
      <vt:variant>
        <vt:i4>0</vt:i4>
      </vt:variant>
      <vt:variant>
        <vt:i4>5</vt:i4>
      </vt:variant>
      <vt:variant>
        <vt:lpwstr/>
      </vt:variant>
      <vt:variant>
        <vt:lpwstr>_Toc521959065</vt:lpwstr>
      </vt:variant>
      <vt:variant>
        <vt:i4>1245233</vt:i4>
      </vt:variant>
      <vt:variant>
        <vt:i4>38</vt:i4>
      </vt:variant>
      <vt:variant>
        <vt:i4>0</vt:i4>
      </vt:variant>
      <vt:variant>
        <vt:i4>5</vt:i4>
      </vt:variant>
      <vt:variant>
        <vt:lpwstr/>
      </vt:variant>
      <vt:variant>
        <vt:lpwstr>_Toc521959064</vt:lpwstr>
      </vt:variant>
      <vt:variant>
        <vt:i4>1245233</vt:i4>
      </vt:variant>
      <vt:variant>
        <vt:i4>32</vt:i4>
      </vt:variant>
      <vt:variant>
        <vt:i4>0</vt:i4>
      </vt:variant>
      <vt:variant>
        <vt:i4>5</vt:i4>
      </vt:variant>
      <vt:variant>
        <vt:lpwstr/>
      </vt:variant>
      <vt:variant>
        <vt:lpwstr>_Toc521959063</vt:lpwstr>
      </vt:variant>
      <vt:variant>
        <vt:i4>1245233</vt:i4>
      </vt:variant>
      <vt:variant>
        <vt:i4>26</vt:i4>
      </vt:variant>
      <vt:variant>
        <vt:i4>0</vt:i4>
      </vt:variant>
      <vt:variant>
        <vt:i4>5</vt:i4>
      </vt:variant>
      <vt:variant>
        <vt:lpwstr/>
      </vt:variant>
      <vt:variant>
        <vt:lpwstr>_Toc521959062</vt:lpwstr>
      </vt:variant>
      <vt:variant>
        <vt:i4>1245233</vt:i4>
      </vt:variant>
      <vt:variant>
        <vt:i4>20</vt:i4>
      </vt:variant>
      <vt:variant>
        <vt:i4>0</vt:i4>
      </vt:variant>
      <vt:variant>
        <vt:i4>5</vt:i4>
      </vt:variant>
      <vt:variant>
        <vt:lpwstr/>
      </vt:variant>
      <vt:variant>
        <vt:lpwstr>_Toc521959061</vt:lpwstr>
      </vt:variant>
      <vt:variant>
        <vt:i4>1245233</vt:i4>
      </vt:variant>
      <vt:variant>
        <vt:i4>14</vt:i4>
      </vt:variant>
      <vt:variant>
        <vt:i4>0</vt:i4>
      </vt:variant>
      <vt:variant>
        <vt:i4>5</vt:i4>
      </vt:variant>
      <vt:variant>
        <vt:lpwstr/>
      </vt:variant>
      <vt:variant>
        <vt:lpwstr>_Toc521959060</vt:lpwstr>
      </vt:variant>
      <vt:variant>
        <vt:i4>1048625</vt:i4>
      </vt:variant>
      <vt:variant>
        <vt:i4>8</vt:i4>
      </vt:variant>
      <vt:variant>
        <vt:i4>0</vt:i4>
      </vt:variant>
      <vt:variant>
        <vt:i4>5</vt:i4>
      </vt:variant>
      <vt:variant>
        <vt:lpwstr/>
      </vt:variant>
      <vt:variant>
        <vt:lpwstr>_Toc521959059</vt:lpwstr>
      </vt:variant>
      <vt:variant>
        <vt:i4>1048625</vt:i4>
      </vt:variant>
      <vt:variant>
        <vt:i4>2</vt:i4>
      </vt:variant>
      <vt:variant>
        <vt:i4>0</vt:i4>
      </vt:variant>
      <vt:variant>
        <vt:i4>5</vt:i4>
      </vt:variant>
      <vt:variant>
        <vt:lpwstr/>
      </vt:variant>
      <vt:variant>
        <vt:lpwstr>_Toc521959058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李雨飞</cp:lastModifiedBy>
  <cp:revision>108</cp:revision>
  <dcterms:created xsi:type="dcterms:W3CDTF">2022-07-20T07:53:00Z</dcterms:created>
  <dcterms:modified xsi:type="dcterms:W3CDTF">2022-11-28T10:59:00Z</dcterms:modified>
</cp:coreProperties>
</file>