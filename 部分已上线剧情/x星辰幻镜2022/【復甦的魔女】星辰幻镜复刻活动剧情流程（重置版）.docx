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Extensible.xml" ContentType="application/vnd.openxmlformats-officedocument.wordprocessingml.commentsExtensible+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ED6E2B1" w14:textId="68374010" w:rsidR="00653BA5" w:rsidRPr="00844B31" w:rsidRDefault="00533D0A" w:rsidP="00132390">
      <w:pPr>
        <w:jc w:val="center"/>
        <w:rPr>
          <w:rFonts w:ascii="微软雅黑" w:eastAsia="微软雅黑" w:hAnsi="微软雅黑" w:cs="Arial"/>
          <w:b/>
          <w:bCs/>
          <w:sz w:val="44"/>
          <w:szCs w:val="32"/>
          <w:lang w:bidi="en-US"/>
        </w:rPr>
      </w:pPr>
      <w:r w:rsidRPr="00533D0A">
        <w:rPr>
          <w:rFonts w:ascii="微软雅黑" w:eastAsia="微软雅黑" w:hAnsi="微软雅黑" w:cs="Arial" w:hint="eastAsia"/>
          <w:b/>
          <w:bCs/>
          <w:sz w:val="44"/>
          <w:szCs w:val="32"/>
          <w:lang w:bidi="en-US"/>
        </w:rPr>
        <w:t>星辰幻</w:t>
      </w:r>
      <w:proofErr w:type="gramStart"/>
      <w:r w:rsidRPr="00533D0A">
        <w:rPr>
          <w:rFonts w:ascii="微软雅黑" w:eastAsia="微软雅黑" w:hAnsi="微软雅黑" w:cs="Arial" w:hint="eastAsia"/>
          <w:b/>
          <w:bCs/>
          <w:sz w:val="44"/>
          <w:szCs w:val="32"/>
          <w:lang w:bidi="en-US"/>
        </w:rPr>
        <w:t>镜</w:t>
      </w:r>
      <w:r>
        <w:rPr>
          <w:rFonts w:ascii="微软雅黑" w:eastAsia="微软雅黑" w:hAnsi="微软雅黑" w:cs="Arial" w:hint="eastAsia"/>
          <w:b/>
          <w:bCs/>
          <w:sz w:val="44"/>
          <w:szCs w:val="32"/>
          <w:lang w:bidi="en-US"/>
        </w:rPr>
        <w:t>复刻</w:t>
      </w:r>
      <w:r w:rsidRPr="00533D0A">
        <w:rPr>
          <w:rFonts w:ascii="微软雅黑" w:eastAsia="微软雅黑" w:hAnsi="微软雅黑" w:cs="Arial" w:hint="eastAsia"/>
          <w:b/>
          <w:bCs/>
          <w:sz w:val="44"/>
          <w:szCs w:val="32"/>
          <w:lang w:bidi="en-US"/>
        </w:rPr>
        <w:t>活动</w:t>
      </w:r>
      <w:proofErr w:type="gramEnd"/>
      <w:r w:rsidRPr="00533D0A">
        <w:rPr>
          <w:rFonts w:ascii="微软雅黑" w:eastAsia="微软雅黑" w:hAnsi="微软雅黑" w:cs="Arial" w:hint="eastAsia"/>
          <w:b/>
          <w:bCs/>
          <w:sz w:val="44"/>
          <w:szCs w:val="32"/>
          <w:lang w:bidi="en-US"/>
        </w:rPr>
        <w:t>剧情流程</w:t>
      </w:r>
    </w:p>
    <w:p w14:paraId="14C39E09" w14:textId="77777777" w:rsidR="00A13D10" w:rsidRPr="00844B31" w:rsidRDefault="00A13D10" w:rsidP="009D04FF">
      <w:pPr>
        <w:rPr>
          <w:rFonts w:ascii="微软雅黑" w:eastAsia="微软雅黑" w:hAnsi="微软雅黑"/>
          <w:b/>
          <w:bCs/>
        </w:rPr>
      </w:pPr>
      <w:r w:rsidRPr="00844B31">
        <w:rPr>
          <w:rFonts w:ascii="微软雅黑" w:eastAsia="微软雅黑" w:hAnsi="微软雅黑" w:hint="eastAsia"/>
          <w:b/>
          <w:bCs/>
        </w:rPr>
        <w:t>目录：</w:t>
      </w:r>
      <w:bookmarkStart w:id="0" w:name="_GoBack"/>
      <w:bookmarkEnd w:id="0"/>
    </w:p>
    <w:p w14:paraId="62E9A12E" w14:textId="2D3A40BA" w:rsidR="0036589E" w:rsidRDefault="00A13D10">
      <w:pPr>
        <w:pStyle w:val="10"/>
        <w:rPr>
          <w:rFonts w:asciiTheme="minorHAnsi" w:eastAsiaTheme="minorEastAsia" w:hAnsiTheme="minorHAnsi" w:cstheme="minorBidi"/>
          <w:b w:val="0"/>
          <w:bCs w:val="0"/>
          <w:caps w:val="0"/>
          <w:sz w:val="21"/>
          <w:szCs w:val="22"/>
        </w:rPr>
      </w:pPr>
      <w:r w:rsidRPr="00844B31">
        <w:rPr>
          <w:rFonts w:ascii="微软雅黑" w:eastAsia="微软雅黑" w:hAnsi="微软雅黑"/>
        </w:rPr>
        <w:fldChar w:fldCharType="begin"/>
      </w:r>
      <w:r w:rsidRPr="00844B31">
        <w:rPr>
          <w:rFonts w:ascii="微软雅黑" w:eastAsia="微软雅黑" w:hAnsi="微软雅黑"/>
        </w:rPr>
        <w:instrText xml:space="preserve"> TOC </w:instrText>
      </w:r>
      <w:r w:rsidRPr="00844B31">
        <w:rPr>
          <w:rFonts w:ascii="微软雅黑" w:eastAsia="微软雅黑" w:hAnsi="微软雅黑" w:hint="eastAsia"/>
        </w:rPr>
        <w:instrText>\o "2-7" \h \z \t "标题 1,1"</w:instrText>
      </w:r>
      <w:r w:rsidRPr="00844B31">
        <w:rPr>
          <w:rFonts w:ascii="微软雅黑" w:eastAsia="微软雅黑" w:hAnsi="微软雅黑"/>
        </w:rPr>
        <w:instrText xml:space="preserve"> </w:instrText>
      </w:r>
      <w:r w:rsidRPr="00844B31">
        <w:rPr>
          <w:rFonts w:ascii="微软雅黑" w:eastAsia="微软雅黑" w:hAnsi="微软雅黑"/>
        </w:rPr>
        <w:fldChar w:fldCharType="separate"/>
      </w:r>
      <w:hyperlink w:anchor="_Toc109748525" w:history="1">
        <w:r w:rsidR="0036589E" w:rsidRPr="00515E1D">
          <w:rPr>
            <w:rStyle w:val="a7"/>
          </w:rPr>
          <w:t>1</w:t>
        </w:r>
        <w:r w:rsidR="0036589E">
          <w:rPr>
            <w:rFonts w:asciiTheme="minorHAnsi" w:eastAsiaTheme="minorEastAsia" w:hAnsiTheme="minorHAnsi" w:cstheme="minorBidi"/>
            <w:b w:val="0"/>
            <w:bCs w:val="0"/>
            <w:caps w:val="0"/>
            <w:sz w:val="21"/>
            <w:szCs w:val="22"/>
          </w:rPr>
          <w:tab/>
        </w:r>
        <w:r w:rsidR="0036589E" w:rsidRPr="00515E1D">
          <w:rPr>
            <w:rStyle w:val="a7"/>
            <w:rFonts w:ascii="微软雅黑" w:eastAsia="微软雅黑" w:hAnsi="微软雅黑"/>
          </w:rPr>
          <w:t>修改列表</w:t>
        </w:r>
        <w:r w:rsidR="0036589E">
          <w:rPr>
            <w:webHidden/>
          </w:rPr>
          <w:tab/>
        </w:r>
        <w:r w:rsidR="0036589E">
          <w:rPr>
            <w:webHidden/>
          </w:rPr>
          <w:fldChar w:fldCharType="begin"/>
        </w:r>
        <w:r w:rsidR="0036589E">
          <w:rPr>
            <w:webHidden/>
          </w:rPr>
          <w:instrText xml:space="preserve"> PAGEREF _Toc109748525 \h </w:instrText>
        </w:r>
        <w:r w:rsidR="0036589E">
          <w:rPr>
            <w:webHidden/>
          </w:rPr>
        </w:r>
        <w:r w:rsidR="0036589E">
          <w:rPr>
            <w:webHidden/>
          </w:rPr>
          <w:fldChar w:fldCharType="separate"/>
        </w:r>
        <w:r w:rsidR="0036589E">
          <w:rPr>
            <w:webHidden/>
          </w:rPr>
          <w:t>2</w:t>
        </w:r>
        <w:r w:rsidR="0036589E">
          <w:rPr>
            <w:webHidden/>
          </w:rPr>
          <w:fldChar w:fldCharType="end"/>
        </w:r>
      </w:hyperlink>
    </w:p>
    <w:p w14:paraId="37D95939" w14:textId="2ADCC27C" w:rsidR="0036589E" w:rsidRDefault="00495653">
      <w:pPr>
        <w:pStyle w:val="10"/>
        <w:rPr>
          <w:rFonts w:asciiTheme="minorHAnsi" w:eastAsiaTheme="minorEastAsia" w:hAnsiTheme="minorHAnsi" w:cstheme="minorBidi"/>
          <w:b w:val="0"/>
          <w:bCs w:val="0"/>
          <w:caps w:val="0"/>
          <w:sz w:val="21"/>
          <w:szCs w:val="22"/>
        </w:rPr>
      </w:pPr>
      <w:hyperlink w:anchor="_Toc109748526" w:history="1">
        <w:r w:rsidR="0036589E" w:rsidRPr="00515E1D">
          <w:rPr>
            <w:rStyle w:val="a7"/>
          </w:rPr>
          <w:t>2</w:t>
        </w:r>
        <w:r w:rsidR="0036589E">
          <w:rPr>
            <w:rFonts w:asciiTheme="minorHAnsi" w:eastAsiaTheme="minorEastAsia" w:hAnsiTheme="minorHAnsi" w:cstheme="minorBidi"/>
            <w:b w:val="0"/>
            <w:bCs w:val="0"/>
            <w:caps w:val="0"/>
            <w:sz w:val="21"/>
            <w:szCs w:val="22"/>
          </w:rPr>
          <w:tab/>
        </w:r>
        <w:r w:rsidR="0036589E" w:rsidRPr="00515E1D">
          <w:rPr>
            <w:rStyle w:val="a7"/>
            <w:rFonts w:ascii="微软雅黑" w:eastAsia="微软雅黑" w:hAnsi="微软雅黑"/>
          </w:rPr>
          <w:t>评审意见</w:t>
        </w:r>
        <w:r w:rsidR="0036589E">
          <w:rPr>
            <w:webHidden/>
          </w:rPr>
          <w:tab/>
        </w:r>
        <w:r w:rsidR="0036589E">
          <w:rPr>
            <w:webHidden/>
          </w:rPr>
          <w:fldChar w:fldCharType="begin"/>
        </w:r>
        <w:r w:rsidR="0036589E">
          <w:rPr>
            <w:webHidden/>
          </w:rPr>
          <w:instrText xml:space="preserve"> PAGEREF _Toc109748526 \h </w:instrText>
        </w:r>
        <w:r w:rsidR="0036589E">
          <w:rPr>
            <w:webHidden/>
          </w:rPr>
        </w:r>
        <w:r w:rsidR="0036589E">
          <w:rPr>
            <w:webHidden/>
          </w:rPr>
          <w:fldChar w:fldCharType="separate"/>
        </w:r>
        <w:r w:rsidR="0036589E">
          <w:rPr>
            <w:webHidden/>
          </w:rPr>
          <w:t>2</w:t>
        </w:r>
        <w:r w:rsidR="0036589E">
          <w:rPr>
            <w:webHidden/>
          </w:rPr>
          <w:fldChar w:fldCharType="end"/>
        </w:r>
      </w:hyperlink>
    </w:p>
    <w:p w14:paraId="2840AEAF" w14:textId="2454061D" w:rsidR="0036589E" w:rsidRDefault="00495653">
      <w:pPr>
        <w:pStyle w:val="10"/>
        <w:rPr>
          <w:rFonts w:asciiTheme="minorHAnsi" w:eastAsiaTheme="minorEastAsia" w:hAnsiTheme="minorHAnsi" w:cstheme="minorBidi"/>
          <w:b w:val="0"/>
          <w:bCs w:val="0"/>
          <w:caps w:val="0"/>
          <w:sz w:val="21"/>
          <w:szCs w:val="22"/>
        </w:rPr>
      </w:pPr>
      <w:hyperlink w:anchor="_Toc109748527" w:history="1">
        <w:r w:rsidR="0036589E" w:rsidRPr="00515E1D">
          <w:rPr>
            <w:rStyle w:val="a7"/>
          </w:rPr>
          <w:t>3</w:t>
        </w:r>
        <w:r w:rsidR="0036589E">
          <w:rPr>
            <w:rFonts w:asciiTheme="minorHAnsi" w:eastAsiaTheme="minorEastAsia" w:hAnsiTheme="minorHAnsi" w:cstheme="minorBidi"/>
            <w:b w:val="0"/>
            <w:bCs w:val="0"/>
            <w:caps w:val="0"/>
            <w:sz w:val="21"/>
            <w:szCs w:val="22"/>
          </w:rPr>
          <w:tab/>
        </w:r>
        <w:r w:rsidR="0036589E" w:rsidRPr="00515E1D">
          <w:rPr>
            <w:rStyle w:val="a7"/>
            <w:rFonts w:ascii="微软雅黑" w:eastAsia="微软雅黑" w:hAnsi="微软雅黑"/>
          </w:rPr>
          <w:t>登场角色</w:t>
        </w:r>
        <w:r w:rsidR="0036589E">
          <w:rPr>
            <w:webHidden/>
          </w:rPr>
          <w:tab/>
        </w:r>
        <w:r w:rsidR="0036589E">
          <w:rPr>
            <w:webHidden/>
          </w:rPr>
          <w:fldChar w:fldCharType="begin"/>
        </w:r>
        <w:r w:rsidR="0036589E">
          <w:rPr>
            <w:webHidden/>
          </w:rPr>
          <w:instrText xml:space="preserve"> PAGEREF _Toc109748527 \h </w:instrText>
        </w:r>
        <w:r w:rsidR="0036589E">
          <w:rPr>
            <w:webHidden/>
          </w:rPr>
        </w:r>
        <w:r w:rsidR="0036589E">
          <w:rPr>
            <w:webHidden/>
          </w:rPr>
          <w:fldChar w:fldCharType="separate"/>
        </w:r>
        <w:r w:rsidR="0036589E">
          <w:rPr>
            <w:webHidden/>
          </w:rPr>
          <w:t>2</w:t>
        </w:r>
        <w:r w:rsidR="0036589E">
          <w:rPr>
            <w:webHidden/>
          </w:rPr>
          <w:fldChar w:fldCharType="end"/>
        </w:r>
      </w:hyperlink>
    </w:p>
    <w:p w14:paraId="547A3448" w14:textId="6E1D5D97" w:rsidR="0036589E" w:rsidRDefault="00495653">
      <w:pPr>
        <w:pStyle w:val="31"/>
        <w:tabs>
          <w:tab w:val="left" w:pos="1260"/>
          <w:tab w:val="right" w:leader="dot" w:pos="8296"/>
        </w:tabs>
        <w:rPr>
          <w:rFonts w:asciiTheme="minorHAnsi" w:eastAsiaTheme="minorEastAsia" w:hAnsiTheme="minorHAnsi" w:cstheme="minorBidi"/>
          <w:iCs w:val="0"/>
          <w:noProof/>
          <w:szCs w:val="22"/>
        </w:rPr>
      </w:pPr>
      <w:hyperlink w:anchor="_Toc109748528" w:history="1">
        <w:r w:rsidR="0036589E" w:rsidRPr="00515E1D">
          <w:rPr>
            <w:rStyle w:val="a7"/>
            <w:noProof/>
          </w:rPr>
          <w:t>3.1.1</w:t>
        </w:r>
        <w:r w:rsidR="0036589E">
          <w:rPr>
            <w:rFonts w:asciiTheme="minorHAnsi" w:eastAsiaTheme="minorEastAsia" w:hAnsiTheme="minorHAnsi" w:cstheme="minorBidi"/>
            <w:iCs w:val="0"/>
            <w:noProof/>
            <w:szCs w:val="22"/>
          </w:rPr>
          <w:tab/>
        </w:r>
        <w:r w:rsidR="0036589E" w:rsidRPr="00515E1D">
          <w:rPr>
            <w:rStyle w:val="a7"/>
            <w:noProof/>
          </w:rPr>
          <w:t>阿鵺伦</w:t>
        </w:r>
        <w:r w:rsidR="0036589E">
          <w:rPr>
            <w:noProof/>
            <w:webHidden/>
          </w:rPr>
          <w:tab/>
        </w:r>
        <w:r w:rsidR="0036589E">
          <w:rPr>
            <w:noProof/>
            <w:webHidden/>
          </w:rPr>
          <w:fldChar w:fldCharType="begin"/>
        </w:r>
        <w:r w:rsidR="0036589E">
          <w:rPr>
            <w:noProof/>
            <w:webHidden/>
          </w:rPr>
          <w:instrText xml:space="preserve"> PAGEREF _Toc109748528 \h </w:instrText>
        </w:r>
        <w:r w:rsidR="0036589E">
          <w:rPr>
            <w:noProof/>
            <w:webHidden/>
          </w:rPr>
        </w:r>
        <w:r w:rsidR="0036589E">
          <w:rPr>
            <w:noProof/>
            <w:webHidden/>
          </w:rPr>
          <w:fldChar w:fldCharType="separate"/>
        </w:r>
        <w:r w:rsidR="0036589E">
          <w:rPr>
            <w:noProof/>
            <w:webHidden/>
          </w:rPr>
          <w:t>2</w:t>
        </w:r>
        <w:r w:rsidR="0036589E">
          <w:rPr>
            <w:noProof/>
            <w:webHidden/>
          </w:rPr>
          <w:fldChar w:fldCharType="end"/>
        </w:r>
      </w:hyperlink>
    </w:p>
    <w:p w14:paraId="6F349DA6" w14:textId="3B7D8627" w:rsidR="0036589E" w:rsidRDefault="00495653">
      <w:pPr>
        <w:pStyle w:val="31"/>
        <w:tabs>
          <w:tab w:val="left" w:pos="1260"/>
          <w:tab w:val="right" w:leader="dot" w:pos="8296"/>
        </w:tabs>
        <w:rPr>
          <w:rFonts w:asciiTheme="minorHAnsi" w:eastAsiaTheme="minorEastAsia" w:hAnsiTheme="minorHAnsi" w:cstheme="minorBidi"/>
          <w:iCs w:val="0"/>
          <w:noProof/>
          <w:szCs w:val="22"/>
        </w:rPr>
      </w:pPr>
      <w:hyperlink w:anchor="_Toc109748529" w:history="1">
        <w:r w:rsidR="0036589E" w:rsidRPr="00515E1D">
          <w:rPr>
            <w:rStyle w:val="a7"/>
            <w:noProof/>
          </w:rPr>
          <w:t>3.1.2</w:t>
        </w:r>
        <w:r w:rsidR="0036589E">
          <w:rPr>
            <w:rFonts w:asciiTheme="minorHAnsi" w:eastAsiaTheme="minorEastAsia" w:hAnsiTheme="minorHAnsi" w:cstheme="minorBidi"/>
            <w:iCs w:val="0"/>
            <w:noProof/>
            <w:szCs w:val="22"/>
          </w:rPr>
          <w:tab/>
        </w:r>
        <w:r w:rsidR="0036589E" w:rsidRPr="00515E1D">
          <w:rPr>
            <w:rStyle w:val="a7"/>
            <w:noProof/>
          </w:rPr>
          <w:t>南奈尔</w:t>
        </w:r>
        <w:r w:rsidR="0036589E">
          <w:rPr>
            <w:noProof/>
            <w:webHidden/>
          </w:rPr>
          <w:tab/>
        </w:r>
        <w:r w:rsidR="0036589E">
          <w:rPr>
            <w:noProof/>
            <w:webHidden/>
          </w:rPr>
          <w:fldChar w:fldCharType="begin"/>
        </w:r>
        <w:r w:rsidR="0036589E">
          <w:rPr>
            <w:noProof/>
            <w:webHidden/>
          </w:rPr>
          <w:instrText xml:space="preserve"> PAGEREF _Toc109748529 \h </w:instrText>
        </w:r>
        <w:r w:rsidR="0036589E">
          <w:rPr>
            <w:noProof/>
            <w:webHidden/>
          </w:rPr>
        </w:r>
        <w:r w:rsidR="0036589E">
          <w:rPr>
            <w:noProof/>
            <w:webHidden/>
          </w:rPr>
          <w:fldChar w:fldCharType="separate"/>
        </w:r>
        <w:r w:rsidR="0036589E">
          <w:rPr>
            <w:noProof/>
            <w:webHidden/>
          </w:rPr>
          <w:t>3</w:t>
        </w:r>
        <w:r w:rsidR="0036589E">
          <w:rPr>
            <w:noProof/>
            <w:webHidden/>
          </w:rPr>
          <w:fldChar w:fldCharType="end"/>
        </w:r>
      </w:hyperlink>
    </w:p>
    <w:p w14:paraId="5090CDEF" w14:textId="7A8F7173" w:rsidR="0036589E" w:rsidRDefault="00495653">
      <w:pPr>
        <w:pStyle w:val="31"/>
        <w:tabs>
          <w:tab w:val="left" w:pos="1260"/>
          <w:tab w:val="right" w:leader="dot" w:pos="8296"/>
        </w:tabs>
        <w:rPr>
          <w:rFonts w:asciiTheme="minorHAnsi" w:eastAsiaTheme="minorEastAsia" w:hAnsiTheme="minorHAnsi" w:cstheme="minorBidi"/>
          <w:iCs w:val="0"/>
          <w:noProof/>
          <w:szCs w:val="22"/>
        </w:rPr>
      </w:pPr>
      <w:hyperlink w:anchor="_Toc109748530" w:history="1">
        <w:r w:rsidR="0036589E" w:rsidRPr="00515E1D">
          <w:rPr>
            <w:rStyle w:val="a7"/>
            <w:noProof/>
          </w:rPr>
          <w:t>3.1.3</w:t>
        </w:r>
        <w:bookmarkStart w:id="1" w:name="_Toc108170866"/>
        <w:r w:rsidR="0036589E">
          <w:rPr>
            <w:rFonts w:asciiTheme="minorHAnsi" w:eastAsiaTheme="minorEastAsia" w:hAnsiTheme="minorHAnsi" w:cstheme="minorBidi"/>
            <w:iCs w:val="0"/>
            <w:noProof/>
            <w:szCs w:val="22"/>
          </w:rPr>
          <w:tab/>
        </w:r>
        <w:bookmarkEnd w:id="1"/>
        <w:r w:rsidR="0036589E" w:rsidRPr="00515E1D">
          <w:rPr>
            <w:rStyle w:val="a7"/>
            <w:noProof/>
          </w:rPr>
          <w:t>诺忒娜</w:t>
        </w:r>
        <w:r w:rsidR="0036589E">
          <w:rPr>
            <w:noProof/>
            <w:webHidden/>
          </w:rPr>
          <w:tab/>
        </w:r>
        <w:r w:rsidR="0036589E">
          <w:rPr>
            <w:noProof/>
            <w:webHidden/>
          </w:rPr>
          <w:fldChar w:fldCharType="begin"/>
        </w:r>
        <w:r w:rsidR="0036589E">
          <w:rPr>
            <w:noProof/>
            <w:webHidden/>
          </w:rPr>
          <w:instrText xml:space="preserve"> PAGEREF _Toc109748530 \h </w:instrText>
        </w:r>
        <w:r w:rsidR="0036589E">
          <w:rPr>
            <w:noProof/>
            <w:webHidden/>
          </w:rPr>
        </w:r>
        <w:r w:rsidR="0036589E">
          <w:rPr>
            <w:noProof/>
            <w:webHidden/>
          </w:rPr>
          <w:fldChar w:fldCharType="separate"/>
        </w:r>
        <w:r w:rsidR="0036589E">
          <w:rPr>
            <w:noProof/>
            <w:webHidden/>
          </w:rPr>
          <w:t>3</w:t>
        </w:r>
        <w:r w:rsidR="0036589E">
          <w:rPr>
            <w:noProof/>
            <w:webHidden/>
          </w:rPr>
          <w:fldChar w:fldCharType="end"/>
        </w:r>
      </w:hyperlink>
    </w:p>
    <w:p w14:paraId="5E392190" w14:textId="1C7451BF" w:rsidR="0036589E" w:rsidRDefault="00495653">
      <w:pPr>
        <w:pStyle w:val="31"/>
        <w:tabs>
          <w:tab w:val="left" w:pos="1260"/>
          <w:tab w:val="right" w:leader="dot" w:pos="8296"/>
        </w:tabs>
        <w:rPr>
          <w:rFonts w:asciiTheme="minorHAnsi" w:eastAsiaTheme="minorEastAsia" w:hAnsiTheme="minorHAnsi" w:cstheme="minorBidi"/>
          <w:iCs w:val="0"/>
          <w:noProof/>
          <w:szCs w:val="22"/>
        </w:rPr>
      </w:pPr>
      <w:hyperlink w:anchor="_Toc109748531" w:history="1">
        <w:r w:rsidR="0036589E" w:rsidRPr="00515E1D">
          <w:rPr>
            <w:rStyle w:val="a7"/>
            <w:noProof/>
          </w:rPr>
          <w:t>3.1.4</w:t>
        </w:r>
        <w:bookmarkStart w:id="2" w:name="_Toc108170867"/>
        <w:r w:rsidR="0036589E">
          <w:rPr>
            <w:rFonts w:asciiTheme="minorHAnsi" w:eastAsiaTheme="minorEastAsia" w:hAnsiTheme="minorHAnsi" w:cstheme="minorBidi"/>
            <w:iCs w:val="0"/>
            <w:noProof/>
            <w:szCs w:val="22"/>
          </w:rPr>
          <w:tab/>
        </w:r>
        <w:bookmarkEnd w:id="2"/>
        <w:r w:rsidR="0036589E" w:rsidRPr="00515E1D">
          <w:rPr>
            <w:rStyle w:val="a7"/>
            <w:noProof/>
          </w:rPr>
          <w:t>梅莫菲斯</w:t>
        </w:r>
        <w:r w:rsidR="0036589E">
          <w:rPr>
            <w:noProof/>
            <w:webHidden/>
          </w:rPr>
          <w:tab/>
        </w:r>
        <w:r w:rsidR="0036589E">
          <w:rPr>
            <w:noProof/>
            <w:webHidden/>
          </w:rPr>
          <w:fldChar w:fldCharType="begin"/>
        </w:r>
        <w:r w:rsidR="0036589E">
          <w:rPr>
            <w:noProof/>
            <w:webHidden/>
          </w:rPr>
          <w:instrText xml:space="preserve"> PAGEREF _Toc109748531 \h </w:instrText>
        </w:r>
        <w:r w:rsidR="0036589E">
          <w:rPr>
            <w:noProof/>
            <w:webHidden/>
          </w:rPr>
        </w:r>
        <w:r w:rsidR="0036589E">
          <w:rPr>
            <w:noProof/>
            <w:webHidden/>
          </w:rPr>
          <w:fldChar w:fldCharType="separate"/>
        </w:r>
        <w:r w:rsidR="0036589E">
          <w:rPr>
            <w:noProof/>
            <w:webHidden/>
          </w:rPr>
          <w:t>4</w:t>
        </w:r>
        <w:r w:rsidR="0036589E">
          <w:rPr>
            <w:noProof/>
            <w:webHidden/>
          </w:rPr>
          <w:fldChar w:fldCharType="end"/>
        </w:r>
      </w:hyperlink>
    </w:p>
    <w:p w14:paraId="50C9860D" w14:textId="56C95C3D" w:rsidR="0036589E" w:rsidRDefault="00495653">
      <w:pPr>
        <w:pStyle w:val="31"/>
        <w:tabs>
          <w:tab w:val="left" w:pos="1260"/>
          <w:tab w:val="right" w:leader="dot" w:pos="8296"/>
        </w:tabs>
        <w:rPr>
          <w:rFonts w:asciiTheme="minorHAnsi" w:eastAsiaTheme="minorEastAsia" w:hAnsiTheme="minorHAnsi" w:cstheme="minorBidi"/>
          <w:iCs w:val="0"/>
          <w:noProof/>
          <w:szCs w:val="22"/>
        </w:rPr>
      </w:pPr>
      <w:hyperlink w:anchor="_Toc109748532" w:history="1">
        <w:r w:rsidR="0036589E" w:rsidRPr="00515E1D">
          <w:rPr>
            <w:rStyle w:val="a7"/>
            <w:noProof/>
          </w:rPr>
          <w:t>3.1.5</w:t>
        </w:r>
        <w:r w:rsidR="0036589E">
          <w:rPr>
            <w:rFonts w:asciiTheme="minorHAnsi" w:eastAsiaTheme="minorEastAsia" w:hAnsiTheme="minorHAnsi" w:cstheme="minorBidi"/>
            <w:iCs w:val="0"/>
            <w:noProof/>
            <w:szCs w:val="22"/>
          </w:rPr>
          <w:tab/>
        </w:r>
        <w:r w:rsidR="0036589E" w:rsidRPr="00515E1D">
          <w:rPr>
            <w:rStyle w:val="a7"/>
            <w:noProof/>
          </w:rPr>
          <w:t>艾拉</w:t>
        </w:r>
        <w:r w:rsidR="0036589E">
          <w:rPr>
            <w:noProof/>
            <w:webHidden/>
          </w:rPr>
          <w:tab/>
        </w:r>
        <w:r w:rsidR="0036589E">
          <w:rPr>
            <w:noProof/>
            <w:webHidden/>
          </w:rPr>
          <w:fldChar w:fldCharType="begin"/>
        </w:r>
        <w:r w:rsidR="0036589E">
          <w:rPr>
            <w:noProof/>
            <w:webHidden/>
          </w:rPr>
          <w:instrText xml:space="preserve"> PAGEREF _Toc109748532 \h </w:instrText>
        </w:r>
        <w:r w:rsidR="0036589E">
          <w:rPr>
            <w:noProof/>
            <w:webHidden/>
          </w:rPr>
        </w:r>
        <w:r w:rsidR="0036589E">
          <w:rPr>
            <w:noProof/>
            <w:webHidden/>
          </w:rPr>
          <w:fldChar w:fldCharType="separate"/>
        </w:r>
        <w:r w:rsidR="0036589E">
          <w:rPr>
            <w:noProof/>
            <w:webHidden/>
          </w:rPr>
          <w:t>4</w:t>
        </w:r>
        <w:r w:rsidR="0036589E">
          <w:rPr>
            <w:noProof/>
            <w:webHidden/>
          </w:rPr>
          <w:fldChar w:fldCharType="end"/>
        </w:r>
      </w:hyperlink>
    </w:p>
    <w:p w14:paraId="5E287A69" w14:textId="1BE742E2" w:rsidR="0036589E" w:rsidRDefault="00495653">
      <w:pPr>
        <w:pStyle w:val="10"/>
        <w:rPr>
          <w:rFonts w:asciiTheme="minorHAnsi" w:eastAsiaTheme="minorEastAsia" w:hAnsiTheme="minorHAnsi" w:cstheme="minorBidi"/>
          <w:b w:val="0"/>
          <w:bCs w:val="0"/>
          <w:caps w:val="0"/>
          <w:sz w:val="21"/>
          <w:szCs w:val="22"/>
        </w:rPr>
      </w:pPr>
      <w:hyperlink w:anchor="_Toc109748533" w:history="1">
        <w:r w:rsidR="0036589E" w:rsidRPr="00515E1D">
          <w:rPr>
            <w:rStyle w:val="a7"/>
          </w:rPr>
          <w:t>4</w:t>
        </w:r>
        <w:r w:rsidR="0036589E">
          <w:rPr>
            <w:rFonts w:asciiTheme="minorHAnsi" w:eastAsiaTheme="minorEastAsia" w:hAnsiTheme="minorHAnsi" w:cstheme="minorBidi"/>
            <w:b w:val="0"/>
            <w:bCs w:val="0"/>
            <w:caps w:val="0"/>
            <w:sz w:val="21"/>
            <w:szCs w:val="22"/>
          </w:rPr>
          <w:tab/>
        </w:r>
        <w:r w:rsidR="0036589E" w:rsidRPr="00515E1D">
          <w:rPr>
            <w:rStyle w:val="a7"/>
            <w:rFonts w:ascii="微软雅黑" w:eastAsia="微软雅黑" w:hAnsi="微软雅黑"/>
          </w:rPr>
          <w:t>详细设计</w:t>
        </w:r>
        <w:r w:rsidR="0036589E">
          <w:rPr>
            <w:webHidden/>
          </w:rPr>
          <w:tab/>
        </w:r>
        <w:r w:rsidR="0036589E">
          <w:rPr>
            <w:webHidden/>
          </w:rPr>
          <w:fldChar w:fldCharType="begin"/>
        </w:r>
        <w:r w:rsidR="0036589E">
          <w:rPr>
            <w:webHidden/>
          </w:rPr>
          <w:instrText xml:space="preserve"> PAGEREF _Toc109748533 \h </w:instrText>
        </w:r>
        <w:r w:rsidR="0036589E">
          <w:rPr>
            <w:webHidden/>
          </w:rPr>
        </w:r>
        <w:r w:rsidR="0036589E">
          <w:rPr>
            <w:webHidden/>
          </w:rPr>
          <w:fldChar w:fldCharType="separate"/>
        </w:r>
        <w:r w:rsidR="0036589E">
          <w:rPr>
            <w:webHidden/>
          </w:rPr>
          <w:t>5</w:t>
        </w:r>
        <w:r w:rsidR="0036589E">
          <w:rPr>
            <w:webHidden/>
          </w:rPr>
          <w:fldChar w:fldCharType="end"/>
        </w:r>
      </w:hyperlink>
    </w:p>
    <w:p w14:paraId="51ECF83E" w14:textId="485AB755" w:rsidR="0036589E" w:rsidRDefault="00495653">
      <w:pPr>
        <w:pStyle w:val="21"/>
        <w:rPr>
          <w:rFonts w:asciiTheme="minorHAnsi" w:eastAsiaTheme="minorEastAsia" w:hAnsiTheme="minorHAnsi" w:cstheme="minorBidi"/>
          <w:smallCaps w:val="0"/>
          <w:noProof/>
          <w:szCs w:val="22"/>
        </w:rPr>
      </w:pPr>
      <w:hyperlink w:anchor="_Toc109748534" w:history="1">
        <w:r w:rsidR="0036589E" w:rsidRPr="00515E1D">
          <w:rPr>
            <w:rStyle w:val="a7"/>
            <w:rFonts w:ascii="微软雅黑" w:eastAsia="微软雅黑" w:hAnsi="微软雅黑"/>
            <w:noProof/>
            <w14:scene3d>
              <w14:camera w14:prst="orthographicFront"/>
              <w14:lightRig w14:rig="threePt" w14:dir="t">
                <w14:rot w14:lat="0" w14:lon="0" w14:rev="0"/>
              </w14:lightRig>
            </w14:scene3d>
          </w:rPr>
          <w:t>4.1</w:t>
        </w:r>
        <w:r w:rsidR="0036589E">
          <w:rPr>
            <w:rFonts w:asciiTheme="minorHAnsi" w:eastAsiaTheme="minorEastAsia" w:hAnsiTheme="minorHAnsi" w:cstheme="minorBidi"/>
            <w:smallCaps w:val="0"/>
            <w:noProof/>
            <w:szCs w:val="22"/>
          </w:rPr>
          <w:tab/>
        </w:r>
        <w:r w:rsidR="0036589E" w:rsidRPr="00515E1D">
          <w:rPr>
            <w:rStyle w:val="a7"/>
            <w:rFonts w:ascii="微软雅黑" w:eastAsia="微软雅黑" w:hAnsi="微软雅黑"/>
            <w:noProof/>
          </w:rPr>
          <w:t>序章（主城对话）</w:t>
        </w:r>
        <w:r w:rsidR="0036589E">
          <w:rPr>
            <w:noProof/>
            <w:webHidden/>
          </w:rPr>
          <w:tab/>
        </w:r>
        <w:r w:rsidR="0036589E">
          <w:rPr>
            <w:noProof/>
            <w:webHidden/>
          </w:rPr>
          <w:fldChar w:fldCharType="begin"/>
        </w:r>
        <w:r w:rsidR="0036589E">
          <w:rPr>
            <w:noProof/>
            <w:webHidden/>
          </w:rPr>
          <w:instrText xml:space="preserve"> PAGEREF _Toc109748534 \h </w:instrText>
        </w:r>
        <w:r w:rsidR="0036589E">
          <w:rPr>
            <w:noProof/>
            <w:webHidden/>
          </w:rPr>
        </w:r>
        <w:r w:rsidR="0036589E">
          <w:rPr>
            <w:noProof/>
            <w:webHidden/>
          </w:rPr>
          <w:fldChar w:fldCharType="separate"/>
        </w:r>
        <w:r w:rsidR="0036589E">
          <w:rPr>
            <w:noProof/>
            <w:webHidden/>
          </w:rPr>
          <w:t>5</w:t>
        </w:r>
        <w:r w:rsidR="0036589E">
          <w:rPr>
            <w:noProof/>
            <w:webHidden/>
          </w:rPr>
          <w:fldChar w:fldCharType="end"/>
        </w:r>
      </w:hyperlink>
    </w:p>
    <w:p w14:paraId="0AFC4429" w14:textId="154E5FFE" w:rsidR="0036589E" w:rsidRDefault="00495653">
      <w:pPr>
        <w:pStyle w:val="21"/>
        <w:rPr>
          <w:rFonts w:asciiTheme="minorHAnsi" w:eastAsiaTheme="minorEastAsia" w:hAnsiTheme="minorHAnsi" w:cstheme="minorBidi"/>
          <w:smallCaps w:val="0"/>
          <w:noProof/>
          <w:szCs w:val="22"/>
        </w:rPr>
      </w:pPr>
      <w:hyperlink w:anchor="_Toc109748535" w:history="1">
        <w:r w:rsidR="0036589E" w:rsidRPr="00515E1D">
          <w:rPr>
            <w:rStyle w:val="a7"/>
            <w:noProof/>
            <w14:scene3d>
              <w14:camera w14:prst="orthographicFront"/>
              <w14:lightRig w14:rig="threePt" w14:dir="t">
                <w14:rot w14:lat="0" w14:lon="0" w14:rev="0"/>
              </w14:lightRig>
            </w14:scene3d>
          </w:rPr>
          <w:t>4.2</w:t>
        </w:r>
        <w:r w:rsidR="0036589E">
          <w:rPr>
            <w:rFonts w:asciiTheme="minorHAnsi" w:eastAsiaTheme="minorEastAsia" w:hAnsiTheme="minorHAnsi" w:cstheme="minorBidi"/>
            <w:smallCaps w:val="0"/>
            <w:noProof/>
            <w:szCs w:val="22"/>
          </w:rPr>
          <w:tab/>
        </w:r>
        <w:r w:rsidR="0036589E" w:rsidRPr="00515E1D">
          <w:rPr>
            <w:rStyle w:val="a7"/>
            <w:rFonts w:ascii="微软雅黑" w:eastAsia="微软雅黑" w:hAnsi="微软雅黑"/>
            <w:noProof/>
          </w:rPr>
          <w:t>欲望-</w:t>
        </w:r>
        <w:r w:rsidR="0036589E" w:rsidRPr="00515E1D">
          <w:rPr>
            <w:rStyle w:val="a7"/>
            <w:noProof/>
          </w:rPr>
          <w:t>贪婪（第一关）</w:t>
        </w:r>
        <w:r w:rsidR="0036589E">
          <w:rPr>
            <w:noProof/>
            <w:webHidden/>
          </w:rPr>
          <w:tab/>
        </w:r>
        <w:r w:rsidR="0036589E">
          <w:rPr>
            <w:noProof/>
            <w:webHidden/>
          </w:rPr>
          <w:fldChar w:fldCharType="begin"/>
        </w:r>
        <w:r w:rsidR="0036589E">
          <w:rPr>
            <w:noProof/>
            <w:webHidden/>
          </w:rPr>
          <w:instrText xml:space="preserve"> PAGEREF _Toc109748535 \h </w:instrText>
        </w:r>
        <w:r w:rsidR="0036589E">
          <w:rPr>
            <w:noProof/>
            <w:webHidden/>
          </w:rPr>
        </w:r>
        <w:r w:rsidR="0036589E">
          <w:rPr>
            <w:noProof/>
            <w:webHidden/>
          </w:rPr>
          <w:fldChar w:fldCharType="separate"/>
        </w:r>
        <w:r w:rsidR="0036589E">
          <w:rPr>
            <w:noProof/>
            <w:webHidden/>
          </w:rPr>
          <w:t>5</w:t>
        </w:r>
        <w:r w:rsidR="0036589E">
          <w:rPr>
            <w:noProof/>
            <w:webHidden/>
          </w:rPr>
          <w:fldChar w:fldCharType="end"/>
        </w:r>
      </w:hyperlink>
    </w:p>
    <w:p w14:paraId="0ACF8003" w14:textId="7E2FFCB7" w:rsidR="0036589E" w:rsidRDefault="00495653">
      <w:pPr>
        <w:pStyle w:val="21"/>
        <w:rPr>
          <w:rFonts w:asciiTheme="minorHAnsi" w:eastAsiaTheme="minorEastAsia" w:hAnsiTheme="minorHAnsi" w:cstheme="minorBidi"/>
          <w:smallCaps w:val="0"/>
          <w:noProof/>
          <w:szCs w:val="22"/>
        </w:rPr>
      </w:pPr>
      <w:hyperlink w:anchor="_Toc109748536" w:history="1">
        <w:r w:rsidR="0036589E" w:rsidRPr="00515E1D">
          <w:rPr>
            <w:rStyle w:val="a7"/>
            <w:noProof/>
            <w14:scene3d>
              <w14:camera w14:prst="orthographicFront"/>
              <w14:lightRig w14:rig="threePt" w14:dir="t">
                <w14:rot w14:lat="0" w14:lon="0" w14:rev="0"/>
              </w14:lightRig>
            </w14:scene3d>
          </w:rPr>
          <w:t>4.3</w:t>
        </w:r>
        <w:r w:rsidR="0036589E">
          <w:rPr>
            <w:rFonts w:asciiTheme="minorHAnsi" w:eastAsiaTheme="minorEastAsia" w:hAnsiTheme="minorHAnsi" w:cstheme="minorBidi"/>
            <w:smallCaps w:val="0"/>
            <w:noProof/>
            <w:szCs w:val="22"/>
          </w:rPr>
          <w:tab/>
        </w:r>
        <w:r w:rsidR="0036589E" w:rsidRPr="00515E1D">
          <w:rPr>
            <w:rStyle w:val="a7"/>
            <w:rFonts w:ascii="微软雅黑" w:eastAsia="微软雅黑" w:hAnsi="微软雅黑"/>
            <w:noProof/>
          </w:rPr>
          <w:t>吞噬-</w:t>
        </w:r>
        <w:r w:rsidR="0036589E" w:rsidRPr="00515E1D">
          <w:rPr>
            <w:rStyle w:val="a7"/>
            <w:noProof/>
          </w:rPr>
          <w:t>暴食（第二关）</w:t>
        </w:r>
        <w:r w:rsidR="0036589E">
          <w:rPr>
            <w:noProof/>
            <w:webHidden/>
          </w:rPr>
          <w:tab/>
        </w:r>
        <w:r w:rsidR="0036589E">
          <w:rPr>
            <w:noProof/>
            <w:webHidden/>
          </w:rPr>
          <w:fldChar w:fldCharType="begin"/>
        </w:r>
        <w:r w:rsidR="0036589E">
          <w:rPr>
            <w:noProof/>
            <w:webHidden/>
          </w:rPr>
          <w:instrText xml:space="preserve"> PAGEREF _Toc109748536 \h </w:instrText>
        </w:r>
        <w:r w:rsidR="0036589E">
          <w:rPr>
            <w:noProof/>
            <w:webHidden/>
          </w:rPr>
        </w:r>
        <w:r w:rsidR="0036589E">
          <w:rPr>
            <w:noProof/>
            <w:webHidden/>
          </w:rPr>
          <w:fldChar w:fldCharType="separate"/>
        </w:r>
        <w:r w:rsidR="0036589E">
          <w:rPr>
            <w:noProof/>
            <w:webHidden/>
          </w:rPr>
          <w:t>7</w:t>
        </w:r>
        <w:r w:rsidR="0036589E">
          <w:rPr>
            <w:noProof/>
            <w:webHidden/>
          </w:rPr>
          <w:fldChar w:fldCharType="end"/>
        </w:r>
      </w:hyperlink>
    </w:p>
    <w:p w14:paraId="556E9F85" w14:textId="4C9826B5" w:rsidR="0036589E" w:rsidRDefault="00495653">
      <w:pPr>
        <w:pStyle w:val="21"/>
        <w:rPr>
          <w:rFonts w:asciiTheme="minorHAnsi" w:eastAsiaTheme="minorEastAsia" w:hAnsiTheme="minorHAnsi" w:cstheme="minorBidi"/>
          <w:smallCaps w:val="0"/>
          <w:noProof/>
          <w:szCs w:val="22"/>
        </w:rPr>
      </w:pPr>
      <w:hyperlink w:anchor="_Toc109748537" w:history="1">
        <w:r w:rsidR="0036589E" w:rsidRPr="00515E1D">
          <w:rPr>
            <w:rStyle w:val="a7"/>
            <w:noProof/>
            <w14:scene3d>
              <w14:camera w14:prst="orthographicFront"/>
              <w14:lightRig w14:rig="threePt" w14:dir="t">
                <w14:rot w14:lat="0" w14:lon="0" w14:rev="0"/>
              </w14:lightRig>
            </w14:scene3d>
          </w:rPr>
          <w:t>4.4</w:t>
        </w:r>
        <w:r w:rsidR="0036589E">
          <w:rPr>
            <w:rFonts w:asciiTheme="minorHAnsi" w:eastAsiaTheme="minorEastAsia" w:hAnsiTheme="minorHAnsi" w:cstheme="minorBidi"/>
            <w:smallCaps w:val="0"/>
            <w:noProof/>
            <w:szCs w:val="22"/>
          </w:rPr>
          <w:tab/>
        </w:r>
        <w:r w:rsidR="0036589E" w:rsidRPr="00515E1D">
          <w:rPr>
            <w:rStyle w:val="a7"/>
            <w:rFonts w:ascii="微软雅黑" w:eastAsia="微软雅黑" w:hAnsi="微软雅黑"/>
            <w:noProof/>
          </w:rPr>
          <w:t>诱导-</w:t>
        </w:r>
        <w:r w:rsidR="0036589E" w:rsidRPr="00515E1D">
          <w:rPr>
            <w:rStyle w:val="a7"/>
            <w:noProof/>
          </w:rPr>
          <w:t>色欲（第三关）</w:t>
        </w:r>
        <w:r w:rsidR="0036589E">
          <w:rPr>
            <w:noProof/>
            <w:webHidden/>
          </w:rPr>
          <w:tab/>
        </w:r>
        <w:r w:rsidR="0036589E">
          <w:rPr>
            <w:noProof/>
            <w:webHidden/>
          </w:rPr>
          <w:fldChar w:fldCharType="begin"/>
        </w:r>
        <w:r w:rsidR="0036589E">
          <w:rPr>
            <w:noProof/>
            <w:webHidden/>
          </w:rPr>
          <w:instrText xml:space="preserve"> PAGEREF _Toc109748537 \h </w:instrText>
        </w:r>
        <w:r w:rsidR="0036589E">
          <w:rPr>
            <w:noProof/>
            <w:webHidden/>
          </w:rPr>
        </w:r>
        <w:r w:rsidR="0036589E">
          <w:rPr>
            <w:noProof/>
            <w:webHidden/>
          </w:rPr>
          <w:fldChar w:fldCharType="separate"/>
        </w:r>
        <w:r w:rsidR="0036589E">
          <w:rPr>
            <w:noProof/>
            <w:webHidden/>
          </w:rPr>
          <w:t>9</w:t>
        </w:r>
        <w:r w:rsidR="0036589E">
          <w:rPr>
            <w:noProof/>
            <w:webHidden/>
          </w:rPr>
          <w:fldChar w:fldCharType="end"/>
        </w:r>
      </w:hyperlink>
    </w:p>
    <w:p w14:paraId="0FEAA682" w14:textId="258681E1" w:rsidR="0036589E" w:rsidRDefault="00495653">
      <w:pPr>
        <w:pStyle w:val="21"/>
        <w:rPr>
          <w:rFonts w:asciiTheme="minorHAnsi" w:eastAsiaTheme="minorEastAsia" w:hAnsiTheme="minorHAnsi" w:cstheme="minorBidi"/>
          <w:smallCaps w:val="0"/>
          <w:noProof/>
          <w:szCs w:val="22"/>
        </w:rPr>
      </w:pPr>
      <w:hyperlink w:anchor="_Toc109748538" w:history="1">
        <w:r w:rsidR="0036589E" w:rsidRPr="00515E1D">
          <w:rPr>
            <w:rStyle w:val="a7"/>
            <w:noProof/>
            <w14:scene3d>
              <w14:camera w14:prst="orthographicFront"/>
              <w14:lightRig w14:rig="threePt" w14:dir="t">
                <w14:rot w14:lat="0" w14:lon="0" w14:rev="0"/>
              </w14:lightRig>
            </w14:scene3d>
          </w:rPr>
          <w:t>4.5</w:t>
        </w:r>
        <w:r w:rsidR="0036589E">
          <w:rPr>
            <w:rFonts w:asciiTheme="minorHAnsi" w:eastAsiaTheme="minorEastAsia" w:hAnsiTheme="minorHAnsi" w:cstheme="minorBidi"/>
            <w:smallCaps w:val="0"/>
            <w:noProof/>
            <w:szCs w:val="22"/>
          </w:rPr>
          <w:tab/>
        </w:r>
        <w:r w:rsidR="0036589E" w:rsidRPr="00515E1D">
          <w:rPr>
            <w:rStyle w:val="a7"/>
            <w:rFonts w:ascii="微软雅黑" w:eastAsia="微软雅黑" w:hAnsi="微软雅黑"/>
            <w:noProof/>
          </w:rPr>
          <w:t>事象-</w:t>
        </w:r>
        <w:r w:rsidR="0036589E" w:rsidRPr="00515E1D">
          <w:rPr>
            <w:rStyle w:val="a7"/>
            <w:noProof/>
          </w:rPr>
          <w:t>嫉妒（第四关）</w:t>
        </w:r>
        <w:r w:rsidR="0036589E">
          <w:rPr>
            <w:noProof/>
            <w:webHidden/>
          </w:rPr>
          <w:tab/>
        </w:r>
        <w:r w:rsidR="0036589E">
          <w:rPr>
            <w:noProof/>
            <w:webHidden/>
          </w:rPr>
          <w:fldChar w:fldCharType="begin"/>
        </w:r>
        <w:r w:rsidR="0036589E">
          <w:rPr>
            <w:noProof/>
            <w:webHidden/>
          </w:rPr>
          <w:instrText xml:space="preserve"> PAGEREF _Toc109748538 \h </w:instrText>
        </w:r>
        <w:r w:rsidR="0036589E">
          <w:rPr>
            <w:noProof/>
            <w:webHidden/>
          </w:rPr>
        </w:r>
        <w:r w:rsidR="0036589E">
          <w:rPr>
            <w:noProof/>
            <w:webHidden/>
          </w:rPr>
          <w:fldChar w:fldCharType="separate"/>
        </w:r>
        <w:r w:rsidR="0036589E">
          <w:rPr>
            <w:noProof/>
            <w:webHidden/>
          </w:rPr>
          <w:t>11</w:t>
        </w:r>
        <w:r w:rsidR="0036589E">
          <w:rPr>
            <w:noProof/>
            <w:webHidden/>
          </w:rPr>
          <w:fldChar w:fldCharType="end"/>
        </w:r>
      </w:hyperlink>
    </w:p>
    <w:p w14:paraId="38028000" w14:textId="766358E0" w:rsidR="0036589E" w:rsidRDefault="00495653">
      <w:pPr>
        <w:pStyle w:val="21"/>
        <w:rPr>
          <w:rFonts w:asciiTheme="minorHAnsi" w:eastAsiaTheme="minorEastAsia" w:hAnsiTheme="minorHAnsi" w:cstheme="minorBidi"/>
          <w:smallCaps w:val="0"/>
          <w:noProof/>
          <w:szCs w:val="22"/>
        </w:rPr>
      </w:pPr>
      <w:hyperlink w:anchor="_Toc109748539" w:history="1">
        <w:r w:rsidR="0036589E" w:rsidRPr="00515E1D">
          <w:rPr>
            <w:rStyle w:val="a7"/>
            <w:noProof/>
            <w14:scene3d>
              <w14:camera w14:prst="orthographicFront"/>
              <w14:lightRig w14:rig="threePt" w14:dir="t">
                <w14:rot w14:lat="0" w14:lon="0" w14:rev="0"/>
              </w14:lightRig>
            </w14:scene3d>
          </w:rPr>
          <w:t>4.6</w:t>
        </w:r>
        <w:r w:rsidR="0036589E">
          <w:rPr>
            <w:rFonts w:asciiTheme="minorHAnsi" w:eastAsiaTheme="minorEastAsia" w:hAnsiTheme="minorHAnsi" w:cstheme="minorBidi"/>
            <w:smallCaps w:val="0"/>
            <w:noProof/>
            <w:szCs w:val="22"/>
          </w:rPr>
          <w:tab/>
        </w:r>
        <w:r w:rsidR="0036589E" w:rsidRPr="00515E1D">
          <w:rPr>
            <w:rStyle w:val="a7"/>
            <w:rFonts w:ascii="微软雅黑" w:eastAsia="微软雅黑" w:hAnsi="微软雅黑"/>
            <w:noProof/>
          </w:rPr>
          <w:t>懈怠-</w:t>
        </w:r>
        <w:r w:rsidR="0036589E" w:rsidRPr="00515E1D">
          <w:rPr>
            <w:rStyle w:val="a7"/>
            <w:noProof/>
          </w:rPr>
          <w:t>怠惰（第五关）</w:t>
        </w:r>
        <w:r w:rsidR="0036589E">
          <w:rPr>
            <w:noProof/>
            <w:webHidden/>
          </w:rPr>
          <w:tab/>
        </w:r>
        <w:r w:rsidR="0036589E">
          <w:rPr>
            <w:noProof/>
            <w:webHidden/>
          </w:rPr>
          <w:fldChar w:fldCharType="begin"/>
        </w:r>
        <w:r w:rsidR="0036589E">
          <w:rPr>
            <w:noProof/>
            <w:webHidden/>
          </w:rPr>
          <w:instrText xml:space="preserve"> PAGEREF _Toc109748539 \h </w:instrText>
        </w:r>
        <w:r w:rsidR="0036589E">
          <w:rPr>
            <w:noProof/>
            <w:webHidden/>
          </w:rPr>
        </w:r>
        <w:r w:rsidR="0036589E">
          <w:rPr>
            <w:noProof/>
            <w:webHidden/>
          </w:rPr>
          <w:fldChar w:fldCharType="separate"/>
        </w:r>
        <w:r w:rsidR="0036589E">
          <w:rPr>
            <w:noProof/>
            <w:webHidden/>
          </w:rPr>
          <w:t>12</w:t>
        </w:r>
        <w:r w:rsidR="0036589E">
          <w:rPr>
            <w:noProof/>
            <w:webHidden/>
          </w:rPr>
          <w:fldChar w:fldCharType="end"/>
        </w:r>
      </w:hyperlink>
    </w:p>
    <w:p w14:paraId="52F5515F" w14:textId="3A9C57E2" w:rsidR="0036589E" w:rsidRDefault="00495653">
      <w:pPr>
        <w:pStyle w:val="21"/>
        <w:rPr>
          <w:rFonts w:asciiTheme="minorHAnsi" w:eastAsiaTheme="minorEastAsia" w:hAnsiTheme="minorHAnsi" w:cstheme="minorBidi"/>
          <w:smallCaps w:val="0"/>
          <w:noProof/>
          <w:szCs w:val="22"/>
        </w:rPr>
      </w:pPr>
      <w:hyperlink w:anchor="_Toc109748540" w:history="1">
        <w:r w:rsidR="0036589E" w:rsidRPr="00515E1D">
          <w:rPr>
            <w:rStyle w:val="a7"/>
            <w:noProof/>
            <w14:scene3d>
              <w14:camera w14:prst="orthographicFront"/>
              <w14:lightRig w14:rig="threePt" w14:dir="t">
                <w14:rot w14:lat="0" w14:lon="0" w14:rev="0"/>
              </w14:lightRig>
            </w14:scene3d>
          </w:rPr>
          <w:t>4.7</w:t>
        </w:r>
        <w:r w:rsidR="0036589E">
          <w:rPr>
            <w:rFonts w:asciiTheme="minorHAnsi" w:eastAsiaTheme="minorEastAsia" w:hAnsiTheme="minorHAnsi" w:cstheme="minorBidi"/>
            <w:smallCaps w:val="0"/>
            <w:noProof/>
            <w:szCs w:val="22"/>
          </w:rPr>
          <w:tab/>
        </w:r>
        <w:r w:rsidR="0036589E" w:rsidRPr="00515E1D">
          <w:rPr>
            <w:rStyle w:val="a7"/>
            <w:rFonts w:ascii="微软雅黑" w:eastAsia="微软雅黑" w:hAnsi="微软雅黑"/>
            <w:noProof/>
          </w:rPr>
          <w:t>愤怒-</w:t>
        </w:r>
        <w:r w:rsidR="0036589E" w:rsidRPr="00515E1D">
          <w:rPr>
            <w:rStyle w:val="a7"/>
            <w:noProof/>
          </w:rPr>
          <w:t>暴怒（第六关）</w:t>
        </w:r>
        <w:r w:rsidR="0036589E">
          <w:rPr>
            <w:noProof/>
            <w:webHidden/>
          </w:rPr>
          <w:tab/>
        </w:r>
        <w:r w:rsidR="0036589E">
          <w:rPr>
            <w:noProof/>
            <w:webHidden/>
          </w:rPr>
          <w:fldChar w:fldCharType="begin"/>
        </w:r>
        <w:r w:rsidR="0036589E">
          <w:rPr>
            <w:noProof/>
            <w:webHidden/>
          </w:rPr>
          <w:instrText xml:space="preserve"> PAGEREF _Toc109748540 \h </w:instrText>
        </w:r>
        <w:r w:rsidR="0036589E">
          <w:rPr>
            <w:noProof/>
            <w:webHidden/>
          </w:rPr>
        </w:r>
        <w:r w:rsidR="0036589E">
          <w:rPr>
            <w:noProof/>
            <w:webHidden/>
          </w:rPr>
          <w:fldChar w:fldCharType="separate"/>
        </w:r>
        <w:r w:rsidR="0036589E">
          <w:rPr>
            <w:noProof/>
            <w:webHidden/>
          </w:rPr>
          <w:t>14</w:t>
        </w:r>
        <w:r w:rsidR="0036589E">
          <w:rPr>
            <w:noProof/>
            <w:webHidden/>
          </w:rPr>
          <w:fldChar w:fldCharType="end"/>
        </w:r>
      </w:hyperlink>
    </w:p>
    <w:p w14:paraId="283F8D65" w14:textId="58C7C2E0" w:rsidR="0036589E" w:rsidRDefault="00495653">
      <w:pPr>
        <w:pStyle w:val="21"/>
        <w:rPr>
          <w:rFonts w:asciiTheme="minorHAnsi" w:eastAsiaTheme="minorEastAsia" w:hAnsiTheme="minorHAnsi" w:cstheme="minorBidi"/>
          <w:smallCaps w:val="0"/>
          <w:noProof/>
          <w:szCs w:val="22"/>
        </w:rPr>
      </w:pPr>
      <w:hyperlink w:anchor="_Toc109748541" w:history="1">
        <w:r w:rsidR="0036589E" w:rsidRPr="00515E1D">
          <w:rPr>
            <w:rStyle w:val="a7"/>
            <w:noProof/>
            <w14:scene3d>
              <w14:camera w14:prst="orthographicFront"/>
              <w14:lightRig w14:rig="threePt" w14:dir="t">
                <w14:rot w14:lat="0" w14:lon="0" w14:rev="0"/>
              </w14:lightRig>
            </w14:scene3d>
          </w:rPr>
          <w:t>4.8</w:t>
        </w:r>
        <w:r w:rsidR="0036589E">
          <w:rPr>
            <w:rFonts w:asciiTheme="minorHAnsi" w:eastAsiaTheme="minorEastAsia" w:hAnsiTheme="minorHAnsi" w:cstheme="minorBidi"/>
            <w:smallCaps w:val="0"/>
            <w:noProof/>
            <w:szCs w:val="22"/>
          </w:rPr>
          <w:tab/>
        </w:r>
        <w:r w:rsidR="0036589E" w:rsidRPr="00515E1D">
          <w:rPr>
            <w:rStyle w:val="a7"/>
            <w:rFonts w:ascii="微软雅黑" w:eastAsia="微软雅黑" w:hAnsi="微软雅黑"/>
            <w:noProof/>
          </w:rPr>
          <w:t>傲慢-</w:t>
        </w:r>
        <w:r w:rsidR="0036589E" w:rsidRPr="00515E1D">
          <w:rPr>
            <w:rStyle w:val="a7"/>
            <w:noProof/>
          </w:rPr>
          <w:t>傲慢（第七关）</w:t>
        </w:r>
        <w:r w:rsidR="0036589E">
          <w:rPr>
            <w:noProof/>
            <w:webHidden/>
          </w:rPr>
          <w:tab/>
        </w:r>
        <w:r w:rsidR="0036589E">
          <w:rPr>
            <w:noProof/>
            <w:webHidden/>
          </w:rPr>
          <w:fldChar w:fldCharType="begin"/>
        </w:r>
        <w:r w:rsidR="0036589E">
          <w:rPr>
            <w:noProof/>
            <w:webHidden/>
          </w:rPr>
          <w:instrText xml:space="preserve"> PAGEREF _Toc109748541 \h </w:instrText>
        </w:r>
        <w:r w:rsidR="0036589E">
          <w:rPr>
            <w:noProof/>
            <w:webHidden/>
          </w:rPr>
        </w:r>
        <w:r w:rsidR="0036589E">
          <w:rPr>
            <w:noProof/>
            <w:webHidden/>
          </w:rPr>
          <w:fldChar w:fldCharType="separate"/>
        </w:r>
        <w:r w:rsidR="0036589E">
          <w:rPr>
            <w:noProof/>
            <w:webHidden/>
          </w:rPr>
          <w:t>15</w:t>
        </w:r>
        <w:r w:rsidR="0036589E">
          <w:rPr>
            <w:noProof/>
            <w:webHidden/>
          </w:rPr>
          <w:fldChar w:fldCharType="end"/>
        </w:r>
      </w:hyperlink>
    </w:p>
    <w:p w14:paraId="2920140A" w14:textId="4F269D73" w:rsidR="0036589E" w:rsidRDefault="00495653">
      <w:pPr>
        <w:pStyle w:val="21"/>
        <w:rPr>
          <w:rFonts w:asciiTheme="minorHAnsi" w:eastAsiaTheme="minorEastAsia" w:hAnsiTheme="minorHAnsi" w:cstheme="minorBidi"/>
          <w:smallCaps w:val="0"/>
          <w:noProof/>
          <w:szCs w:val="22"/>
        </w:rPr>
      </w:pPr>
      <w:hyperlink w:anchor="_Toc109748542" w:history="1">
        <w:r w:rsidR="0036589E" w:rsidRPr="00515E1D">
          <w:rPr>
            <w:rStyle w:val="a7"/>
            <w:rFonts w:ascii="微软雅黑" w:eastAsia="微软雅黑" w:hAnsi="微软雅黑"/>
            <w:noProof/>
            <w14:scene3d>
              <w14:camera w14:prst="orthographicFront"/>
              <w14:lightRig w14:rig="threePt" w14:dir="t">
                <w14:rot w14:lat="0" w14:lon="0" w14:rev="0"/>
              </w14:lightRig>
            </w14:scene3d>
          </w:rPr>
          <w:t>4.9</w:t>
        </w:r>
        <w:r w:rsidR="0036589E">
          <w:rPr>
            <w:rFonts w:asciiTheme="minorHAnsi" w:eastAsiaTheme="minorEastAsia" w:hAnsiTheme="minorHAnsi" w:cstheme="minorBidi"/>
            <w:smallCaps w:val="0"/>
            <w:noProof/>
            <w:szCs w:val="22"/>
          </w:rPr>
          <w:tab/>
        </w:r>
        <w:r w:rsidR="0036589E" w:rsidRPr="00515E1D">
          <w:rPr>
            <w:rStyle w:val="a7"/>
            <w:rFonts w:ascii="微软雅黑" w:eastAsia="微软雅黑" w:hAnsi="微软雅黑"/>
            <w:noProof/>
          </w:rPr>
          <w:t>傲慢——命运的化身（第八关）</w:t>
        </w:r>
        <w:r w:rsidR="0036589E">
          <w:rPr>
            <w:noProof/>
            <w:webHidden/>
          </w:rPr>
          <w:tab/>
        </w:r>
        <w:r w:rsidR="0036589E">
          <w:rPr>
            <w:noProof/>
            <w:webHidden/>
          </w:rPr>
          <w:fldChar w:fldCharType="begin"/>
        </w:r>
        <w:r w:rsidR="0036589E">
          <w:rPr>
            <w:noProof/>
            <w:webHidden/>
          </w:rPr>
          <w:instrText xml:space="preserve"> PAGEREF _Toc109748542 \h </w:instrText>
        </w:r>
        <w:r w:rsidR="0036589E">
          <w:rPr>
            <w:noProof/>
            <w:webHidden/>
          </w:rPr>
        </w:r>
        <w:r w:rsidR="0036589E">
          <w:rPr>
            <w:noProof/>
            <w:webHidden/>
          </w:rPr>
          <w:fldChar w:fldCharType="separate"/>
        </w:r>
        <w:r w:rsidR="0036589E">
          <w:rPr>
            <w:noProof/>
            <w:webHidden/>
          </w:rPr>
          <w:t>16</w:t>
        </w:r>
        <w:r w:rsidR="0036589E">
          <w:rPr>
            <w:noProof/>
            <w:webHidden/>
          </w:rPr>
          <w:fldChar w:fldCharType="end"/>
        </w:r>
      </w:hyperlink>
    </w:p>
    <w:p w14:paraId="2AF3CFA4" w14:textId="3271ABFE" w:rsidR="00967950" w:rsidRPr="00844B31" w:rsidRDefault="00A13D10" w:rsidP="00B9633F">
      <w:pPr>
        <w:pStyle w:val="21"/>
      </w:pPr>
      <w:r w:rsidRPr="00844B31">
        <w:fldChar w:fldCharType="end"/>
      </w:r>
    </w:p>
    <w:p w14:paraId="66718464" w14:textId="57F5DE2F" w:rsidR="006553FE" w:rsidRPr="00844B31" w:rsidRDefault="009B26B0" w:rsidP="009D04FF">
      <w:pPr>
        <w:pStyle w:val="1"/>
        <w:pBdr>
          <w:bottom w:val="single" w:sz="4" w:space="1" w:color="auto"/>
        </w:pBdr>
        <w:jc w:val="both"/>
        <w:rPr>
          <w:rFonts w:ascii="微软雅黑" w:eastAsia="微软雅黑" w:hAnsi="微软雅黑"/>
        </w:rPr>
      </w:pPr>
      <w:r w:rsidRPr="00844B31">
        <w:rPr>
          <w:rFonts w:ascii="微软雅黑" w:eastAsia="微软雅黑" w:hAnsi="微软雅黑"/>
        </w:rPr>
        <w:br w:type="page"/>
      </w:r>
      <w:bookmarkStart w:id="3" w:name="_Toc109748525"/>
      <w:r w:rsidR="00CD77E3" w:rsidRPr="00844B31">
        <w:rPr>
          <w:rFonts w:ascii="微软雅黑" w:eastAsia="微软雅黑" w:hAnsi="微软雅黑" w:hint="eastAsia"/>
        </w:rPr>
        <w:lastRenderedPageBreak/>
        <w:t>修改列表</w:t>
      </w:r>
      <w:bookmarkEnd w:id="3"/>
    </w:p>
    <w:p w14:paraId="71015C7F" w14:textId="3A6EACDE" w:rsidR="00FD74F3" w:rsidRDefault="00FD74F3" w:rsidP="00FF1128">
      <w:pPr>
        <w:numPr>
          <w:ilvl w:val="0"/>
          <w:numId w:val="2"/>
        </w:numPr>
        <w:rPr>
          <w:rFonts w:ascii="微软雅黑" w:eastAsia="微软雅黑" w:hAnsi="微软雅黑"/>
        </w:rPr>
      </w:pPr>
      <w:r>
        <w:rPr>
          <w:rFonts w:ascii="微软雅黑" w:eastAsia="微软雅黑" w:hAnsi="微软雅黑"/>
        </w:rPr>
        <w:t>202</w:t>
      </w:r>
      <w:r w:rsidR="0000649A">
        <w:rPr>
          <w:rFonts w:ascii="微软雅黑" w:eastAsia="微软雅黑" w:hAnsi="微软雅黑"/>
        </w:rPr>
        <w:t>2</w:t>
      </w:r>
      <w:r>
        <w:rPr>
          <w:rFonts w:ascii="微软雅黑" w:eastAsia="微软雅黑" w:hAnsi="微软雅黑" w:hint="eastAsia"/>
        </w:rPr>
        <w:t>年</w:t>
      </w:r>
      <w:r w:rsidR="00902C5E">
        <w:rPr>
          <w:rFonts w:ascii="微软雅黑" w:eastAsia="微软雅黑" w:hAnsi="微软雅黑"/>
        </w:rPr>
        <w:t>7</w:t>
      </w:r>
      <w:r>
        <w:rPr>
          <w:rFonts w:ascii="微软雅黑" w:eastAsia="微软雅黑" w:hAnsi="微软雅黑" w:hint="eastAsia"/>
        </w:rPr>
        <w:t>月</w:t>
      </w:r>
      <w:r w:rsidR="00533D0A">
        <w:rPr>
          <w:rFonts w:ascii="微软雅黑" w:eastAsia="微软雅黑" w:hAnsi="微软雅黑"/>
        </w:rPr>
        <w:t>15</w:t>
      </w:r>
      <w:r w:rsidR="00902C5E">
        <w:rPr>
          <w:rFonts w:ascii="微软雅黑" w:eastAsia="微软雅黑" w:hAnsi="微软雅黑" w:hint="eastAsia"/>
        </w:rPr>
        <w:t>日星期</w:t>
      </w:r>
      <w:r w:rsidR="00533D0A">
        <w:rPr>
          <w:rFonts w:ascii="微软雅黑" w:eastAsia="微软雅黑" w:hAnsi="微软雅黑" w:hint="eastAsia"/>
        </w:rPr>
        <w:t>五</w:t>
      </w:r>
      <w:r>
        <w:rPr>
          <w:rFonts w:ascii="微软雅黑" w:eastAsia="微软雅黑" w:hAnsi="微软雅黑" w:hint="eastAsia"/>
        </w:rPr>
        <w:t>，</w:t>
      </w:r>
      <w:r w:rsidR="0000649A">
        <w:rPr>
          <w:rFonts w:ascii="微软雅黑" w:eastAsia="微软雅黑" w:hAnsi="微软雅黑" w:hint="eastAsia"/>
        </w:rPr>
        <w:t>创建文档，李雨飞</w:t>
      </w:r>
      <w:r>
        <w:rPr>
          <w:rFonts w:ascii="微软雅黑" w:eastAsia="微软雅黑" w:hAnsi="微软雅黑" w:hint="eastAsia"/>
        </w:rPr>
        <w:t>。</w:t>
      </w:r>
    </w:p>
    <w:p w14:paraId="066CC9DC" w14:textId="7A774401" w:rsidR="0039600C" w:rsidRPr="00844B31" w:rsidRDefault="005729E7" w:rsidP="009D04FF">
      <w:pPr>
        <w:pStyle w:val="1"/>
        <w:pBdr>
          <w:bottom w:val="single" w:sz="4" w:space="1" w:color="auto"/>
        </w:pBdr>
        <w:jc w:val="both"/>
        <w:rPr>
          <w:rFonts w:ascii="微软雅黑" w:eastAsia="微软雅黑" w:hAnsi="微软雅黑"/>
        </w:rPr>
      </w:pPr>
      <w:bookmarkStart w:id="4" w:name="_Toc109748526"/>
      <w:r w:rsidRPr="00844B31">
        <w:rPr>
          <w:rFonts w:ascii="微软雅黑" w:eastAsia="微软雅黑" w:hAnsi="微软雅黑" w:hint="eastAsia"/>
        </w:rPr>
        <w:t>评审意见</w:t>
      </w:r>
      <w:bookmarkEnd w:id="4"/>
    </w:p>
    <w:p w14:paraId="06169196" w14:textId="2DA91A57" w:rsidR="00725BBD" w:rsidRDefault="00725BBD" w:rsidP="004238FE">
      <w:pPr>
        <w:numPr>
          <w:ilvl w:val="0"/>
          <w:numId w:val="2"/>
        </w:numPr>
        <w:rPr>
          <w:rFonts w:ascii="微软雅黑" w:eastAsia="微软雅黑" w:hAnsi="微软雅黑"/>
        </w:rPr>
      </w:pPr>
    </w:p>
    <w:p w14:paraId="1541DA55" w14:textId="13C04FC1" w:rsidR="00BF311B" w:rsidRDefault="009A4CD0" w:rsidP="00E350AE">
      <w:pPr>
        <w:rPr>
          <w:rFonts w:ascii="微软雅黑" w:eastAsia="微软雅黑" w:hAnsi="微软雅黑"/>
        </w:rPr>
      </w:pPr>
      <w:r>
        <w:rPr>
          <w:rFonts w:ascii="微软雅黑" w:eastAsia="微软雅黑" w:hAnsi="微软雅黑" w:hint="eastAsia"/>
        </w:rPr>
        <w:t xml:space="preserve"> </w:t>
      </w:r>
      <w:r>
        <w:rPr>
          <w:rFonts w:ascii="微软雅黑" w:eastAsia="微软雅黑" w:hAnsi="微软雅黑"/>
        </w:rPr>
        <w:t xml:space="preserve">          </w:t>
      </w:r>
    </w:p>
    <w:p w14:paraId="24316768" w14:textId="04D7329D" w:rsidR="00E350AE" w:rsidRPr="00D8758F" w:rsidRDefault="00E350AE" w:rsidP="00E350AE">
      <w:pPr>
        <w:pStyle w:val="1"/>
        <w:pBdr>
          <w:bottom w:val="single" w:sz="4" w:space="1" w:color="auto"/>
        </w:pBdr>
        <w:jc w:val="both"/>
        <w:rPr>
          <w:rFonts w:ascii="微软雅黑" w:eastAsia="微软雅黑" w:hAnsi="微软雅黑"/>
        </w:rPr>
      </w:pPr>
      <w:bookmarkStart w:id="5" w:name="_Toc47445927"/>
      <w:bookmarkStart w:id="6" w:name="_Toc48293504"/>
      <w:bookmarkStart w:id="7" w:name="_Toc55494398"/>
      <w:bookmarkStart w:id="8" w:name="_Toc109748527"/>
      <w:r w:rsidRPr="00D8758F">
        <w:rPr>
          <w:rFonts w:ascii="微软雅黑" w:eastAsia="微软雅黑" w:hAnsi="微软雅黑" w:hint="eastAsia"/>
        </w:rPr>
        <w:t>登场角色</w:t>
      </w:r>
      <w:bookmarkEnd w:id="5"/>
      <w:bookmarkEnd w:id="6"/>
      <w:bookmarkEnd w:id="7"/>
      <w:bookmarkEnd w:id="8"/>
    </w:p>
    <w:p w14:paraId="647554BB" w14:textId="119AE00A" w:rsidR="00E350AE" w:rsidRDefault="005665CB" w:rsidP="007F52D3">
      <w:pPr>
        <w:pStyle w:val="3"/>
      </w:pPr>
      <w:bookmarkStart w:id="9" w:name="_Toc109748528"/>
      <w:r>
        <w:rPr>
          <w:rFonts w:hint="eastAsia"/>
        </w:rPr>
        <w:t>阿鵺伦</w:t>
      </w:r>
      <w:bookmarkEnd w:id="9"/>
    </w:p>
    <w:p w14:paraId="0440868B" w14:textId="5A24F4FD" w:rsidR="00E350AE" w:rsidRDefault="005665CB" w:rsidP="00E350AE">
      <w:pPr>
        <w:ind w:firstLineChars="200" w:firstLine="420"/>
      </w:pPr>
      <w:r>
        <w:rPr>
          <w:noProof/>
        </w:rPr>
        <w:drawing>
          <wp:anchor distT="0" distB="0" distL="114300" distR="114300" simplePos="0" relativeHeight="251693056" behindDoc="0" locked="0" layoutInCell="1" allowOverlap="1" wp14:anchorId="6E0EF02F" wp14:editId="10B5FD33">
            <wp:simplePos x="0" y="0"/>
            <wp:positionH relativeFrom="column">
              <wp:posOffset>-266700</wp:posOffset>
            </wp:positionH>
            <wp:positionV relativeFrom="paragraph">
              <wp:posOffset>92075</wp:posOffset>
            </wp:positionV>
            <wp:extent cx="2905760" cy="2524125"/>
            <wp:effectExtent l="0" t="0" r="8890" b="9525"/>
            <wp:wrapSquare wrapText="bothSides"/>
            <wp:docPr id="5" name="图片 3" descr="https://wdoc-75389.picgzc.qpic.cn/MTY4ODg1MDM5NTM3MTM2Mw_510307_RVeZ0I3yg_vfaCoJ_1583400397?imageView2">
              <a:extLst xmlns:a="http://schemas.openxmlformats.org/drawingml/2006/main">
                <a:ext uri="{FF2B5EF4-FFF2-40B4-BE49-F238E27FC236}">
                  <a16:creationId xmlns:a16="http://schemas.microsoft.com/office/drawing/2014/main" id="{00000000-0008-0000-20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https://wdoc-75389.picgzc.qpic.cn/MTY4ODg1MDM5NTM3MTM2Mw_510307_RVeZ0I3yg_vfaCoJ_1583400397?imageView2">
                      <a:extLst>
                        <a:ext uri="{FF2B5EF4-FFF2-40B4-BE49-F238E27FC236}">
                          <a16:creationId xmlns:a16="http://schemas.microsoft.com/office/drawing/2014/main" id="{00000000-0008-0000-2000-000004000000}"/>
                        </a:ext>
                      </a:extLs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2905760" cy="2524125"/>
                    </a:xfrm>
                    <a:prstGeom prst="rect">
                      <a:avLst/>
                    </a:prstGeom>
                    <a:noFill/>
                    <a:extLst/>
                  </pic:spPr>
                </pic:pic>
              </a:graphicData>
            </a:graphic>
            <wp14:sizeRelH relativeFrom="margin">
              <wp14:pctWidth>0</wp14:pctWidth>
            </wp14:sizeRelH>
            <wp14:sizeRelV relativeFrom="margin">
              <wp14:pctHeight>0</wp14:pctHeight>
            </wp14:sizeRelV>
          </wp:anchor>
        </w:drawing>
      </w:r>
    </w:p>
    <w:p w14:paraId="6465FE9A" w14:textId="7B027635" w:rsidR="00E350AE" w:rsidRDefault="00667F3D" w:rsidP="00667F3D">
      <w:pPr>
        <w:ind w:firstLineChars="200" w:firstLine="420"/>
      </w:pPr>
      <w:proofErr w:type="gramStart"/>
      <w:r>
        <w:rPr>
          <w:rFonts w:hint="eastAsia"/>
        </w:rPr>
        <w:t>冥</w:t>
      </w:r>
      <w:proofErr w:type="gramEnd"/>
      <w:r>
        <w:rPr>
          <w:rFonts w:hint="eastAsia"/>
        </w:rPr>
        <w:t>途之川的现任统治者，很在意自己</w:t>
      </w:r>
      <w:proofErr w:type="gramStart"/>
      <w:r>
        <w:rPr>
          <w:rFonts w:hint="eastAsia"/>
        </w:rPr>
        <w:t>堕</w:t>
      </w:r>
      <w:proofErr w:type="gramEnd"/>
      <w:r>
        <w:rPr>
          <w:rFonts w:hint="eastAsia"/>
        </w:rPr>
        <w:t>天使的身份，如果有人提及，会让她非常生气。喜怒无常，常人无法弄清她的喜好，冥界的灵魂常常因为一点小事就触怒她，受到严厉的惩罚。</w:t>
      </w:r>
    </w:p>
    <w:p w14:paraId="388468B7" w14:textId="34E2DC3C" w:rsidR="00667F3D" w:rsidRPr="006576B3" w:rsidRDefault="00667F3D" w:rsidP="00667F3D">
      <w:pPr>
        <w:ind w:firstLineChars="200" w:firstLine="420"/>
      </w:pPr>
      <w:r>
        <w:rPr>
          <w:rFonts w:hint="eastAsia"/>
        </w:rPr>
        <w:t>在星辰幻境复</w:t>
      </w:r>
      <w:proofErr w:type="gramStart"/>
      <w:r>
        <w:rPr>
          <w:rFonts w:hint="eastAsia"/>
        </w:rPr>
        <w:t>刻活动</w:t>
      </w:r>
      <w:proofErr w:type="gramEnd"/>
      <w:r>
        <w:rPr>
          <w:rFonts w:hint="eastAsia"/>
        </w:rPr>
        <w:t>剧情中，因受到南奈尔梦境的影响</w:t>
      </w:r>
      <w:r w:rsidR="0036589E">
        <w:rPr>
          <w:rFonts w:hint="eastAsia"/>
        </w:rPr>
        <w:t>被困在</w:t>
      </w:r>
      <w:r>
        <w:rPr>
          <w:rFonts w:hint="eastAsia"/>
        </w:rPr>
        <w:t>镜中世界，后被主角解救。</w:t>
      </w:r>
    </w:p>
    <w:p w14:paraId="287DC8CA" w14:textId="639F151B" w:rsidR="00667F3D" w:rsidRPr="00667F3D" w:rsidRDefault="00667F3D" w:rsidP="00667F3D">
      <w:pPr>
        <w:ind w:firstLineChars="200" w:firstLine="420"/>
      </w:pPr>
    </w:p>
    <w:p w14:paraId="37E53C8D" w14:textId="1F4164B5" w:rsidR="00E350AE" w:rsidRPr="00667F3D" w:rsidRDefault="00E350AE" w:rsidP="00E350AE"/>
    <w:p w14:paraId="7050C88F" w14:textId="6E67DBFA" w:rsidR="00E350AE" w:rsidRDefault="00E350AE" w:rsidP="00E350AE"/>
    <w:p w14:paraId="662AFFE5" w14:textId="71F667C4" w:rsidR="00E350AE" w:rsidRDefault="00E350AE" w:rsidP="00E350AE"/>
    <w:p w14:paraId="1AA7EE67" w14:textId="2AD07F0E" w:rsidR="00E350AE" w:rsidRDefault="00E350AE" w:rsidP="00E350AE"/>
    <w:p w14:paraId="3771A2B6" w14:textId="2334AEE4" w:rsidR="00E350AE" w:rsidRPr="00A90B5A" w:rsidRDefault="00E350AE" w:rsidP="00E350AE"/>
    <w:p w14:paraId="1D7BE9ED" w14:textId="605343C3" w:rsidR="00E350AE" w:rsidRDefault="00E350AE" w:rsidP="00E350AE"/>
    <w:p w14:paraId="35C9D95A" w14:textId="284670B5" w:rsidR="00E350AE" w:rsidRDefault="00E350AE" w:rsidP="00E350AE"/>
    <w:p w14:paraId="1BA42AA3" w14:textId="5D6998E4" w:rsidR="00E350AE" w:rsidRDefault="00E350AE" w:rsidP="00E350AE"/>
    <w:p w14:paraId="040479FF" w14:textId="02AB5A23" w:rsidR="00E350AE" w:rsidRDefault="00E350AE" w:rsidP="00E350AE"/>
    <w:p w14:paraId="3AC8E9C1" w14:textId="1D25FA28" w:rsidR="00E350AE" w:rsidRDefault="00E350AE" w:rsidP="00E350AE"/>
    <w:p w14:paraId="54FAA187" w14:textId="40704007" w:rsidR="00F726C4" w:rsidRDefault="00F726C4" w:rsidP="00E350AE"/>
    <w:p w14:paraId="2D552F9A" w14:textId="5F32BD42" w:rsidR="00F726C4" w:rsidRDefault="00F726C4" w:rsidP="00E350AE"/>
    <w:p w14:paraId="38937A99" w14:textId="09BE22E7" w:rsidR="00F726C4" w:rsidRDefault="00F726C4" w:rsidP="00E350AE"/>
    <w:p w14:paraId="5E4DA1BA" w14:textId="7AED5CED" w:rsidR="00F726C4" w:rsidRDefault="00F726C4" w:rsidP="00E350AE"/>
    <w:p w14:paraId="7F12F46B" w14:textId="55505108" w:rsidR="00F726C4" w:rsidRDefault="00F726C4" w:rsidP="00E350AE"/>
    <w:p w14:paraId="05417794" w14:textId="4D422A74" w:rsidR="00F726C4" w:rsidRDefault="00F726C4" w:rsidP="00E350AE"/>
    <w:p w14:paraId="48D63887" w14:textId="12E2321D" w:rsidR="00E350AE" w:rsidRDefault="005665CB" w:rsidP="00E350AE">
      <w:pPr>
        <w:pStyle w:val="3"/>
      </w:pPr>
      <w:bookmarkStart w:id="10" w:name="_Toc109748529"/>
      <w:r>
        <w:rPr>
          <w:rFonts w:hint="eastAsia"/>
        </w:rPr>
        <w:lastRenderedPageBreak/>
        <w:t>南奈尔</w:t>
      </w:r>
      <w:bookmarkEnd w:id="10"/>
    </w:p>
    <w:p w14:paraId="01724C39" w14:textId="37B7C724" w:rsidR="00E350AE" w:rsidRDefault="00533D0A" w:rsidP="00E350AE">
      <w:r>
        <w:rPr>
          <w:noProof/>
        </w:rPr>
        <w:drawing>
          <wp:anchor distT="0" distB="0" distL="114300" distR="114300" simplePos="0" relativeHeight="251689984" behindDoc="0" locked="0" layoutInCell="1" allowOverlap="1" wp14:anchorId="32064ED0" wp14:editId="1A5D2C74">
            <wp:simplePos x="0" y="0"/>
            <wp:positionH relativeFrom="column">
              <wp:posOffset>0</wp:posOffset>
            </wp:positionH>
            <wp:positionV relativeFrom="paragraph">
              <wp:posOffset>86995</wp:posOffset>
            </wp:positionV>
            <wp:extent cx="2565423" cy="2600325"/>
            <wp:effectExtent l="0" t="0" r="6350" b="0"/>
            <wp:wrapSquare wrapText="bothSides"/>
            <wp:docPr id="4" name="图片 3" descr="https://wdoc-75389.picgzc.qpic.cn/MTY4ODg1MDM5NTM3MTM2Mw_297792_RgVYa7yEO0b8C0XN_1583401830?imageView2">
              <a:extLst xmlns:a="http://schemas.openxmlformats.org/drawingml/2006/main">
                <a:ext uri="{FF2B5EF4-FFF2-40B4-BE49-F238E27FC236}">
                  <a16:creationId xmlns:a16="http://schemas.microsoft.com/office/drawing/2014/main" id="{00000000-0008-0000-2D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https://wdoc-75389.picgzc.qpic.cn/MTY4ODg1MDM5NTM3MTM2Mw_297792_RgVYa7yEO0b8C0XN_1583401830?imageView2">
                      <a:extLst>
                        <a:ext uri="{FF2B5EF4-FFF2-40B4-BE49-F238E27FC236}">
                          <a16:creationId xmlns:a16="http://schemas.microsoft.com/office/drawing/2014/main" id="{00000000-0008-0000-2D00-000004000000}"/>
                        </a:ext>
                      </a:extLst>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a:xfrm>
                      <a:off x="0" y="0"/>
                      <a:ext cx="2565423" cy="2600325"/>
                    </a:xfrm>
                    <a:prstGeom prst="rect">
                      <a:avLst/>
                    </a:prstGeom>
                    <a:noFill/>
                    <a:extLst/>
                  </pic:spPr>
                </pic:pic>
              </a:graphicData>
            </a:graphic>
          </wp:anchor>
        </w:drawing>
      </w:r>
    </w:p>
    <w:p w14:paraId="1B13D7B7" w14:textId="7B2A2FAA" w:rsidR="001B45D6" w:rsidRDefault="005665CB" w:rsidP="00BC486C">
      <w:pPr>
        <w:ind w:firstLineChars="200" w:firstLine="420"/>
      </w:pPr>
      <w:r>
        <w:rPr>
          <w:rFonts w:hint="eastAsia"/>
        </w:rPr>
        <w:t>看起来弱不禁风的少女，其实是虚空</w:t>
      </w:r>
      <w:proofErr w:type="gramStart"/>
      <w:r>
        <w:rPr>
          <w:rFonts w:hint="eastAsia"/>
        </w:rPr>
        <w:t>一</w:t>
      </w:r>
      <w:proofErr w:type="gramEnd"/>
      <w:r>
        <w:rPr>
          <w:rFonts w:hint="eastAsia"/>
        </w:rPr>
        <w:t>族的后裔，拥有强大的魔法力量</w:t>
      </w:r>
      <w:r w:rsidR="00667F3D">
        <w:rPr>
          <w:rFonts w:hint="eastAsia"/>
        </w:rPr>
        <w:t>，平日里守护着通往虚空之境的通道，可一旦遇到陌生人就会躲入镜中。</w:t>
      </w:r>
    </w:p>
    <w:p w14:paraId="1C737CEE" w14:textId="5D829B20" w:rsidR="00667F3D" w:rsidRDefault="00667F3D" w:rsidP="00BC486C">
      <w:pPr>
        <w:ind w:firstLineChars="200" w:firstLine="420"/>
      </w:pPr>
      <w:r>
        <w:rPr>
          <w:rFonts w:hint="eastAsia"/>
        </w:rPr>
        <w:t>在星辰幻境活动复刻剧情中，因镜中世界受到梦魇的侵蚀而召唤其他人帮助自己，</w:t>
      </w:r>
      <w:r w:rsidR="005670C2">
        <w:rPr>
          <w:rFonts w:hint="eastAsia"/>
        </w:rPr>
        <w:t>结果发生了意外，</w:t>
      </w:r>
      <w:r>
        <w:rPr>
          <w:rFonts w:hint="eastAsia"/>
        </w:rPr>
        <w:t>是整个事件的</w:t>
      </w:r>
      <w:r w:rsidR="005670C2">
        <w:rPr>
          <w:rFonts w:hint="eastAsia"/>
        </w:rPr>
        <w:t>起因</w:t>
      </w:r>
      <w:r>
        <w:rPr>
          <w:rFonts w:hint="eastAsia"/>
        </w:rPr>
        <w:t>。</w:t>
      </w:r>
    </w:p>
    <w:p w14:paraId="73BC72BD" w14:textId="1A35B005" w:rsidR="00E350AE" w:rsidRDefault="00E350AE" w:rsidP="00E350AE"/>
    <w:p w14:paraId="18AE5EB9" w14:textId="77777777" w:rsidR="00D65C09" w:rsidRPr="001B45D6" w:rsidRDefault="00D65C09" w:rsidP="00E350AE"/>
    <w:p w14:paraId="1F8ABB97" w14:textId="2D08A5AF" w:rsidR="00E350AE" w:rsidRDefault="00E350AE" w:rsidP="00E350AE"/>
    <w:p w14:paraId="73E12B26" w14:textId="0A985130" w:rsidR="00416B6A" w:rsidRDefault="00416B6A" w:rsidP="00E350AE"/>
    <w:p w14:paraId="23AB242E" w14:textId="29C3CC79" w:rsidR="00F726C4" w:rsidRDefault="00F726C4" w:rsidP="00E350AE"/>
    <w:p w14:paraId="78BA2565" w14:textId="7B06149F" w:rsidR="00F726C4" w:rsidRDefault="00F726C4" w:rsidP="00E350AE"/>
    <w:p w14:paraId="33521831" w14:textId="4D9274E8" w:rsidR="00F726C4" w:rsidRDefault="00F726C4" w:rsidP="00E350AE"/>
    <w:p w14:paraId="069BD95A" w14:textId="7BB4636E" w:rsidR="00F726C4" w:rsidRDefault="00F726C4" w:rsidP="00E350AE"/>
    <w:p w14:paraId="7840B6EC" w14:textId="3C4E5EF9" w:rsidR="00F726C4" w:rsidRDefault="00F726C4" w:rsidP="00E350AE"/>
    <w:p w14:paraId="259E4F19" w14:textId="58355AA3" w:rsidR="00F726C4" w:rsidRDefault="00F726C4" w:rsidP="00E350AE"/>
    <w:p w14:paraId="11E300B3" w14:textId="77777777" w:rsidR="00F726C4" w:rsidRDefault="00F726C4" w:rsidP="00E350AE"/>
    <w:p w14:paraId="33161E4D" w14:textId="181C7857" w:rsidR="00F726C4" w:rsidRDefault="00F726C4" w:rsidP="00E350AE"/>
    <w:p w14:paraId="4EB00EDA" w14:textId="5A0A877F" w:rsidR="00E350AE" w:rsidRDefault="00533D0A" w:rsidP="00E350AE">
      <w:pPr>
        <w:pStyle w:val="3"/>
      </w:pPr>
      <w:bookmarkStart w:id="11" w:name="_Toc109748530"/>
      <w:bookmarkStart w:id="12" w:name="_Hlk46752236"/>
      <w:r>
        <w:rPr>
          <w:noProof/>
        </w:rPr>
        <w:drawing>
          <wp:anchor distT="0" distB="0" distL="114300" distR="114300" simplePos="0" relativeHeight="251691008" behindDoc="0" locked="0" layoutInCell="1" allowOverlap="1" wp14:anchorId="46453AD7" wp14:editId="1FE34485">
            <wp:simplePos x="0" y="0"/>
            <wp:positionH relativeFrom="margin">
              <wp:posOffset>-134620</wp:posOffset>
            </wp:positionH>
            <wp:positionV relativeFrom="paragraph">
              <wp:posOffset>379730</wp:posOffset>
            </wp:positionV>
            <wp:extent cx="2619375" cy="2619375"/>
            <wp:effectExtent l="0" t="0" r="9525" b="9525"/>
            <wp:wrapSquare wrapText="bothSides"/>
            <wp:docPr id="3" name="图片 3" descr="https://wdoc-75389.picgzc.qpic.cn/MTY4ODg1MDM5NTM3MTM2Mw_153523_UXdsu1U4Xazf51tm_1583400522?imageView2">
              <a:extLst xmlns:a="http://schemas.openxmlformats.org/drawingml/2006/main">
                <a:ext uri="{FF2B5EF4-FFF2-40B4-BE49-F238E27FC236}">
                  <a16:creationId xmlns:a16="http://schemas.microsoft.com/office/drawing/2014/main" id="{00000000-0008-0000-2300-000004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descr="https://wdoc-75389.picgzc.qpic.cn/MTY4ODg1MDM5NTM3MTM2Mw_153523_UXdsu1U4Xazf51tm_1583400522?imageView2">
                      <a:extLst>
                        <a:ext uri="{FF2B5EF4-FFF2-40B4-BE49-F238E27FC236}">
                          <a16:creationId xmlns:a16="http://schemas.microsoft.com/office/drawing/2014/main" id="{00000000-0008-0000-2300-000004000000}"/>
                        </a:ext>
                      </a:extLs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619375" cy="2619375"/>
                    </a:xfrm>
                    <a:prstGeom prst="rect">
                      <a:avLst/>
                    </a:prstGeom>
                    <a:noFill/>
                    <a:extLst/>
                  </pic:spPr>
                </pic:pic>
              </a:graphicData>
            </a:graphic>
            <wp14:sizeRelH relativeFrom="margin">
              <wp14:pctWidth>0</wp14:pctWidth>
            </wp14:sizeRelH>
            <wp14:sizeRelV relativeFrom="margin">
              <wp14:pctHeight>0</wp14:pctHeight>
            </wp14:sizeRelV>
          </wp:anchor>
        </w:drawing>
      </w:r>
      <w:r w:rsidR="005665CB">
        <w:rPr>
          <w:rFonts w:hint="eastAsia"/>
        </w:rPr>
        <w:t>诺忒</w:t>
      </w:r>
      <w:proofErr w:type="gramStart"/>
      <w:r w:rsidR="005665CB">
        <w:rPr>
          <w:rFonts w:hint="eastAsia"/>
        </w:rPr>
        <w:t>娜</w:t>
      </w:r>
      <w:bookmarkEnd w:id="11"/>
      <w:proofErr w:type="gramEnd"/>
    </w:p>
    <w:p w14:paraId="6F0F0F26" w14:textId="1EC61BF2" w:rsidR="00E350AE" w:rsidRDefault="00E350AE" w:rsidP="00E350AE"/>
    <w:p w14:paraId="0A44EF3B" w14:textId="753A3FF5" w:rsidR="002D0F8B" w:rsidRDefault="00667F3D" w:rsidP="00E350AE">
      <w:pPr>
        <w:ind w:firstLineChars="200" w:firstLine="420"/>
      </w:pPr>
      <w:r w:rsidRPr="00667F3D">
        <w:rPr>
          <w:rFonts w:hint="eastAsia"/>
        </w:rPr>
        <w:t>居住在封闭城堡中的吸血鬼贵族，外表看上去甚至不到十岁，然而实际年龄可能在千年左右。</w:t>
      </w:r>
      <w:r>
        <w:rPr>
          <w:rFonts w:hint="eastAsia"/>
        </w:rPr>
        <w:t>能够察觉到梅莫菲斯情绪的细微变动，和梅莫菲斯是好朋友关系。</w:t>
      </w:r>
    </w:p>
    <w:p w14:paraId="367FCD1B" w14:textId="461E8DE6" w:rsidR="00667F3D" w:rsidRPr="006576B3" w:rsidRDefault="0036589E" w:rsidP="00667F3D">
      <w:pPr>
        <w:ind w:firstLineChars="200" w:firstLine="420"/>
      </w:pPr>
      <w:r>
        <w:rPr>
          <w:rFonts w:hint="eastAsia"/>
        </w:rPr>
        <w:t>在星辰幻境复</w:t>
      </w:r>
      <w:proofErr w:type="gramStart"/>
      <w:r>
        <w:rPr>
          <w:rFonts w:hint="eastAsia"/>
        </w:rPr>
        <w:t>刻活动</w:t>
      </w:r>
      <w:proofErr w:type="gramEnd"/>
      <w:r>
        <w:rPr>
          <w:rFonts w:hint="eastAsia"/>
        </w:rPr>
        <w:t>剧情中，因受到南奈尔梦境的影响被困在镜中世界，后被主角解救</w:t>
      </w:r>
      <w:r w:rsidR="00667F3D">
        <w:rPr>
          <w:rFonts w:hint="eastAsia"/>
        </w:rPr>
        <w:t>。</w:t>
      </w:r>
    </w:p>
    <w:p w14:paraId="149007D3" w14:textId="07528F24" w:rsidR="002D0F8B" w:rsidRPr="00667F3D" w:rsidRDefault="002D0F8B" w:rsidP="00BA1B22"/>
    <w:p w14:paraId="6D53F957" w14:textId="32F3B024" w:rsidR="00F726C4" w:rsidRDefault="00F726C4" w:rsidP="00F726C4"/>
    <w:p w14:paraId="49B9185D" w14:textId="0E7C9681" w:rsidR="00F726C4" w:rsidRDefault="00F726C4" w:rsidP="00F726C4"/>
    <w:p w14:paraId="5CA69D0A" w14:textId="1DAD1B97" w:rsidR="00F726C4" w:rsidRDefault="00F726C4" w:rsidP="00F726C4"/>
    <w:p w14:paraId="15083744" w14:textId="1719D742" w:rsidR="00F726C4" w:rsidRDefault="00F726C4" w:rsidP="00F726C4"/>
    <w:p w14:paraId="5563BFD3" w14:textId="7D158B7D" w:rsidR="00F726C4" w:rsidRDefault="00F726C4" w:rsidP="00F726C4"/>
    <w:p w14:paraId="3E952928" w14:textId="02A5B878" w:rsidR="00F726C4" w:rsidRDefault="00F726C4" w:rsidP="00F726C4"/>
    <w:p w14:paraId="2AA29130" w14:textId="77777777" w:rsidR="00F726C4" w:rsidRDefault="00F726C4" w:rsidP="00F726C4"/>
    <w:p w14:paraId="04B869DE" w14:textId="77777777" w:rsidR="00F726C4" w:rsidRPr="00DC6EA4" w:rsidRDefault="00F726C4" w:rsidP="00F726C4"/>
    <w:p w14:paraId="52FD2C6F" w14:textId="5F03CC5E" w:rsidR="00E350AE" w:rsidRDefault="005665CB" w:rsidP="00F92310">
      <w:pPr>
        <w:pStyle w:val="3"/>
      </w:pPr>
      <w:bookmarkStart w:id="13" w:name="_Toc109748531"/>
      <w:r>
        <w:rPr>
          <w:noProof/>
        </w:rPr>
        <w:lastRenderedPageBreak/>
        <w:drawing>
          <wp:anchor distT="0" distB="0" distL="114300" distR="114300" simplePos="0" relativeHeight="251692032" behindDoc="0" locked="0" layoutInCell="1" allowOverlap="1" wp14:anchorId="21290132" wp14:editId="3E59C044">
            <wp:simplePos x="0" y="0"/>
            <wp:positionH relativeFrom="margin">
              <wp:posOffset>-541655</wp:posOffset>
            </wp:positionH>
            <wp:positionV relativeFrom="paragraph">
              <wp:posOffset>571500</wp:posOffset>
            </wp:positionV>
            <wp:extent cx="2974340" cy="2590800"/>
            <wp:effectExtent l="0" t="0" r="0" b="0"/>
            <wp:wrapSquare wrapText="bothSides"/>
            <wp:docPr id="6" name="图片 5" descr="https://wdoc-75389.picgzc.qpic.cn/MTY4ODg1MDM5NTM3MTM2Mw_56940_kMp4JxhxRWXBnPFB_1583400349?imageView2">
              <a:extLst xmlns:a="http://schemas.openxmlformats.org/drawingml/2006/main">
                <a:ext uri="{FF2B5EF4-FFF2-40B4-BE49-F238E27FC236}">
                  <a16:creationId xmlns:a16="http://schemas.microsoft.com/office/drawing/2014/main" id="{00000000-0008-0000-1D00-00000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https://wdoc-75389.picgzc.qpic.cn/MTY4ODg1MDM5NTM3MTM2Mw_56940_kMp4JxhxRWXBnPFB_1583400349?imageView2">
                      <a:extLst>
                        <a:ext uri="{FF2B5EF4-FFF2-40B4-BE49-F238E27FC236}">
                          <a16:creationId xmlns:a16="http://schemas.microsoft.com/office/drawing/2014/main" id="{00000000-0008-0000-1D00-000006000000}"/>
                        </a:ext>
                      </a:extLst>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974340" cy="2590800"/>
                    </a:xfrm>
                    <a:prstGeom prst="rect">
                      <a:avLst/>
                    </a:prstGeom>
                    <a:noFill/>
                    <a:extLst/>
                  </pic:spPr>
                </pic:pic>
              </a:graphicData>
            </a:graphic>
            <wp14:sizeRelH relativeFrom="margin">
              <wp14:pctWidth>0</wp14:pctWidth>
            </wp14:sizeRelH>
            <wp14:sizeRelV relativeFrom="margin">
              <wp14:pctHeight>0</wp14:pctHeight>
            </wp14:sizeRelV>
          </wp:anchor>
        </w:drawing>
      </w:r>
      <w:proofErr w:type="gramStart"/>
      <w:r>
        <w:rPr>
          <w:rFonts w:hint="eastAsia"/>
        </w:rPr>
        <w:t>梅莫菲</w:t>
      </w:r>
      <w:proofErr w:type="gramEnd"/>
      <w:r>
        <w:rPr>
          <w:rFonts w:hint="eastAsia"/>
        </w:rPr>
        <w:t>斯</w:t>
      </w:r>
      <w:bookmarkEnd w:id="13"/>
    </w:p>
    <w:p w14:paraId="3E8291C1" w14:textId="623B238B" w:rsidR="00E350AE" w:rsidRDefault="00E350AE" w:rsidP="00E350AE"/>
    <w:p w14:paraId="3457E979" w14:textId="5E176132" w:rsidR="002D0F8B" w:rsidRDefault="005665CB" w:rsidP="006576B3">
      <w:pPr>
        <w:ind w:firstLineChars="200" w:firstLine="420"/>
      </w:pPr>
      <w:r w:rsidRPr="005665CB">
        <w:rPr>
          <w:rFonts w:hint="eastAsia"/>
        </w:rPr>
        <w:t>月圆之夜才会出现的灵者，自称没有任何感情，通过操纵面具来控制周围人的感情。常常被误认为是危险的妖怪，被其他人敬而远之。不过她本人却毫不在意。</w:t>
      </w:r>
    </w:p>
    <w:p w14:paraId="2F2C2747" w14:textId="5CDEFF5C" w:rsidR="006576B3" w:rsidRPr="006576B3" w:rsidRDefault="0036589E" w:rsidP="006576B3">
      <w:pPr>
        <w:ind w:firstLineChars="200" w:firstLine="420"/>
      </w:pPr>
      <w:r>
        <w:rPr>
          <w:rFonts w:hint="eastAsia"/>
        </w:rPr>
        <w:t>在星辰幻境复</w:t>
      </w:r>
      <w:proofErr w:type="gramStart"/>
      <w:r>
        <w:rPr>
          <w:rFonts w:hint="eastAsia"/>
        </w:rPr>
        <w:t>刻活动</w:t>
      </w:r>
      <w:proofErr w:type="gramEnd"/>
      <w:r>
        <w:rPr>
          <w:rFonts w:hint="eastAsia"/>
        </w:rPr>
        <w:t>剧情中，因受到南奈尔梦境的影响被困在镜中世界，后被主角解救。</w:t>
      </w:r>
    </w:p>
    <w:p w14:paraId="53D99B92" w14:textId="4DAEA398" w:rsidR="00E350AE" w:rsidRPr="006576B3" w:rsidRDefault="00E350AE" w:rsidP="00E350AE"/>
    <w:p w14:paraId="5E32235A" w14:textId="2D600918" w:rsidR="00E350AE" w:rsidRPr="002D0F8B" w:rsidRDefault="00E350AE" w:rsidP="00E350AE"/>
    <w:p w14:paraId="75CD0E5B" w14:textId="1E5360F7" w:rsidR="00E350AE" w:rsidRDefault="00E350AE" w:rsidP="00E350AE"/>
    <w:p w14:paraId="7FBB9627" w14:textId="6F3A5C75" w:rsidR="00F726C4" w:rsidRDefault="00F726C4" w:rsidP="00E350AE"/>
    <w:p w14:paraId="2CF9DEE7" w14:textId="2785DC62" w:rsidR="00F726C4" w:rsidRDefault="00F726C4" w:rsidP="00E350AE"/>
    <w:p w14:paraId="55647045" w14:textId="2E70B648" w:rsidR="00F726C4" w:rsidRDefault="00F726C4" w:rsidP="00E350AE"/>
    <w:p w14:paraId="350DA73F" w14:textId="62198A8A" w:rsidR="00F726C4" w:rsidRDefault="00F726C4" w:rsidP="00E350AE"/>
    <w:p w14:paraId="08E4C4F3" w14:textId="5632A711" w:rsidR="00F726C4" w:rsidRDefault="00F726C4" w:rsidP="00E350AE"/>
    <w:p w14:paraId="70402BD6" w14:textId="3F4E790A" w:rsidR="00F726C4" w:rsidRDefault="00F726C4" w:rsidP="00E350AE"/>
    <w:p w14:paraId="40865909" w14:textId="32BE229C" w:rsidR="00F726C4" w:rsidRDefault="00F726C4" w:rsidP="00E350AE"/>
    <w:p w14:paraId="4342787D" w14:textId="77777777" w:rsidR="00F726C4" w:rsidRDefault="00F726C4" w:rsidP="00E350AE"/>
    <w:p w14:paraId="6A235AA2" w14:textId="312383C2" w:rsidR="00FE43D0" w:rsidRDefault="005665CB" w:rsidP="00FE43D0">
      <w:pPr>
        <w:pStyle w:val="3"/>
      </w:pPr>
      <w:bookmarkStart w:id="14" w:name="_Toc109748532"/>
      <w:bookmarkEnd w:id="12"/>
      <w:r>
        <w:rPr>
          <w:rFonts w:hint="eastAsia"/>
        </w:rPr>
        <w:t>艾拉</w:t>
      </w:r>
      <w:bookmarkEnd w:id="14"/>
    </w:p>
    <w:p w14:paraId="2B7A31F1" w14:textId="7CDB9D06" w:rsidR="00FE43D0" w:rsidRDefault="005665CB" w:rsidP="00FE43D0">
      <w:pPr>
        <w:ind w:firstLineChars="200" w:firstLine="420"/>
      </w:pPr>
      <w:r>
        <w:rPr>
          <w:noProof/>
        </w:rPr>
        <w:drawing>
          <wp:anchor distT="0" distB="0" distL="114300" distR="114300" simplePos="0" relativeHeight="251694080" behindDoc="0" locked="0" layoutInCell="1" allowOverlap="1" wp14:anchorId="721319FA" wp14:editId="29C40B4C">
            <wp:simplePos x="0" y="0"/>
            <wp:positionH relativeFrom="column">
              <wp:posOffset>266700</wp:posOffset>
            </wp:positionH>
            <wp:positionV relativeFrom="paragraph">
              <wp:posOffset>33655</wp:posOffset>
            </wp:positionV>
            <wp:extent cx="1935480" cy="2581275"/>
            <wp:effectExtent l="0" t="0" r="7620" b="9525"/>
            <wp:wrapSquare wrapText="bothSides"/>
            <wp:docPr id="10" name="图片 5" descr="https://wdoc-75389.picgzc.qpic.cn/MTY4ODg1MDM5NTM3MTM2Mw_168059_CriZsKlGvpb7gvX__1583400106?imageView2">
              <a:extLst xmlns:a="http://schemas.openxmlformats.org/drawingml/2006/main">
                <a:ext uri="{FF2B5EF4-FFF2-40B4-BE49-F238E27FC236}">
                  <a16:creationId xmlns:a16="http://schemas.microsoft.com/office/drawing/2014/main" id="{00000000-0008-0000-0D00-000006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5" descr="https://wdoc-75389.picgzc.qpic.cn/MTY4ODg1MDM5NTM3MTM2Mw_168059_CriZsKlGvpb7gvX__1583400106?imageView2">
                      <a:extLst>
                        <a:ext uri="{FF2B5EF4-FFF2-40B4-BE49-F238E27FC236}">
                          <a16:creationId xmlns:a16="http://schemas.microsoft.com/office/drawing/2014/main" id="{00000000-0008-0000-0D00-000006000000}"/>
                        </a:ext>
                      </a:extLs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a:xfrm>
                      <a:off x="0" y="0"/>
                      <a:ext cx="1935480" cy="2581275"/>
                    </a:xfrm>
                    <a:prstGeom prst="rect">
                      <a:avLst/>
                    </a:prstGeom>
                    <a:noFill/>
                    <a:extLst/>
                  </pic:spPr>
                </pic:pic>
              </a:graphicData>
            </a:graphic>
            <wp14:sizeRelH relativeFrom="margin">
              <wp14:pctWidth>0</wp14:pctWidth>
            </wp14:sizeRelH>
            <wp14:sizeRelV relativeFrom="margin">
              <wp14:pctHeight>0</wp14:pctHeight>
            </wp14:sizeRelV>
          </wp:anchor>
        </w:drawing>
      </w:r>
    </w:p>
    <w:p w14:paraId="4F9D7086" w14:textId="77777777" w:rsidR="00667F3D" w:rsidRDefault="00667F3D" w:rsidP="00FE43D0">
      <w:pPr>
        <w:ind w:firstLineChars="200" w:firstLine="420"/>
      </w:pPr>
      <w:r w:rsidRPr="00667F3D">
        <w:rPr>
          <w:rFonts w:hint="eastAsia"/>
        </w:rPr>
        <w:t>外表看上去是可爱的小萝</w:t>
      </w:r>
      <w:proofErr w:type="gramStart"/>
      <w:r w:rsidRPr="00667F3D">
        <w:rPr>
          <w:rFonts w:hint="eastAsia"/>
        </w:rPr>
        <w:t>莉</w:t>
      </w:r>
      <w:proofErr w:type="gramEnd"/>
      <w:r w:rsidRPr="00667F3D">
        <w:rPr>
          <w:rFonts w:hint="eastAsia"/>
        </w:rPr>
        <w:t>，实际是即将迎来千岁生日的古老种族的后裔。已经在人类的世界中旅行了上百年，走过世界的各个角落，见多识广。平常以人类的形象示人，不愿意破坏自己可爱的形象。只有在真正生气的时候，才会变回龙的形态。</w:t>
      </w:r>
    </w:p>
    <w:p w14:paraId="37500180" w14:textId="429BB1C0" w:rsidR="008D575A" w:rsidRDefault="0036589E" w:rsidP="00FE43D0">
      <w:pPr>
        <w:ind w:firstLineChars="200" w:firstLine="420"/>
      </w:pPr>
      <w:r>
        <w:rPr>
          <w:rFonts w:hint="eastAsia"/>
        </w:rPr>
        <w:t>在星辰幻境复</w:t>
      </w:r>
      <w:proofErr w:type="gramStart"/>
      <w:r>
        <w:rPr>
          <w:rFonts w:hint="eastAsia"/>
        </w:rPr>
        <w:t>刻活动</w:t>
      </w:r>
      <w:proofErr w:type="gramEnd"/>
      <w:r>
        <w:rPr>
          <w:rFonts w:hint="eastAsia"/>
        </w:rPr>
        <w:t>剧情中，因受到南奈尔梦境的影响被困在镜中世界，后被主角解救。</w:t>
      </w:r>
    </w:p>
    <w:p w14:paraId="19330219" w14:textId="0521257C" w:rsidR="001B45D6" w:rsidRDefault="001B45D6" w:rsidP="00DC6EA4"/>
    <w:p w14:paraId="10D0F3E1" w14:textId="31BE5E05" w:rsidR="00FE43D0" w:rsidRPr="0079565C" w:rsidRDefault="00FE43D0" w:rsidP="00FE43D0"/>
    <w:p w14:paraId="3B28BCEE" w14:textId="39278718" w:rsidR="00FE43D0" w:rsidRDefault="00FE43D0" w:rsidP="00FE43D0"/>
    <w:p w14:paraId="24E4C729" w14:textId="7A3C50A4" w:rsidR="00FE43D0" w:rsidRDefault="00FE43D0" w:rsidP="00FE43D0"/>
    <w:p w14:paraId="3A8B7DC6" w14:textId="63308DA2" w:rsidR="0079565C" w:rsidRDefault="0079565C" w:rsidP="00E350AE"/>
    <w:p w14:paraId="58B66860" w14:textId="3A3C3BD0" w:rsidR="0000649A" w:rsidRDefault="0000649A" w:rsidP="00E350AE"/>
    <w:p w14:paraId="75D85499" w14:textId="5371B181" w:rsidR="0000649A" w:rsidRDefault="0000649A" w:rsidP="00E350AE"/>
    <w:p w14:paraId="4D13ACDD" w14:textId="5E77F48C" w:rsidR="0000649A" w:rsidRDefault="0000649A" w:rsidP="00E350AE"/>
    <w:p w14:paraId="04D0A0C3" w14:textId="211F7DD0" w:rsidR="0000649A" w:rsidRDefault="0000649A" w:rsidP="00E350AE"/>
    <w:p w14:paraId="502A4C3C" w14:textId="57EA3EE7" w:rsidR="0000649A" w:rsidRDefault="0000649A" w:rsidP="00E350AE"/>
    <w:p w14:paraId="1393F3C3" w14:textId="1E031CD3" w:rsidR="003654A7" w:rsidRDefault="00754B5E" w:rsidP="003654A7">
      <w:pPr>
        <w:pStyle w:val="1"/>
        <w:pBdr>
          <w:bottom w:val="single" w:sz="4" w:space="1" w:color="auto"/>
        </w:pBdr>
        <w:jc w:val="both"/>
        <w:rPr>
          <w:rFonts w:ascii="微软雅黑" w:eastAsia="微软雅黑" w:hAnsi="微软雅黑"/>
        </w:rPr>
      </w:pPr>
      <w:bookmarkStart w:id="15" w:name="_Toc109748533"/>
      <w:r w:rsidRPr="00844B31">
        <w:rPr>
          <w:rFonts w:ascii="微软雅黑" w:eastAsia="微软雅黑" w:hAnsi="微软雅黑" w:hint="eastAsia"/>
        </w:rPr>
        <w:lastRenderedPageBreak/>
        <w:t>详细设计</w:t>
      </w:r>
      <w:bookmarkEnd w:id="15"/>
    </w:p>
    <w:p w14:paraId="7E89528B" w14:textId="343DF69C" w:rsidR="000F1D07" w:rsidRPr="000F1D07" w:rsidRDefault="000F1D07" w:rsidP="000F1D07">
      <w:pPr>
        <w:pStyle w:val="2"/>
        <w:rPr>
          <w:rFonts w:ascii="微软雅黑" w:eastAsia="微软雅黑" w:hAnsi="微软雅黑"/>
        </w:rPr>
      </w:pPr>
      <w:bookmarkStart w:id="16" w:name="_Toc109748534"/>
      <w:r>
        <w:rPr>
          <w:rFonts w:ascii="微软雅黑" w:eastAsia="微软雅黑" w:hAnsi="微软雅黑" w:hint="eastAsia"/>
        </w:rPr>
        <w:t>序章（主城</w:t>
      </w:r>
      <w:r w:rsidR="001177B9">
        <w:rPr>
          <w:rFonts w:ascii="微软雅黑" w:eastAsia="微软雅黑" w:hAnsi="微软雅黑" w:hint="eastAsia"/>
        </w:rPr>
        <w:t>对话</w:t>
      </w:r>
      <w:r>
        <w:rPr>
          <w:rFonts w:ascii="微软雅黑" w:eastAsia="微软雅黑" w:hAnsi="微软雅黑" w:hint="eastAsia"/>
        </w:rPr>
        <w:t>）</w:t>
      </w:r>
      <w:bookmarkEnd w:id="16"/>
    </w:p>
    <w:p w14:paraId="6FE34001" w14:textId="5B82651B" w:rsidR="000F1D07" w:rsidRDefault="006576B3" w:rsidP="00E86A39">
      <w:pPr>
        <w:ind w:firstLineChars="200" w:firstLine="420"/>
        <w:rPr>
          <w:rFonts w:ascii="微软雅黑" w:eastAsia="微软雅黑" w:hAnsi="微软雅黑"/>
          <w:szCs w:val="21"/>
        </w:rPr>
      </w:pPr>
      <w:r>
        <w:rPr>
          <w:rFonts w:ascii="微软雅黑" w:eastAsia="微软雅黑" w:hAnsi="微软雅黑" w:hint="eastAsia"/>
          <w:szCs w:val="21"/>
        </w:rPr>
        <w:t>艾琳娜</w:t>
      </w:r>
      <w:r w:rsidR="00E86A39">
        <w:rPr>
          <w:rFonts w:ascii="微软雅黑" w:eastAsia="微软雅黑" w:hAnsi="微软雅黑" w:hint="eastAsia"/>
          <w:szCs w:val="21"/>
        </w:rPr>
        <w:t>：</w:t>
      </w:r>
      <w:r>
        <w:rPr>
          <w:rFonts w:ascii="微软雅黑" w:eastAsia="微软雅黑" w:hAnsi="微软雅黑" w:hint="eastAsia"/>
          <w:szCs w:val="21"/>
        </w:rPr>
        <w:t>主人，</w:t>
      </w:r>
      <w:r w:rsidR="00E50F21">
        <w:rPr>
          <w:rFonts w:ascii="微软雅黑" w:eastAsia="微软雅黑" w:hAnsi="微软雅黑" w:hint="eastAsia"/>
          <w:szCs w:val="21"/>
        </w:rPr>
        <w:t>时候</w:t>
      </w:r>
      <w:r w:rsidR="005670C2">
        <w:rPr>
          <w:rFonts w:ascii="微软雅黑" w:eastAsia="微软雅黑" w:hAnsi="微软雅黑" w:hint="eastAsia"/>
          <w:szCs w:val="21"/>
        </w:rPr>
        <w:t>不早了，早些休息吧。</w:t>
      </w:r>
    </w:p>
    <w:p w14:paraId="116098D1" w14:textId="2FEB8ACB" w:rsidR="001E4434" w:rsidRDefault="006576B3" w:rsidP="000F1D07">
      <w:pPr>
        <w:ind w:firstLineChars="200" w:firstLine="420"/>
        <w:rPr>
          <w:rFonts w:ascii="微软雅黑" w:eastAsia="微软雅黑" w:hAnsi="微软雅黑"/>
          <w:szCs w:val="21"/>
        </w:rPr>
      </w:pPr>
      <w:r>
        <w:rPr>
          <w:rFonts w:ascii="微软雅黑" w:eastAsia="微软雅黑" w:hAnsi="微软雅黑" w:hint="eastAsia"/>
          <w:szCs w:val="21"/>
        </w:rPr>
        <w:t>魔女</w:t>
      </w:r>
      <w:r w:rsidR="001E4434">
        <w:rPr>
          <w:rFonts w:ascii="微软雅黑" w:eastAsia="微软雅黑" w:hAnsi="微软雅黑" w:hint="eastAsia"/>
          <w:szCs w:val="21"/>
        </w:rPr>
        <w:t>：</w:t>
      </w:r>
      <w:r w:rsidR="005670C2">
        <w:rPr>
          <w:rFonts w:ascii="微软雅黑" w:eastAsia="微软雅黑" w:hAnsi="微软雅黑" w:hint="eastAsia"/>
          <w:szCs w:val="21"/>
        </w:rPr>
        <w:t>嗯，你也一样。</w:t>
      </w:r>
    </w:p>
    <w:p w14:paraId="32EFC9F1" w14:textId="47BFDC5A" w:rsidR="00276F86" w:rsidRDefault="00276F86" w:rsidP="000F1D07">
      <w:pPr>
        <w:ind w:firstLineChars="200" w:firstLine="420"/>
        <w:rPr>
          <w:rFonts w:ascii="微软雅黑" w:eastAsia="微软雅黑" w:hAnsi="微软雅黑"/>
          <w:szCs w:val="21"/>
        </w:rPr>
      </w:pPr>
      <w:r>
        <w:rPr>
          <w:rFonts w:ascii="微软雅黑" w:eastAsia="微软雅黑" w:hAnsi="微软雅黑" w:hint="eastAsia"/>
          <w:szCs w:val="21"/>
        </w:rPr>
        <w:t>艾琳娜：</w:t>
      </w:r>
      <w:proofErr w:type="gramStart"/>
      <w:r w:rsidR="005670C2">
        <w:rPr>
          <w:rFonts w:ascii="微软雅黑" w:eastAsia="微软雅黑" w:hAnsi="微软雅黑" w:hint="eastAsia"/>
          <w:szCs w:val="21"/>
        </w:rPr>
        <w:t>那祝您</w:t>
      </w:r>
      <w:proofErr w:type="gramEnd"/>
      <w:r w:rsidR="005670C2">
        <w:rPr>
          <w:rFonts w:ascii="微软雅黑" w:eastAsia="微软雅黑" w:hAnsi="微软雅黑" w:hint="eastAsia"/>
          <w:szCs w:val="21"/>
        </w:rPr>
        <w:t>能做个好梦。</w:t>
      </w:r>
    </w:p>
    <w:p w14:paraId="7B4409AF" w14:textId="7F5314A7" w:rsidR="005670C2" w:rsidRDefault="005670C2" w:rsidP="000F1D07">
      <w:pPr>
        <w:ind w:firstLineChars="200" w:firstLine="420"/>
        <w:rPr>
          <w:rFonts w:ascii="微软雅黑" w:eastAsia="微软雅黑" w:hAnsi="微软雅黑"/>
          <w:szCs w:val="21"/>
        </w:rPr>
      </w:pPr>
      <w:r>
        <w:rPr>
          <w:rFonts w:ascii="微软雅黑" w:eastAsia="微软雅黑" w:hAnsi="微软雅黑" w:hint="eastAsia"/>
          <w:szCs w:val="21"/>
        </w:rPr>
        <w:t>旁白：房间里的灯光渐渐暗去，魔女躺在床上，望向窗外繁星点点。</w:t>
      </w:r>
    </w:p>
    <w:p w14:paraId="75115CED" w14:textId="7A4014CA" w:rsidR="00276F86" w:rsidRDefault="00D211FC" w:rsidP="000F1D07">
      <w:pPr>
        <w:ind w:firstLineChars="200" w:firstLine="420"/>
        <w:rPr>
          <w:rFonts w:ascii="微软雅黑" w:eastAsia="微软雅黑" w:hAnsi="微软雅黑"/>
          <w:szCs w:val="21"/>
        </w:rPr>
      </w:pPr>
      <w:r>
        <w:rPr>
          <w:rFonts w:ascii="微软雅黑" w:eastAsia="微软雅黑" w:hAnsi="微软雅黑" w:hint="eastAsia"/>
          <w:szCs w:val="21"/>
        </w:rPr>
        <w:t>魔女</w:t>
      </w:r>
      <w:r w:rsidR="00276F86">
        <w:rPr>
          <w:rFonts w:ascii="微软雅黑" w:eastAsia="微软雅黑" w:hAnsi="微软雅黑" w:hint="eastAsia"/>
          <w:szCs w:val="21"/>
        </w:rPr>
        <w:t>：</w:t>
      </w:r>
      <w:r w:rsidR="005670C2">
        <w:rPr>
          <w:rFonts w:ascii="微软雅黑" w:eastAsia="微软雅黑" w:hAnsi="微软雅黑" w:hint="eastAsia"/>
          <w:szCs w:val="21"/>
        </w:rPr>
        <w:t>今天的星星好漂亮……</w:t>
      </w:r>
    </w:p>
    <w:p w14:paraId="7D3AA42D" w14:textId="4DE06734" w:rsidR="00687A4F" w:rsidRPr="00572813" w:rsidRDefault="00D211FC" w:rsidP="00572813">
      <w:pPr>
        <w:ind w:firstLineChars="200" w:firstLine="420"/>
        <w:rPr>
          <w:rFonts w:ascii="微软雅黑" w:eastAsia="微软雅黑" w:hAnsi="微软雅黑"/>
          <w:szCs w:val="21"/>
        </w:rPr>
      </w:pPr>
      <w:r>
        <w:rPr>
          <w:rFonts w:ascii="微软雅黑" w:eastAsia="微软雅黑" w:hAnsi="微软雅黑" w:hint="eastAsia"/>
          <w:szCs w:val="21"/>
        </w:rPr>
        <w:t>魔女</w:t>
      </w:r>
      <w:r w:rsidR="00276F86">
        <w:rPr>
          <w:rFonts w:ascii="微软雅黑" w:eastAsia="微软雅黑" w:hAnsi="微软雅黑" w:hint="eastAsia"/>
          <w:szCs w:val="21"/>
        </w:rPr>
        <w:t>：</w:t>
      </w:r>
      <w:r w:rsidR="005670C2">
        <w:rPr>
          <w:rFonts w:ascii="微软雅黑" w:eastAsia="微软雅黑" w:hAnsi="微软雅黑" w:hint="eastAsia"/>
          <w:szCs w:val="21"/>
        </w:rPr>
        <w:t>早些休息吧……</w:t>
      </w:r>
    </w:p>
    <w:p w14:paraId="03953FEF" w14:textId="6257540F" w:rsidR="00687A4F" w:rsidRDefault="005670C2" w:rsidP="00E750D7">
      <w:pPr>
        <w:ind w:firstLineChars="200" w:firstLine="420"/>
        <w:rPr>
          <w:rFonts w:ascii="微软雅黑" w:eastAsia="微软雅黑" w:hAnsi="微软雅黑"/>
          <w:szCs w:val="21"/>
        </w:rPr>
      </w:pPr>
      <w:r>
        <w:rPr>
          <w:rFonts w:ascii="微软雅黑" w:eastAsia="微软雅黑" w:hAnsi="微软雅黑" w:hint="eastAsia"/>
          <w:szCs w:val="21"/>
        </w:rPr>
        <w:t>旁白</w:t>
      </w:r>
      <w:r w:rsidR="00572813">
        <w:rPr>
          <w:rFonts w:ascii="微软雅黑" w:eastAsia="微软雅黑" w:hAnsi="微软雅黑" w:hint="eastAsia"/>
          <w:szCs w:val="21"/>
        </w:rPr>
        <w:t>：</w:t>
      </w:r>
      <w:r>
        <w:rPr>
          <w:rFonts w:ascii="微软雅黑" w:eastAsia="微软雅黑" w:hAnsi="微软雅黑" w:hint="eastAsia"/>
          <w:szCs w:val="21"/>
        </w:rPr>
        <w:t>合上双眼的刹那间，魔女感觉自己的思绪渐渐沉入虚无，声音和感官渐渐消失，一切都归于沉寂，飘散于星辰之中……</w:t>
      </w:r>
    </w:p>
    <w:p w14:paraId="487DC234" w14:textId="4513D599" w:rsidR="005670C2" w:rsidRDefault="005670C2" w:rsidP="00276F86">
      <w:pPr>
        <w:ind w:firstLineChars="200" w:firstLine="420"/>
        <w:rPr>
          <w:rFonts w:ascii="微软雅黑" w:eastAsia="微软雅黑" w:hAnsi="微软雅黑"/>
          <w:szCs w:val="21"/>
        </w:rPr>
      </w:pPr>
      <w:r>
        <w:rPr>
          <w:rFonts w:ascii="微软雅黑" w:eastAsia="微软雅黑" w:hAnsi="微软雅黑" w:hint="eastAsia"/>
          <w:szCs w:val="21"/>
        </w:rPr>
        <w:t>南奈尔：</w:t>
      </w:r>
      <w:r w:rsidR="004331A3">
        <w:rPr>
          <w:rFonts w:ascii="微软雅黑" w:eastAsia="微软雅黑" w:hAnsi="微软雅黑" w:hint="eastAsia"/>
          <w:szCs w:val="21"/>
        </w:rPr>
        <w:t>虚空躁动不安</w:t>
      </w:r>
      <w:r w:rsidR="00DD2270">
        <w:rPr>
          <w:rFonts w:ascii="微软雅黑" w:eastAsia="微软雅黑" w:hAnsi="微软雅黑" w:hint="eastAsia"/>
          <w:szCs w:val="21"/>
        </w:rPr>
        <w:t>，</w:t>
      </w:r>
      <w:r w:rsidR="004331A3">
        <w:rPr>
          <w:rFonts w:ascii="微软雅黑" w:eastAsia="微软雅黑" w:hAnsi="微软雅黑" w:hint="eastAsia"/>
          <w:szCs w:val="21"/>
        </w:rPr>
        <w:t>星辰也正在重新排列，这个关键时期可千万别乱来啊……</w:t>
      </w:r>
    </w:p>
    <w:p w14:paraId="16895A08" w14:textId="5D7F7466" w:rsidR="005670C2" w:rsidRDefault="005670C2" w:rsidP="00276F86">
      <w:pPr>
        <w:ind w:firstLineChars="200" w:firstLine="420"/>
        <w:rPr>
          <w:rFonts w:ascii="微软雅黑" w:eastAsia="微软雅黑" w:hAnsi="微软雅黑"/>
          <w:szCs w:val="21"/>
        </w:rPr>
      </w:pPr>
      <w:r>
        <w:rPr>
          <w:rFonts w:ascii="微软雅黑" w:eastAsia="微软雅黑" w:hAnsi="微软雅黑" w:hint="eastAsia"/>
          <w:szCs w:val="21"/>
        </w:rPr>
        <w:t>怪物：咯咯</w:t>
      </w:r>
      <w:proofErr w:type="gramStart"/>
      <w:r>
        <w:rPr>
          <w:rFonts w:ascii="微软雅黑" w:eastAsia="微软雅黑" w:hAnsi="微软雅黑" w:hint="eastAsia"/>
          <w:szCs w:val="21"/>
        </w:rPr>
        <w:t>咯</w:t>
      </w:r>
      <w:proofErr w:type="gramEnd"/>
      <w:r>
        <w:rPr>
          <w:rFonts w:ascii="微软雅黑" w:eastAsia="微软雅黑" w:hAnsi="微软雅黑" w:hint="eastAsia"/>
          <w:szCs w:val="21"/>
        </w:rPr>
        <w:t>……</w:t>
      </w:r>
    </w:p>
    <w:p w14:paraId="7DA15D85" w14:textId="79FFB294" w:rsidR="005670C2" w:rsidRDefault="005670C2" w:rsidP="00276F86">
      <w:pPr>
        <w:ind w:firstLineChars="200" w:firstLine="420"/>
        <w:rPr>
          <w:rFonts w:ascii="微软雅黑" w:eastAsia="微软雅黑" w:hAnsi="微软雅黑"/>
          <w:szCs w:val="21"/>
        </w:rPr>
      </w:pPr>
      <w:r>
        <w:rPr>
          <w:rFonts w:ascii="微软雅黑" w:eastAsia="微软雅黑" w:hAnsi="微软雅黑" w:hint="eastAsia"/>
          <w:szCs w:val="21"/>
        </w:rPr>
        <w:t>南奈尔：欸……镜子里……怎么会有怪物出现？</w:t>
      </w:r>
    </w:p>
    <w:p w14:paraId="6172C6BC" w14:textId="090208DA" w:rsidR="005670C2" w:rsidRDefault="005670C2" w:rsidP="00276F86">
      <w:pPr>
        <w:ind w:firstLineChars="200" w:firstLine="420"/>
        <w:rPr>
          <w:rFonts w:ascii="微软雅黑" w:eastAsia="微软雅黑" w:hAnsi="微软雅黑"/>
          <w:szCs w:val="21"/>
        </w:rPr>
      </w:pPr>
      <w:r>
        <w:rPr>
          <w:rFonts w:ascii="微软雅黑" w:eastAsia="微软雅黑" w:hAnsi="微软雅黑" w:hint="eastAsia"/>
          <w:szCs w:val="21"/>
        </w:rPr>
        <w:t>南奈尔：</w:t>
      </w:r>
      <w:r w:rsidR="004331A3">
        <w:rPr>
          <w:rFonts w:ascii="微软雅黑" w:eastAsia="微软雅黑" w:hAnsi="微软雅黑" w:hint="eastAsia"/>
          <w:szCs w:val="21"/>
        </w:rPr>
        <w:t>是……是入侵者！</w:t>
      </w:r>
    </w:p>
    <w:p w14:paraId="5CF56A88" w14:textId="642E9F01" w:rsidR="004331A3" w:rsidRDefault="00E750D7" w:rsidP="00276F86">
      <w:pPr>
        <w:ind w:firstLineChars="200" w:firstLine="420"/>
        <w:rPr>
          <w:rFonts w:ascii="微软雅黑" w:eastAsia="微软雅黑" w:hAnsi="微软雅黑"/>
          <w:szCs w:val="21"/>
        </w:rPr>
      </w:pPr>
      <w:r>
        <w:rPr>
          <w:rFonts w:ascii="微软雅黑" w:eastAsia="微软雅黑" w:hAnsi="微软雅黑" w:hint="eastAsia"/>
          <w:szCs w:val="21"/>
        </w:rPr>
        <w:t>南奈尔：怎么会这样……不，不行，我一个人没法打败这么多的怪物</w:t>
      </w:r>
      <w:r>
        <w:rPr>
          <w:rFonts w:ascii="微软雅黑" w:eastAsia="微软雅黑" w:hAnsi="微软雅黑"/>
          <w:szCs w:val="21"/>
        </w:rPr>
        <w:t xml:space="preserve"> </w:t>
      </w:r>
    </w:p>
    <w:p w14:paraId="20C47CD4" w14:textId="70629710" w:rsidR="004331A3" w:rsidRDefault="004331A3" w:rsidP="004331A3">
      <w:pPr>
        <w:ind w:firstLineChars="200" w:firstLine="420"/>
        <w:rPr>
          <w:rFonts w:ascii="微软雅黑" w:eastAsia="微软雅黑" w:hAnsi="微软雅黑"/>
          <w:szCs w:val="21"/>
        </w:rPr>
      </w:pPr>
      <w:r>
        <w:rPr>
          <w:rFonts w:ascii="微软雅黑" w:eastAsia="微软雅黑" w:hAnsi="微软雅黑" w:hint="eastAsia"/>
          <w:szCs w:val="21"/>
        </w:rPr>
        <w:t>南奈尔：强大的陌生人啊……请快来帮我……</w:t>
      </w:r>
    </w:p>
    <w:p w14:paraId="114A24D8" w14:textId="14236C92" w:rsidR="00E750D7" w:rsidRPr="004331A3" w:rsidRDefault="00E750D7" w:rsidP="00E750D7">
      <w:pPr>
        <w:ind w:firstLineChars="200" w:firstLine="420"/>
        <w:rPr>
          <w:rFonts w:ascii="微软雅黑" w:eastAsia="微软雅黑" w:hAnsi="微软雅黑"/>
          <w:szCs w:val="21"/>
        </w:rPr>
      </w:pPr>
      <w:r>
        <w:rPr>
          <w:rFonts w:ascii="微软雅黑" w:eastAsia="微软雅黑" w:hAnsi="微软雅黑" w:hint="eastAsia"/>
          <w:szCs w:val="21"/>
        </w:rPr>
        <w:t>怪物：咯咯</w:t>
      </w:r>
      <w:proofErr w:type="gramStart"/>
      <w:r>
        <w:rPr>
          <w:rFonts w:ascii="微软雅黑" w:eastAsia="微软雅黑" w:hAnsi="微软雅黑" w:hint="eastAsia"/>
          <w:szCs w:val="21"/>
        </w:rPr>
        <w:t>咯</w:t>
      </w:r>
      <w:proofErr w:type="gramEnd"/>
      <w:r>
        <w:rPr>
          <w:rFonts w:ascii="微软雅黑" w:eastAsia="微软雅黑" w:hAnsi="微软雅黑" w:hint="eastAsia"/>
          <w:szCs w:val="21"/>
        </w:rPr>
        <w:t>……不会让你得逞的……</w:t>
      </w:r>
    </w:p>
    <w:p w14:paraId="6148B483" w14:textId="224FD057" w:rsidR="00695B56" w:rsidRPr="009F6987" w:rsidRDefault="00F0663F" w:rsidP="00F0663F">
      <w:pPr>
        <w:pStyle w:val="2"/>
      </w:pPr>
      <w:bookmarkStart w:id="17" w:name="_Toc109748535"/>
      <w:r w:rsidRPr="00F0663F">
        <w:rPr>
          <w:rFonts w:ascii="微软雅黑" w:eastAsia="微软雅黑" w:hAnsi="微软雅黑" w:hint="eastAsia"/>
        </w:rPr>
        <w:t>欲望</w:t>
      </w:r>
      <w:r>
        <w:rPr>
          <w:rFonts w:ascii="微软雅黑" w:eastAsia="微软雅黑" w:hAnsi="微软雅黑" w:hint="eastAsia"/>
        </w:rPr>
        <w:t>-</w:t>
      </w:r>
      <w:r w:rsidR="004331A3">
        <w:rPr>
          <w:rFonts w:hint="eastAsia"/>
        </w:rPr>
        <w:t>贪婪</w:t>
      </w:r>
      <w:r w:rsidR="004C5D1B">
        <w:rPr>
          <w:rFonts w:hint="eastAsia"/>
        </w:rPr>
        <w:t>（第一关）</w:t>
      </w:r>
      <w:bookmarkEnd w:id="17"/>
    </w:p>
    <w:p w14:paraId="3BFE6EE6" w14:textId="1DF7D579" w:rsidR="00FE4E53" w:rsidRPr="00FE4E53" w:rsidRDefault="00FE4E53" w:rsidP="00572813">
      <w:pPr>
        <w:ind w:firstLineChars="200" w:firstLine="420"/>
        <w:rPr>
          <w:rFonts w:ascii="微软雅黑" w:eastAsia="微软雅黑" w:hAnsi="微软雅黑"/>
          <w:b/>
          <w:szCs w:val="21"/>
        </w:rPr>
      </w:pPr>
      <w:r w:rsidRPr="00FE4E53">
        <w:rPr>
          <w:rFonts w:ascii="微软雅黑" w:eastAsia="微软雅黑" w:hAnsi="微软雅黑" w:hint="eastAsia"/>
          <w:b/>
          <w:szCs w:val="21"/>
        </w:rPr>
        <w:t>战前剧情：</w:t>
      </w:r>
    </w:p>
    <w:p w14:paraId="68EAD375" w14:textId="77777777" w:rsidR="00620C96" w:rsidRDefault="004331A3" w:rsidP="00572813">
      <w:pPr>
        <w:ind w:firstLineChars="200" w:firstLine="420"/>
        <w:rPr>
          <w:rFonts w:ascii="微软雅黑" w:eastAsia="微软雅黑" w:hAnsi="微软雅黑"/>
          <w:szCs w:val="21"/>
        </w:rPr>
      </w:pPr>
      <w:r>
        <w:rPr>
          <w:rFonts w:ascii="微软雅黑" w:eastAsia="微软雅黑" w:hAnsi="微软雅黑" w:hint="eastAsia"/>
          <w:szCs w:val="21"/>
        </w:rPr>
        <w:t>旁白</w:t>
      </w:r>
      <w:r w:rsidR="00572813">
        <w:rPr>
          <w:rFonts w:ascii="微软雅黑" w:eastAsia="微软雅黑" w:hAnsi="微软雅黑" w:hint="eastAsia"/>
          <w:szCs w:val="21"/>
        </w:rPr>
        <w:t>：</w:t>
      </w:r>
      <w:r>
        <w:rPr>
          <w:rFonts w:ascii="微软雅黑" w:eastAsia="微软雅黑" w:hAnsi="微软雅黑" w:hint="eastAsia"/>
          <w:szCs w:val="21"/>
        </w:rPr>
        <w:t>魔女听到了陌生的呼声，缓缓睁开双眼，眼前的场景不是她熟悉的房间，而是</w:t>
      </w:r>
      <w:r w:rsidR="00620C96">
        <w:rPr>
          <w:rFonts w:ascii="微软雅黑" w:eastAsia="微软雅黑" w:hAnsi="微软雅黑" w:hint="eastAsia"/>
          <w:szCs w:val="21"/>
        </w:rPr>
        <w:t>一片静谧的</w:t>
      </w:r>
      <w:r>
        <w:rPr>
          <w:rFonts w:ascii="微软雅黑" w:eastAsia="微软雅黑" w:hAnsi="微软雅黑" w:hint="eastAsia"/>
          <w:szCs w:val="21"/>
        </w:rPr>
        <w:t>星辰，</w:t>
      </w:r>
      <w:r w:rsidR="00620C96">
        <w:rPr>
          <w:rFonts w:ascii="微软雅黑" w:eastAsia="微软雅黑" w:hAnsi="微软雅黑" w:hint="eastAsia"/>
          <w:szCs w:val="21"/>
        </w:rPr>
        <w:t>面前有一个祭坛，祭坛上的水晶球暗淡无光。</w:t>
      </w:r>
    </w:p>
    <w:p w14:paraId="470EE20B" w14:textId="31048C0E" w:rsidR="00572813" w:rsidRDefault="00620C96" w:rsidP="00572813">
      <w:pPr>
        <w:ind w:firstLineChars="200" w:firstLine="420"/>
        <w:rPr>
          <w:rFonts w:ascii="微软雅黑" w:eastAsia="微软雅黑" w:hAnsi="微软雅黑"/>
          <w:szCs w:val="21"/>
        </w:rPr>
      </w:pPr>
      <w:r>
        <w:rPr>
          <w:rFonts w:ascii="微软雅黑" w:eastAsia="微软雅黑" w:hAnsi="微软雅黑" w:hint="eastAsia"/>
          <w:szCs w:val="21"/>
        </w:rPr>
        <w:lastRenderedPageBreak/>
        <w:t>旁白：七面漆黑的镜子环绕在祭坛四周，面色焦急的陌生少女站在祭坛前……</w:t>
      </w:r>
    </w:p>
    <w:p w14:paraId="20F9FF32" w14:textId="234DFF8D" w:rsidR="00620C96" w:rsidRDefault="00620C96" w:rsidP="00572813">
      <w:pPr>
        <w:ind w:firstLineChars="200" w:firstLine="420"/>
        <w:rPr>
          <w:rFonts w:ascii="微软雅黑" w:eastAsia="微软雅黑" w:hAnsi="微软雅黑"/>
          <w:szCs w:val="21"/>
        </w:rPr>
      </w:pPr>
      <w:r>
        <w:rPr>
          <w:rFonts w:ascii="微软雅黑" w:eastAsia="微软雅黑" w:hAnsi="微软雅黑" w:hint="eastAsia"/>
          <w:szCs w:val="21"/>
        </w:rPr>
        <w:t>？？？：</w:t>
      </w:r>
      <w:r w:rsidRPr="00620C96">
        <w:rPr>
          <w:rFonts w:ascii="微软雅黑" w:eastAsia="微软雅黑" w:hAnsi="微软雅黑" w:hint="eastAsia"/>
          <w:szCs w:val="21"/>
        </w:rPr>
        <w:t>不认识的人吗……对不起……我……我……</w:t>
      </w:r>
    </w:p>
    <w:p w14:paraId="02519094" w14:textId="7CF5257E" w:rsidR="00620C96" w:rsidRDefault="00620C96" w:rsidP="00572813">
      <w:pPr>
        <w:ind w:firstLineChars="200" w:firstLine="420"/>
        <w:rPr>
          <w:rFonts w:ascii="微软雅黑" w:eastAsia="微软雅黑" w:hAnsi="微软雅黑"/>
          <w:szCs w:val="21"/>
        </w:rPr>
      </w:pPr>
      <w:r>
        <w:rPr>
          <w:rFonts w:ascii="微软雅黑" w:eastAsia="微软雅黑" w:hAnsi="微软雅黑" w:hint="eastAsia"/>
          <w:szCs w:val="21"/>
        </w:rPr>
        <w:t>魔女：你是谁</w:t>
      </w:r>
      <w:r w:rsidR="00DD2270">
        <w:rPr>
          <w:rFonts w:ascii="微软雅黑" w:eastAsia="微软雅黑" w:hAnsi="微软雅黑" w:hint="eastAsia"/>
          <w:szCs w:val="21"/>
        </w:rPr>
        <w:t>，</w:t>
      </w:r>
      <w:r>
        <w:rPr>
          <w:rFonts w:ascii="微软雅黑" w:eastAsia="微软雅黑" w:hAnsi="微软雅黑" w:hint="eastAsia"/>
          <w:szCs w:val="21"/>
        </w:rPr>
        <w:t>我怎么会出现在这里</w:t>
      </w:r>
      <w:r w:rsidR="00DD2270">
        <w:rPr>
          <w:rFonts w:ascii="微软雅黑" w:eastAsia="微软雅黑" w:hAnsi="微软雅黑" w:hint="eastAsia"/>
          <w:szCs w:val="21"/>
        </w:rPr>
        <w:t>？</w:t>
      </w:r>
    </w:p>
    <w:p w14:paraId="217CCFF1" w14:textId="6FC8795C" w:rsidR="00620C96" w:rsidRDefault="00620C96" w:rsidP="00572813">
      <w:pPr>
        <w:ind w:firstLineChars="200" w:firstLine="420"/>
        <w:rPr>
          <w:rFonts w:ascii="微软雅黑" w:eastAsia="微软雅黑" w:hAnsi="微软雅黑"/>
          <w:szCs w:val="21"/>
        </w:rPr>
      </w:pPr>
      <w:r>
        <w:rPr>
          <w:rFonts w:ascii="微软雅黑" w:eastAsia="微软雅黑" w:hAnsi="微软雅黑" w:hint="eastAsia"/>
          <w:szCs w:val="21"/>
        </w:rPr>
        <w:t>南奈尔：</w:t>
      </w:r>
      <w:r w:rsidR="00E750D7">
        <w:rPr>
          <w:rFonts w:ascii="微软雅黑" w:eastAsia="微软雅黑" w:hAnsi="微软雅黑" w:hint="eastAsia"/>
          <w:szCs w:val="21"/>
        </w:rPr>
        <w:t>我是</w:t>
      </w:r>
      <w:r w:rsidR="00DD2270">
        <w:rPr>
          <w:rFonts w:ascii="微软雅黑" w:eastAsia="微软雅黑" w:hAnsi="微软雅黑" w:hint="eastAsia"/>
          <w:szCs w:val="21"/>
        </w:rPr>
        <w:t>南奈尔，</w:t>
      </w:r>
      <w:r>
        <w:rPr>
          <w:rFonts w:ascii="微软雅黑" w:eastAsia="微软雅黑" w:hAnsi="微软雅黑" w:hint="eastAsia"/>
          <w:szCs w:val="21"/>
        </w:rPr>
        <w:t>虚空</w:t>
      </w:r>
      <w:proofErr w:type="gramStart"/>
      <w:r>
        <w:rPr>
          <w:rFonts w:ascii="微软雅黑" w:eastAsia="微软雅黑" w:hAnsi="微软雅黑" w:hint="eastAsia"/>
          <w:szCs w:val="21"/>
        </w:rPr>
        <w:t>一</w:t>
      </w:r>
      <w:proofErr w:type="gramEnd"/>
      <w:r>
        <w:rPr>
          <w:rFonts w:ascii="微软雅黑" w:eastAsia="微软雅黑" w:hAnsi="微软雅黑" w:hint="eastAsia"/>
          <w:szCs w:val="21"/>
        </w:rPr>
        <w:t>族的后裔……</w:t>
      </w:r>
    </w:p>
    <w:p w14:paraId="7A35D95E" w14:textId="110004AA" w:rsidR="00620C96" w:rsidRDefault="00DD2270" w:rsidP="00572813">
      <w:pPr>
        <w:ind w:firstLineChars="200" w:firstLine="420"/>
        <w:rPr>
          <w:rFonts w:ascii="微软雅黑" w:eastAsia="微软雅黑" w:hAnsi="微软雅黑"/>
          <w:szCs w:val="21"/>
        </w:rPr>
      </w:pPr>
      <w:r>
        <w:rPr>
          <w:rFonts w:ascii="微软雅黑" w:eastAsia="微软雅黑" w:hAnsi="微软雅黑" w:hint="eastAsia"/>
          <w:szCs w:val="21"/>
        </w:rPr>
        <w:t>魔女：虚空，</w:t>
      </w:r>
      <w:r w:rsidR="00620C96">
        <w:rPr>
          <w:rFonts w:ascii="微软雅黑" w:eastAsia="微软雅黑" w:hAnsi="微软雅黑" w:hint="eastAsia"/>
          <w:szCs w:val="21"/>
        </w:rPr>
        <w:t>这里发生</w:t>
      </w:r>
      <w:r w:rsidR="008A00CF">
        <w:rPr>
          <w:rFonts w:ascii="微软雅黑" w:eastAsia="微软雅黑" w:hAnsi="微软雅黑" w:hint="eastAsia"/>
          <w:szCs w:val="21"/>
        </w:rPr>
        <w:t>了什么事情？</w:t>
      </w:r>
    </w:p>
    <w:p w14:paraId="314CB5DB" w14:textId="152B8794" w:rsidR="00620C96" w:rsidRDefault="00620C96" w:rsidP="00572813">
      <w:pPr>
        <w:ind w:firstLineChars="200" w:firstLine="420"/>
        <w:rPr>
          <w:rFonts w:ascii="微软雅黑" w:eastAsia="微软雅黑" w:hAnsi="微软雅黑"/>
          <w:szCs w:val="21"/>
        </w:rPr>
      </w:pPr>
      <w:r>
        <w:rPr>
          <w:rFonts w:ascii="微软雅黑" w:eastAsia="微软雅黑" w:hAnsi="微软雅黑" w:hint="eastAsia"/>
          <w:szCs w:val="21"/>
        </w:rPr>
        <w:t>南奈尔：怪</w:t>
      </w:r>
      <w:r w:rsidR="00DD2270">
        <w:rPr>
          <w:rFonts w:ascii="微软雅黑" w:eastAsia="微软雅黑" w:hAnsi="微软雅黑" w:hint="eastAsia"/>
          <w:szCs w:val="21"/>
        </w:rPr>
        <w:t>物</w:t>
      </w:r>
      <w:r>
        <w:rPr>
          <w:rFonts w:ascii="微软雅黑" w:eastAsia="微软雅黑" w:hAnsi="微软雅黑" w:hint="eastAsia"/>
          <w:szCs w:val="21"/>
        </w:rPr>
        <w:t>要跑出来</w:t>
      </w:r>
      <w:r w:rsidR="00DD2270">
        <w:rPr>
          <w:rFonts w:ascii="微软雅黑" w:eastAsia="微软雅黑" w:hAnsi="微软雅黑" w:hint="eastAsia"/>
          <w:szCs w:val="21"/>
        </w:rPr>
        <w:t>了</w:t>
      </w:r>
      <w:r>
        <w:rPr>
          <w:rFonts w:ascii="微软雅黑" w:eastAsia="微软雅黑" w:hAnsi="微软雅黑" w:hint="eastAsia"/>
          <w:szCs w:val="21"/>
        </w:rPr>
        <w:t>，</w:t>
      </w:r>
      <w:r w:rsidR="00DD2270">
        <w:rPr>
          <w:rFonts w:ascii="微软雅黑" w:eastAsia="微软雅黑" w:hAnsi="微软雅黑" w:hint="eastAsia"/>
          <w:szCs w:val="21"/>
        </w:rPr>
        <w:t>必须</w:t>
      </w:r>
      <w:r>
        <w:rPr>
          <w:rFonts w:ascii="微软雅黑" w:eastAsia="微软雅黑" w:hAnsi="微软雅黑" w:hint="eastAsia"/>
          <w:szCs w:val="21"/>
        </w:rPr>
        <w:t>沉睡，释放力量封锁通道……</w:t>
      </w:r>
    </w:p>
    <w:p w14:paraId="20F52925" w14:textId="5FB4B7E7" w:rsidR="00620C96" w:rsidRDefault="00DD2270" w:rsidP="00572813">
      <w:pPr>
        <w:ind w:firstLineChars="200" w:firstLine="420"/>
        <w:rPr>
          <w:rFonts w:ascii="微软雅黑" w:eastAsia="微软雅黑" w:hAnsi="微软雅黑"/>
          <w:szCs w:val="21"/>
        </w:rPr>
      </w:pPr>
      <w:r>
        <w:rPr>
          <w:rFonts w:ascii="微软雅黑" w:eastAsia="微软雅黑" w:hAnsi="微软雅黑" w:hint="eastAsia"/>
          <w:szCs w:val="21"/>
        </w:rPr>
        <w:t>南奈尔：但是，</w:t>
      </w:r>
      <w:r w:rsidR="00620C96">
        <w:rPr>
          <w:rFonts w:ascii="微软雅黑" w:eastAsia="微软雅黑" w:hAnsi="微软雅黑" w:hint="eastAsia"/>
          <w:szCs w:val="21"/>
        </w:rPr>
        <w:t>还不够……</w:t>
      </w:r>
    </w:p>
    <w:p w14:paraId="0254D1E1" w14:textId="1B781392" w:rsidR="0066035F" w:rsidRDefault="0066035F" w:rsidP="00572813">
      <w:pPr>
        <w:ind w:firstLineChars="200" w:firstLine="420"/>
        <w:rPr>
          <w:rFonts w:ascii="微软雅黑" w:eastAsia="微软雅黑" w:hAnsi="微软雅黑"/>
          <w:szCs w:val="21"/>
        </w:rPr>
      </w:pPr>
      <w:r>
        <w:rPr>
          <w:rFonts w:ascii="微软雅黑" w:eastAsia="微软雅黑" w:hAnsi="微软雅黑" w:hint="eastAsia"/>
          <w:szCs w:val="21"/>
        </w:rPr>
        <w:t>旁白：最左边的镜面突然冒出蓝色光芒，镜中出现两根巨大的石柱，其中一根已经坍塌一半，另一半石柱上布满扭曲的怪物，白衣少女单薄的身影站在石柱顶端，艰难地躲避怪物的攻击。</w:t>
      </w:r>
    </w:p>
    <w:p w14:paraId="68937718" w14:textId="4C332CAD" w:rsidR="0066035F" w:rsidRDefault="00DD2270" w:rsidP="00572813">
      <w:pPr>
        <w:ind w:firstLineChars="200" w:firstLine="420"/>
        <w:rPr>
          <w:rFonts w:ascii="微软雅黑" w:eastAsia="微软雅黑" w:hAnsi="微软雅黑"/>
          <w:szCs w:val="21"/>
        </w:rPr>
      </w:pPr>
      <w:r>
        <w:rPr>
          <w:rFonts w:ascii="微软雅黑" w:eastAsia="微软雅黑" w:hAnsi="微软雅黑" w:hint="eastAsia"/>
          <w:szCs w:val="21"/>
        </w:rPr>
        <w:t>南奈尔：牺牲者</w:t>
      </w:r>
      <w:r w:rsidR="00E750D7">
        <w:rPr>
          <w:rFonts w:ascii="微软雅黑" w:eastAsia="微软雅黑" w:hAnsi="微软雅黑" w:hint="eastAsia"/>
          <w:szCs w:val="21"/>
        </w:rPr>
        <w:t>还是</w:t>
      </w:r>
      <w:r>
        <w:rPr>
          <w:rFonts w:ascii="微软雅黑" w:eastAsia="微软雅黑" w:hAnsi="微软雅黑" w:hint="eastAsia"/>
          <w:szCs w:val="21"/>
        </w:rPr>
        <w:t>要</w:t>
      </w:r>
      <w:r w:rsidR="00871039">
        <w:rPr>
          <w:rFonts w:ascii="微软雅黑" w:eastAsia="微软雅黑" w:hAnsi="微软雅黑" w:hint="eastAsia"/>
          <w:szCs w:val="21"/>
        </w:rPr>
        <w:t>出现了</w:t>
      </w:r>
      <w:r w:rsidR="0066035F">
        <w:rPr>
          <w:rFonts w:ascii="微软雅黑" w:eastAsia="微软雅黑" w:hAnsi="微软雅黑" w:hint="eastAsia"/>
          <w:szCs w:val="21"/>
        </w:rPr>
        <w:t>……</w:t>
      </w:r>
    </w:p>
    <w:p w14:paraId="256558E9" w14:textId="5A338142" w:rsidR="0066035F" w:rsidRDefault="0066035F" w:rsidP="00572813">
      <w:pPr>
        <w:ind w:firstLineChars="200" w:firstLine="420"/>
        <w:rPr>
          <w:rFonts w:ascii="微软雅黑" w:eastAsia="微软雅黑" w:hAnsi="微软雅黑"/>
          <w:szCs w:val="21"/>
        </w:rPr>
      </w:pPr>
      <w:r>
        <w:rPr>
          <w:rFonts w:ascii="微软雅黑" w:eastAsia="微软雅黑" w:hAnsi="微软雅黑" w:hint="eastAsia"/>
          <w:szCs w:val="21"/>
        </w:rPr>
        <w:t>南奈尔：</w:t>
      </w:r>
      <w:r w:rsidRPr="0066035F">
        <w:rPr>
          <w:rFonts w:ascii="微软雅黑" w:eastAsia="微软雅黑" w:hAnsi="微软雅黑" w:hint="eastAsia"/>
          <w:szCs w:val="21"/>
        </w:rPr>
        <w:t>怎么会</w:t>
      </w:r>
      <w:r w:rsidR="00E750D7">
        <w:rPr>
          <w:rFonts w:ascii="微软雅黑" w:eastAsia="微软雅黑" w:hAnsi="微软雅黑" w:hint="eastAsia"/>
          <w:szCs w:val="21"/>
        </w:rPr>
        <w:t>这样</w:t>
      </w:r>
      <w:r w:rsidRPr="0066035F">
        <w:rPr>
          <w:rFonts w:ascii="微软雅黑" w:eastAsia="微软雅黑" w:hAnsi="微软雅黑" w:hint="eastAsia"/>
          <w:szCs w:val="21"/>
        </w:rPr>
        <w:t>……</w:t>
      </w:r>
    </w:p>
    <w:p w14:paraId="1E2E5009" w14:textId="0393CC85" w:rsidR="0066035F" w:rsidRDefault="0066035F" w:rsidP="00572813">
      <w:pPr>
        <w:ind w:firstLineChars="200" w:firstLine="420"/>
        <w:rPr>
          <w:rFonts w:ascii="微软雅黑" w:eastAsia="微软雅黑" w:hAnsi="微软雅黑"/>
          <w:szCs w:val="21"/>
        </w:rPr>
      </w:pPr>
      <w:r>
        <w:rPr>
          <w:rFonts w:ascii="微软雅黑" w:eastAsia="微软雅黑" w:hAnsi="微软雅黑" w:hint="eastAsia"/>
          <w:szCs w:val="21"/>
        </w:rPr>
        <w:t>魔女：怎样才能进入镜中？</w:t>
      </w:r>
    </w:p>
    <w:p w14:paraId="217CCD5E" w14:textId="62DA9DFD" w:rsidR="0066035F" w:rsidRDefault="00DD2270" w:rsidP="00572813">
      <w:pPr>
        <w:ind w:firstLineChars="200" w:firstLine="420"/>
        <w:rPr>
          <w:rFonts w:ascii="微软雅黑" w:eastAsia="微软雅黑" w:hAnsi="微软雅黑"/>
          <w:szCs w:val="21"/>
        </w:rPr>
      </w:pPr>
      <w:r>
        <w:rPr>
          <w:rFonts w:ascii="微软雅黑" w:eastAsia="微软雅黑" w:hAnsi="微软雅黑" w:hint="eastAsia"/>
          <w:szCs w:val="21"/>
        </w:rPr>
        <w:t>南奈尔：欸，你要去吗？没用的，</w:t>
      </w:r>
      <w:r w:rsidR="0066035F">
        <w:rPr>
          <w:rFonts w:ascii="微软雅黑" w:eastAsia="微软雅黑" w:hAnsi="微软雅黑" w:hint="eastAsia"/>
          <w:szCs w:val="21"/>
        </w:rPr>
        <w:t>只有想想其他办法了……</w:t>
      </w:r>
    </w:p>
    <w:p w14:paraId="36436CA6" w14:textId="0051A427" w:rsidR="0066035F" w:rsidRDefault="0066035F" w:rsidP="00572813">
      <w:pPr>
        <w:ind w:firstLineChars="200" w:firstLine="420"/>
        <w:rPr>
          <w:rFonts w:ascii="微软雅黑" w:eastAsia="微软雅黑" w:hAnsi="微软雅黑"/>
          <w:szCs w:val="21"/>
        </w:rPr>
      </w:pPr>
      <w:r>
        <w:rPr>
          <w:rFonts w:ascii="微软雅黑" w:eastAsia="微软雅黑" w:hAnsi="微软雅黑" w:hint="eastAsia"/>
          <w:szCs w:val="21"/>
        </w:rPr>
        <w:t>魔女：不，我有办法救她，告诉我进去的</w:t>
      </w:r>
      <w:r w:rsidR="00E750D7">
        <w:rPr>
          <w:rFonts w:ascii="微软雅黑" w:eastAsia="微软雅黑" w:hAnsi="微软雅黑" w:hint="eastAsia"/>
          <w:szCs w:val="21"/>
        </w:rPr>
        <w:t>方法</w:t>
      </w:r>
      <w:r>
        <w:rPr>
          <w:rFonts w:ascii="微软雅黑" w:eastAsia="微软雅黑" w:hAnsi="微软雅黑" w:hint="eastAsia"/>
          <w:szCs w:val="21"/>
        </w:rPr>
        <w:t>。</w:t>
      </w:r>
    </w:p>
    <w:p w14:paraId="16B08348" w14:textId="100167F8" w:rsidR="0066035F" w:rsidRDefault="00DD2270" w:rsidP="00572813">
      <w:pPr>
        <w:ind w:firstLineChars="200" w:firstLine="420"/>
        <w:rPr>
          <w:rFonts w:ascii="微软雅黑" w:eastAsia="微软雅黑" w:hAnsi="微软雅黑"/>
          <w:szCs w:val="21"/>
        </w:rPr>
      </w:pPr>
      <w:r>
        <w:rPr>
          <w:rFonts w:ascii="微软雅黑" w:eastAsia="微软雅黑" w:hAnsi="微软雅黑" w:hint="eastAsia"/>
          <w:szCs w:val="21"/>
        </w:rPr>
        <w:t>南奈尔：好吧，</w:t>
      </w:r>
      <w:r w:rsidR="00E750D7">
        <w:rPr>
          <w:rFonts w:ascii="微软雅黑" w:eastAsia="微软雅黑" w:hAnsi="微软雅黑" w:hint="eastAsia"/>
          <w:szCs w:val="21"/>
        </w:rPr>
        <w:t>你拿上这个水晶球</w:t>
      </w:r>
      <w:r w:rsidR="008A00CF">
        <w:rPr>
          <w:rFonts w:ascii="微软雅黑" w:eastAsia="微软雅黑" w:hAnsi="微软雅黑" w:hint="eastAsia"/>
          <w:szCs w:val="21"/>
        </w:rPr>
        <w:t>，它可以打开空间通道，稳定虚空封印</w:t>
      </w:r>
      <w:r w:rsidR="0066035F">
        <w:rPr>
          <w:rFonts w:ascii="微软雅黑" w:eastAsia="微软雅黑" w:hAnsi="微软雅黑" w:hint="eastAsia"/>
          <w:szCs w:val="21"/>
        </w:rPr>
        <w:t>……</w:t>
      </w:r>
    </w:p>
    <w:p w14:paraId="4314AF46" w14:textId="4DDD0131" w:rsidR="0066035F" w:rsidRDefault="0066035F" w:rsidP="00572813">
      <w:pPr>
        <w:ind w:firstLineChars="200" w:firstLine="420"/>
        <w:rPr>
          <w:rFonts w:ascii="微软雅黑" w:eastAsia="微软雅黑" w:hAnsi="微软雅黑"/>
          <w:szCs w:val="21"/>
        </w:rPr>
      </w:pPr>
      <w:r>
        <w:rPr>
          <w:rFonts w:ascii="微软雅黑" w:eastAsia="微软雅黑" w:hAnsi="微软雅黑" w:hint="eastAsia"/>
          <w:szCs w:val="21"/>
        </w:rPr>
        <w:t>选项：南奈尔将祭坛上的水晶球递给魔女</w:t>
      </w:r>
    </w:p>
    <w:p w14:paraId="3283A1D3" w14:textId="3A5F520E" w:rsidR="0066035F" w:rsidRDefault="0066035F" w:rsidP="00572813">
      <w:pPr>
        <w:ind w:firstLineChars="200" w:firstLine="420"/>
        <w:rPr>
          <w:rFonts w:ascii="微软雅黑" w:eastAsia="微软雅黑" w:hAnsi="微软雅黑"/>
          <w:szCs w:val="21"/>
        </w:rPr>
      </w:pPr>
      <w:r>
        <w:rPr>
          <w:rFonts w:ascii="微软雅黑" w:eastAsia="微软雅黑" w:hAnsi="微软雅黑" w:hint="eastAsia"/>
          <w:szCs w:val="21"/>
        </w:rPr>
        <w:t>南奈尔：一定要平安回来</w:t>
      </w:r>
      <w:r w:rsidR="003F0E9C">
        <w:rPr>
          <w:rFonts w:ascii="微软雅黑" w:eastAsia="微软雅黑" w:hAnsi="微软雅黑" w:hint="eastAsia"/>
          <w:szCs w:val="21"/>
        </w:rPr>
        <w:t>啊</w:t>
      </w:r>
      <w:r>
        <w:rPr>
          <w:rFonts w:ascii="微软雅黑" w:eastAsia="微软雅黑" w:hAnsi="微软雅黑" w:hint="eastAsia"/>
          <w:szCs w:val="21"/>
        </w:rPr>
        <w:t>……</w:t>
      </w:r>
    </w:p>
    <w:p w14:paraId="75DBC6BD" w14:textId="72F54C21" w:rsidR="008A00CF" w:rsidRPr="008A00CF" w:rsidRDefault="008A00CF" w:rsidP="00572813">
      <w:pPr>
        <w:ind w:firstLineChars="200" w:firstLine="420"/>
        <w:rPr>
          <w:rFonts w:ascii="微软雅黑" w:eastAsia="微软雅黑" w:hAnsi="微软雅黑"/>
          <w:szCs w:val="21"/>
        </w:rPr>
      </w:pPr>
      <w:r>
        <w:rPr>
          <w:rFonts w:ascii="微软雅黑" w:eastAsia="微软雅黑" w:hAnsi="微软雅黑" w:hint="eastAsia"/>
          <w:szCs w:val="21"/>
        </w:rPr>
        <w:t>魔女：请放心，一切都交给我吧。</w:t>
      </w:r>
    </w:p>
    <w:p w14:paraId="04A7CC37" w14:textId="77777777" w:rsidR="00365E39" w:rsidRPr="0066035F" w:rsidRDefault="00365E39" w:rsidP="00572813">
      <w:pPr>
        <w:ind w:firstLineChars="200" w:firstLine="420"/>
        <w:rPr>
          <w:rFonts w:ascii="微软雅黑" w:eastAsia="微软雅黑" w:hAnsi="微软雅黑"/>
          <w:szCs w:val="21"/>
        </w:rPr>
      </w:pPr>
    </w:p>
    <w:p w14:paraId="6B521F6F" w14:textId="1451C71A" w:rsidR="00A92FBF" w:rsidRPr="00A92FBF" w:rsidRDefault="00F31C0F" w:rsidP="00A92FBF">
      <w:pPr>
        <w:ind w:firstLineChars="200" w:firstLine="420"/>
        <w:rPr>
          <w:rFonts w:ascii="微软雅黑" w:eastAsia="微软雅黑" w:hAnsi="微软雅黑"/>
          <w:b/>
          <w:szCs w:val="21"/>
        </w:rPr>
      </w:pPr>
      <w:r>
        <w:rPr>
          <w:rFonts w:ascii="微软雅黑" w:eastAsia="微软雅黑" w:hAnsi="微软雅黑" w:hint="eastAsia"/>
          <w:b/>
          <w:szCs w:val="21"/>
        </w:rPr>
        <w:t>战后</w:t>
      </w:r>
      <w:r w:rsidRPr="00FE4E53">
        <w:rPr>
          <w:rFonts w:ascii="微软雅黑" w:eastAsia="微软雅黑" w:hAnsi="微软雅黑" w:hint="eastAsia"/>
          <w:b/>
          <w:szCs w:val="21"/>
        </w:rPr>
        <w:t>剧情：</w:t>
      </w:r>
    </w:p>
    <w:p w14:paraId="429C76DB" w14:textId="3C1C12FB" w:rsidR="00F31C0F" w:rsidRDefault="007F4F70" w:rsidP="00F31C0F">
      <w:pPr>
        <w:ind w:firstLineChars="200" w:firstLine="420"/>
        <w:rPr>
          <w:rFonts w:ascii="微软雅黑" w:eastAsia="微软雅黑" w:hAnsi="微软雅黑"/>
          <w:szCs w:val="21"/>
        </w:rPr>
      </w:pPr>
      <w:r>
        <w:rPr>
          <w:rFonts w:ascii="微软雅黑" w:eastAsia="微软雅黑" w:hAnsi="微软雅黑" w:hint="eastAsia"/>
          <w:szCs w:val="21"/>
        </w:rPr>
        <w:t>魔女</w:t>
      </w:r>
      <w:r w:rsidR="00F31C0F">
        <w:rPr>
          <w:rFonts w:ascii="微软雅黑" w:eastAsia="微软雅黑" w:hAnsi="微软雅黑" w:hint="eastAsia"/>
          <w:szCs w:val="21"/>
        </w:rPr>
        <w:t>：</w:t>
      </w:r>
      <w:r>
        <w:rPr>
          <w:rFonts w:ascii="微软雅黑" w:eastAsia="微软雅黑" w:hAnsi="微软雅黑" w:hint="eastAsia"/>
          <w:szCs w:val="21"/>
        </w:rPr>
        <w:t>你没有受伤吧？</w:t>
      </w:r>
    </w:p>
    <w:p w14:paraId="1C1107C5" w14:textId="327352E6" w:rsidR="0066035F" w:rsidRDefault="0066035F" w:rsidP="00F31C0F">
      <w:pPr>
        <w:ind w:firstLineChars="200" w:firstLine="420"/>
        <w:rPr>
          <w:rFonts w:ascii="微软雅黑" w:eastAsia="微软雅黑" w:hAnsi="微软雅黑"/>
          <w:szCs w:val="21"/>
        </w:rPr>
      </w:pPr>
      <w:r>
        <w:rPr>
          <w:rFonts w:ascii="微软雅黑" w:eastAsia="微软雅黑" w:hAnsi="微软雅黑" w:hint="eastAsia"/>
          <w:szCs w:val="21"/>
        </w:rPr>
        <w:lastRenderedPageBreak/>
        <w:t>梅莫菲斯：</w:t>
      </w:r>
      <w:proofErr w:type="gramStart"/>
      <w:r w:rsidRPr="0066035F">
        <w:rPr>
          <w:rFonts w:ascii="微软雅黑" w:eastAsia="微软雅黑" w:hAnsi="微软雅黑" w:hint="eastAsia"/>
          <w:szCs w:val="21"/>
        </w:rPr>
        <w:t>呜</w:t>
      </w:r>
      <w:proofErr w:type="gramEnd"/>
      <w:r w:rsidRPr="0066035F">
        <w:rPr>
          <w:rFonts w:ascii="微软雅黑" w:eastAsia="微软雅黑" w:hAnsi="微软雅黑" w:hint="eastAsia"/>
          <w:szCs w:val="21"/>
        </w:rPr>
        <w:t>……</w:t>
      </w:r>
      <w:r>
        <w:rPr>
          <w:rFonts w:ascii="微软雅黑" w:eastAsia="微软雅黑" w:hAnsi="微软雅黑" w:hint="eastAsia"/>
          <w:szCs w:val="21"/>
        </w:rPr>
        <w:t>我没事……</w:t>
      </w:r>
    </w:p>
    <w:p w14:paraId="4205A11F" w14:textId="74554242" w:rsidR="003F0E9C" w:rsidRDefault="0066035F" w:rsidP="003F0E9C">
      <w:pPr>
        <w:ind w:firstLineChars="200" w:firstLine="420"/>
        <w:rPr>
          <w:rFonts w:ascii="微软雅黑" w:eastAsia="微软雅黑" w:hAnsi="微软雅黑"/>
          <w:szCs w:val="21"/>
        </w:rPr>
      </w:pPr>
      <w:r>
        <w:rPr>
          <w:rFonts w:ascii="微软雅黑" w:eastAsia="微软雅黑" w:hAnsi="微软雅黑" w:hint="eastAsia"/>
          <w:szCs w:val="21"/>
        </w:rPr>
        <w:t>南奈尔：你们回来了……没想到你真的有办法</w:t>
      </w:r>
      <w:r w:rsidR="00E750D7">
        <w:rPr>
          <w:rFonts w:ascii="微软雅黑" w:eastAsia="微软雅黑" w:hAnsi="微软雅黑" w:hint="eastAsia"/>
          <w:szCs w:val="21"/>
        </w:rPr>
        <w:t>救她</w:t>
      </w:r>
      <w:r w:rsidR="003F0E9C">
        <w:rPr>
          <w:rFonts w:ascii="微软雅黑" w:eastAsia="微软雅黑" w:hAnsi="微软雅黑" w:hint="eastAsia"/>
          <w:szCs w:val="21"/>
        </w:rPr>
        <w:t>。</w:t>
      </w:r>
    </w:p>
    <w:p w14:paraId="37A0F036" w14:textId="1963DC1E" w:rsidR="0066035F" w:rsidRDefault="0066035F" w:rsidP="00F31C0F">
      <w:pPr>
        <w:ind w:firstLineChars="200" w:firstLine="420"/>
        <w:rPr>
          <w:rFonts w:ascii="微软雅黑" w:eastAsia="微软雅黑" w:hAnsi="微软雅黑"/>
          <w:szCs w:val="21"/>
        </w:rPr>
      </w:pPr>
      <w:r>
        <w:rPr>
          <w:rFonts w:ascii="微软雅黑" w:eastAsia="微软雅黑" w:hAnsi="微软雅黑" w:hint="eastAsia"/>
          <w:szCs w:val="21"/>
        </w:rPr>
        <w:t>梅莫菲斯：</w:t>
      </w:r>
      <w:r w:rsidR="003F0E9C">
        <w:rPr>
          <w:rFonts w:ascii="微软雅黑" w:eastAsia="微软雅黑" w:hAnsi="微软雅黑" w:hint="eastAsia"/>
          <w:szCs w:val="21"/>
        </w:rPr>
        <w:t>这些怪物真是过分……</w:t>
      </w:r>
    </w:p>
    <w:p w14:paraId="7F5B2B94" w14:textId="6BE3D751" w:rsidR="0066035F" w:rsidRDefault="003F0E9C" w:rsidP="00F31C0F">
      <w:pPr>
        <w:ind w:firstLineChars="200" w:firstLine="420"/>
        <w:rPr>
          <w:rFonts w:ascii="微软雅黑" w:eastAsia="微软雅黑" w:hAnsi="微软雅黑"/>
          <w:szCs w:val="21"/>
        </w:rPr>
      </w:pPr>
      <w:r>
        <w:rPr>
          <w:rFonts w:ascii="微软雅黑" w:eastAsia="微软雅黑" w:hAnsi="微软雅黑" w:hint="eastAsia"/>
          <w:szCs w:val="21"/>
        </w:rPr>
        <w:t>魔女：镜子和水晶球变成蓝色了。</w:t>
      </w:r>
    </w:p>
    <w:p w14:paraId="506EFF76" w14:textId="066F70BD" w:rsidR="003F0E9C" w:rsidRDefault="003F0E9C" w:rsidP="00F31C0F">
      <w:pPr>
        <w:ind w:firstLineChars="200" w:firstLine="420"/>
        <w:rPr>
          <w:rFonts w:ascii="微软雅黑" w:eastAsia="微软雅黑" w:hAnsi="微软雅黑"/>
          <w:szCs w:val="21"/>
        </w:rPr>
      </w:pPr>
      <w:r>
        <w:rPr>
          <w:rFonts w:ascii="微软雅黑" w:eastAsia="微软雅黑" w:hAnsi="微软雅黑" w:hint="eastAsia"/>
          <w:szCs w:val="21"/>
        </w:rPr>
        <w:t>南奈尔：没错，只要击败镜中的怪物，水晶球就会吸收</w:t>
      </w:r>
      <w:r w:rsidR="00E750D7">
        <w:rPr>
          <w:rFonts w:ascii="微软雅黑" w:eastAsia="微软雅黑" w:hAnsi="微软雅黑" w:hint="eastAsia"/>
          <w:szCs w:val="21"/>
        </w:rPr>
        <w:t>其中的</w:t>
      </w:r>
      <w:r>
        <w:rPr>
          <w:rFonts w:ascii="微软雅黑" w:eastAsia="微软雅黑" w:hAnsi="微软雅黑" w:hint="eastAsia"/>
          <w:szCs w:val="21"/>
        </w:rPr>
        <w:t>力量……</w:t>
      </w:r>
    </w:p>
    <w:p w14:paraId="6D46D07B" w14:textId="5EB77AA9" w:rsidR="003F0E9C" w:rsidRDefault="003F0E9C" w:rsidP="00F31C0F">
      <w:pPr>
        <w:ind w:firstLineChars="200" w:firstLine="420"/>
        <w:rPr>
          <w:rFonts w:ascii="微软雅黑" w:eastAsia="微软雅黑" w:hAnsi="微软雅黑"/>
          <w:szCs w:val="21"/>
        </w:rPr>
      </w:pPr>
      <w:r>
        <w:rPr>
          <w:rFonts w:ascii="微软雅黑" w:eastAsia="微软雅黑" w:hAnsi="微软雅黑" w:hint="eastAsia"/>
          <w:szCs w:val="21"/>
        </w:rPr>
        <w:t>南奈尔：蓝色，代表的是欲望……</w:t>
      </w:r>
    </w:p>
    <w:p w14:paraId="3FE9859A" w14:textId="11F60A67" w:rsidR="003F0E9C" w:rsidRDefault="003F0E9C" w:rsidP="00F31C0F">
      <w:pPr>
        <w:ind w:firstLineChars="200" w:firstLine="420"/>
        <w:rPr>
          <w:rFonts w:ascii="微软雅黑" w:eastAsia="微软雅黑" w:hAnsi="微软雅黑"/>
          <w:szCs w:val="21"/>
        </w:rPr>
      </w:pPr>
      <w:r>
        <w:rPr>
          <w:rFonts w:ascii="微软雅黑" w:eastAsia="微软雅黑" w:hAnsi="微软雅黑" w:hint="eastAsia"/>
          <w:szCs w:val="21"/>
        </w:rPr>
        <w:t>南奈尔：七面镜子代表着</w:t>
      </w:r>
      <w:r w:rsidR="00E750D7">
        <w:rPr>
          <w:rFonts w:ascii="微软雅黑" w:eastAsia="微软雅黑" w:hAnsi="微软雅黑" w:hint="eastAsia"/>
          <w:szCs w:val="21"/>
        </w:rPr>
        <w:t>人类内心的</w:t>
      </w:r>
      <w:r>
        <w:rPr>
          <w:rFonts w:ascii="微软雅黑" w:eastAsia="微软雅黑" w:hAnsi="微软雅黑" w:hint="eastAsia"/>
          <w:szCs w:val="21"/>
        </w:rPr>
        <w:t>七种</w:t>
      </w:r>
      <w:r w:rsidR="00E750D7">
        <w:rPr>
          <w:rFonts w:ascii="微软雅黑" w:eastAsia="微软雅黑" w:hAnsi="微软雅黑" w:hint="eastAsia"/>
          <w:szCs w:val="21"/>
        </w:rPr>
        <w:t>负面</w:t>
      </w:r>
      <w:r>
        <w:rPr>
          <w:rFonts w:ascii="微软雅黑" w:eastAsia="微软雅黑" w:hAnsi="微软雅黑" w:hint="eastAsia"/>
          <w:szCs w:val="21"/>
        </w:rPr>
        <w:t>力量，只有用水晶球吸收所有力量，才能稳固封印……</w:t>
      </w:r>
    </w:p>
    <w:p w14:paraId="18BC67FD" w14:textId="03B7B72B" w:rsidR="00365E39" w:rsidRDefault="008A00CF" w:rsidP="00F31C0F">
      <w:pPr>
        <w:ind w:firstLineChars="200" w:firstLine="420"/>
        <w:rPr>
          <w:rFonts w:ascii="微软雅黑" w:eastAsia="微软雅黑" w:hAnsi="微软雅黑"/>
          <w:szCs w:val="21"/>
        </w:rPr>
      </w:pPr>
      <w:r>
        <w:rPr>
          <w:rFonts w:ascii="微软雅黑" w:eastAsia="微软雅黑" w:hAnsi="微软雅黑" w:hint="eastAsia"/>
          <w:szCs w:val="21"/>
        </w:rPr>
        <w:t>南奈尔：为了阻止灾难发生，我迫不得已才召唤</w:t>
      </w:r>
      <w:r w:rsidR="00E750D7">
        <w:rPr>
          <w:rFonts w:ascii="微软雅黑" w:eastAsia="微软雅黑" w:hAnsi="微软雅黑" w:hint="eastAsia"/>
          <w:szCs w:val="21"/>
        </w:rPr>
        <w:t>你们</w:t>
      </w:r>
      <w:r w:rsidR="00365E39">
        <w:rPr>
          <w:rFonts w:ascii="微软雅黑" w:eastAsia="微软雅黑" w:hAnsi="微软雅黑" w:hint="eastAsia"/>
          <w:szCs w:val="21"/>
        </w:rPr>
        <w:t>……</w:t>
      </w:r>
    </w:p>
    <w:p w14:paraId="3A750208" w14:textId="63AA47A5" w:rsidR="00E750D7" w:rsidRPr="00E750D7" w:rsidRDefault="00E750D7" w:rsidP="00F31C0F">
      <w:pPr>
        <w:ind w:firstLineChars="200" w:firstLine="420"/>
        <w:rPr>
          <w:rFonts w:ascii="微软雅黑" w:eastAsia="微软雅黑" w:hAnsi="微软雅黑"/>
          <w:szCs w:val="21"/>
        </w:rPr>
      </w:pPr>
      <w:r>
        <w:rPr>
          <w:rFonts w:ascii="微软雅黑" w:eastAsia="微软雅黑" w:hAnsi="微软雅黑" w:hint="eastAsia"/>
          <w:szCs w:val="21"/>
        </w:rPr>
        <w:t>南奈尔：但不知道为什么会变成这样……对不起……</w:t>
      </w:r>
    </w:p>
    <w:p w14:paraId="7C231428" w14:textId="134104F9" w:rsidR="003F0E9C" w:rsidRDefault="003F0E9C" w:rsidP="00F31C0F">
      <w:pPr>
        <w:ind w:firstLineChars="200" w:firstLine="420"/>
        <w:rPr>
          <w:rFonts w:ascii="微软雅黑" w:eastAsia="微软雅黑" w:hAnsi="微软雅黑"/>
          <w:szCs w:val="21"/>
        </w:rPr>
      </w:pPr>
      <w:r>
        <w:rPr>
          <w:rFonts w:ascii="微软雅黑" w:eastAsia="微软雅黑" w:hAnsi="微软雅黑" w:hint="eastAsia"/>
          <w:szCs w:val="21"/>
        </w:rPr>
        <w:t>南奈尔：</w:t>
      </w:r>
      <w:r w:rsidR="00E750D7">
        <w:rPr>
          <w:rFonts w:ascii="微软雅黑" w:eastAsia="微软雅黑" w:hAnsi="微软雅黑" w:hint="eastAsia"/>
          <w:szCs w:val="21"/>
        </w:rPr>
        <w:t>打败虚空怪物，封锁虚空通道，</w:t>
      </w:r>
      <w:r w:rsidR="00365E39">
        <w:rPr>
          <w:rFonts w:ascii="微软雅黑" w:eastAsia="微软雅黑" w:hAnsi="微软雅黑" w:hint="eastAsia"/>
          <w:szCs w:val="21"/>
        </w:rPr>
        <w:t>这</w:t>
      </w:r>
      <w:r>
        <w:rPr>
          <w:rFonts w:ascii="微软雅黑" w:eastAsia="微软雅黑" w:hAnsi="微软雅黑" w:hint="eastAsia"/>
          <w:szCs w:val="21"/>
        </w:rPr>
        <w:t>是你们回去的唯一办法……</w:t>
      </w:r>
    </w:p>
    <w:p w14:paraId="16E4C904" w14:textId="3247F5D0" w:rsidR="003F0E9C" w:rsidRDefault="003F0E9C" w:rsidP="003F0E9C">
      <w:pPr>
        <w:ind w:firstLineChars="200" w:firstLine="420"/>
        <w:rPr>
          <w:rFonts w:ascii="微软雅黑" w:eastAsia="微软雅黑" w:hAnsi="微软雅黑"/>
          <w:szCs w:val="21"/>
        </w:rPr>
      </w:pPr>
      <w:r>
        <w:rPr>
          <w:rFonts w:ascii="微软雅黑" w:eastAsia="微软雅黑" w:hAnsi="微软雅黑" w:hint="eastAsia"/>
          <w:szCs w:val="21"/>
        </w:rPr>
        <w:t>魔女：</w:t>
      </w:r>
      <w:r w:rsidR="00365E39">
        <w:rPr>
          <w:rFonts w:ascii="微软雅黑" w:eastAsia="微软雅黑" w:hAnsi="微软雅黑" w:hint="eastAsia"/>
          <w:szCs w:val="21"/>
        </w:rPr>
        <w:t>没关系</w:t>
      </w:r>
      <w:r>
        <w:rPr>
          <w:rFonts w:ascii="微软雅黑" w:eastAsia="微软雅黑" w:hAnsi="微软雅黑" w:hint="eastAsia"/>
          <w:szCs w:val="21"/>
        </w:rPr>
        <w:t>，交给我吧。</w:t>
      </w:r>
    </w:p>
    <w:p w14:paraId="0DADED14" w14:textId="4952C1F2" w:rsidR="00E750D7" w:rsidRDefault="008A00CF" w:rsidP="003F0E9C">
      <w:pPr>
        <w:ind w:firstLineChars="200" w:firstLine="420"/>
        <w:rPr>
          <w:rFonts w:ascii="微软雅黑" w:eastAsia="微软雅黑" w:hAnsi="微软雅黑"/>
          <w:szCs w:val="21"/>
        </w:rPr>
      </w:pPr>
      <w:r>
        <w:rPr>
          <w:rFonts w:ascii="微软雅黑" w:eastAsia="微软雅黑" w:hAnsi="微软雅黑" w:hint="eastAsia"/>
          <w:szCs w:val="21"/>
        </w:rPr>
        <w:t>南奈尔：太好了，</w:t>
      </w:r>
      <w:r w:rsidR="00DD2270">
        <w:rPr>
          <w:rFonts w:ascii="微软雅黑" w:eastAsia="微软雅黑" w:hAnsi="微软雅黑" w:hint="eastAsia"/>
          <w:szCs w:val="21"/>
        </w:rPr>
        <w:t>如果是</w:t>
      </w:r>
      <w:r>
        <w:rPr>
          <w:rFonts w:ascii="微软雅黑" w:eastAsia="微软雅黑" w:hAnsi="微软雅黑" w:hint="eastAsia"/>
          <w:szCs w:val="21"/>
        </w:rPr>
        <w:t>你</w:t>
      </w:r>
      <w:r w:rsidR="00DD2270">
        <w:rPr>
          <w:rFonts w:ascii="微软雅黑" w:eastAsia="微软雅黑" w:hAnsi="微软雅黑" w:hint="eastAsia"/>
          <w:szCs w:val="21"/>
        </w:rPr>
        <w:t>的话，</w:t>
      </w:r>
      <w:r>
        <w:rPr>
          <w:rFonts w:ascii="微软雅黑" w:eastAsia="微软雅黑" w:hAnsi="微软雅黑" w:hint="eastAsia"/>
          <w:szCs w:val="21"/>
        </w:rPr>
        <w:t>一定能做到的！</w:t>
      </w:r>
    </w:p>
    <w:p w14:paraId="1FF37A48" w14:textId="4E23AC5A" w:rsidR="003F0E9C" w:rsidRDefault="003F0E9C" w:rsidP="003F0E9C">
      <w:pPr>
        <w:ind w:firstLineChars="200" w:firstLine="420"/>
        <w:rPr>
          <w:rFonts w:ascii="微软雅黑" w:eastAsia="微软雅黑" w:hAnsi="微软雅黑"/>
          <w:szCs w:val="21"/>
        </w:rPr>
      </w:pPr>
      <w:r>
        <w:rPr>
          <w:rFonts w:ascii="微软雅黑" w:eastAsia="微软雅黑" w:hAnsi="微软雅黑" w:hint="eastAsia"/>
          <w:szCs w:val="21"/>
        </w:rPr>
        <w:t>南奈尔：</w:t>
      </w:r>
      <w:r w:rsidR="00365E39">
        <w:rPr>
          <w:rFonts w:ascii="微软雅黑" w:eastAsia="微软雅黑" w:hAnsi="微软雅黑" w:hint="eastAsia"/>
          <w:szCs w:val="21"/>
        </w:rPr>
        <w:t>下一面</w:t>
      </w:r>
      <w:r>
        <w:rPr>
          <w:rFonts w:ascii="微软雅黑" w:eastAsia="微软雅黑" w:hAnsi="微软雅黑" w:hint="eastAsia"/>
          <w:szCs w:val="21"/>
        </w:rPr>
        <w:t>镜子，代表着【吞噬】力量，红色。</w:t>
      </w:r>
    </w:p>
    <w:p w14:paraId="4B73347B" w14:textId="516EC4FD" w:rsidR="00A92FBF" w:rsidRDefault="00F0663F" w:rsidP="00F0663F">
      <w:pPr>
        <w:pStyle w:val="2"/>
      </w:pPr>
      <w:bookmarkStart w:id="18" w:name="_Toc109748536"/>
      <w:r w:rsidRPr="00F0663F">
        <w:rPr>
          <w:rFonts w:ascii="微软雅黑" w:eastAsia="微软雅黑" w:hAnsi="微软雅黑" w:hint="eastAsia"/>
        </w:rPr>
        <w:t>吞噬</w:t>
      </w:r>
      <w:r>
        <w:rPr>
          <w:rFonts w:ascii="微软雅黑" w:eastAsia="微软雅黑" w:hAnsi="微软雅黑" w:hint="eastAsia"/>
        </w:rPr>
        <w:t>-</w:t>
      </w:r>
      <w:r w:rsidR="004331A3">
        <w:rPr>
          <w:rFonts w:hint="eastAsia"/>
        </w:rPr>
        <w:t>暴食</w:t>
      </w:r>
      <w:r w:rsidR="004C5D1B">
        <w:rPr>
          <w:rFonts w:hint="eastAsia"/>
        </w:rPr>
        <w:t>（第二关）</w:t>
      </w:r>
      <w:bookmarkEnd w:id="18"/>
    </w:p>
    <w:p w14:paraId="17860EB8" w14:textId="77777777" w:rsidR="004C5D1B" w:rsidRPr="00FE4E53" w:rsidRDefault="004C5D1B" w:rsidP="004C5D1B">
      <w:pPr>
        <w:ind w:firstLineChars="200" w:firstLine="420"/>
        <w:rPr>
          <w:rFonts w:ascii="微软雅黑" w:eastAsia="微软雅黑" w:hAnsi="微软雅黑"/>
          <w:b/>
          <w:szCs w:val="21"/>
        </w:rPr>
      </w:pPr>
      <w:r w:rsidRPr="00FE4E53">
        <w:rPr>
          <w:rFonts w:ascii="微软雅黑" w:eastAsia="微软雅黑" w:hAnsi="微软雅黑" w:hint="eastAsia"/>
          <w:b/>
          <w:szCs w:val="21"/>
        </w:rPr>
        <w:t>战前剧情：</w:t>
      </w:r>
    </w:p>
    <w:p w14:paraId="0DA703E3" w14:textId="5D7CB22F" w:rsidR="00A92FBF" w:rsidRDefault="00A92FBF" w:rsidP="00A92FBF">
      <w:pPr>
        <w:ind w:firstLineChars="200" w:firstLine="420"/>
        <w:rPr>
          <w:rFonts w:ascii="微软雅黑" w:eastAsia="微软雅黑" w:hAnsi="微软雅黑"/>
          <w:szCs w:val="21"/>
        </w:rPr>
      </w:pPr>
      <w:r>
        <w:rPr>
          <w:rFonts w:ascii="微软雅黑" w:eastAsia="微软雅黑" w:hAnsi="微软雅黑" w:hint="eastAsia"/>
          <w:szCs w:val="21"/>
        </w:rPr>
        <w:t>魔女：</w:t>
      </w:r>
      <w:r w:rsidR="00DD2270">
        <w:rPr>
          <w:rFonts w:ascii="微软雅黑" w:eastAsia="微软雅黑" w:hAnsi="微软雅黑" w:hint="eastAsia"/>
          <w:szCs w:val="21"/>
        </w:rPr>
        <w:t>这里真热，</w:t>
      </w:r>
      <w:r w:rsidR="00FD09D3">
        <w:rPr>
          <w:rFonts w:ascii="微软雅黑" w:eastAsia="微软雅黑" w:hAnsi="微软雅黑" w:hint="eastAsia"/>
          <w:szCs w:val="21"/>
        </w:rPr>
        <w:t>竟然到处都是岩浆……</w:t>
      </w:r>
    </w:p>
    <w:p w14:paraId="23316B3E" w14:textId="1D0CCB58" w:rsidR="00FD09D3" w:rsidRDefault="00FD09D3" w:rsidP="00A92FBF">
      <w:pPr>
        <w:ind w:firstLineChars="200" w:firstLine="420"/>
        <w:rPr>
          <w:rFonts w:ascii="微软雅黑" w:eastAsia="微软雅黑" w:hAnsi="微软雅黑"/>
          <w:szCs w:val="21"/>
        </w:rPr>
      </w:pPr>
      <w:r>
        <w:rPr>
          <w:rFonts w:ascii="微软雅黑" w:eastAsia="微软雅黑" w:hAnsi="微软雅黑" w:hint="eastAsia"/>
          <w:szCs w:val="21"/>
        </w:rPr>
        <w:t>魔女：这里竟然没有怪物？不对，明明有很剧烈的魔法力量存在。</w:t>
      </w:r>
    </w:p>
    <w:p w14:paraId="0EE1BE8C" w14:textId="26911EF6" w:rsidR="00FD09D3" w:rsidRDefault="00FD09D3" w:rsidP="00A92FBF">
      <w:pPr>
        <w:ind w:firstLineChars="200" w:firstLine="420"/>
        <w:rPr>
          <w:rFonts w:ascii="微软雅黑" w:eastAsia="微软雅黑" w:hAnsi="微软雅黑"/>
          <w:szCs w:val="21"/>
        </w:rPr>
      </w:pPr>
      <w:r>
        <w:rPr>
          <w:rFonts w:ascii="微软雅黑" w:eastAsia="微软雅黑" w:hAnsi="微软雅黑" w:hint="eastAsia"/>
          <w:szCs w:val="21"/>
        </w:rPr>
        <w:t>？？？：你来了……</w:t>
      </w:r>
    </w:p>
    <w:p w14:paraId="285D98F0" w14:textId="487D4647" w:rsidR="00FD09D3" w:rsidRDefault="00FD09D3" w:rsidP="00A92FBF">
      <w:pPr>
        <w:ind w:firstLineChars="200" w:firstLine="420"/>
        <w:rPr>
          <w:rFonts w:ascii="微软雅黑" w:eastAsia="微软雅黑" w:hAnsi="微软雅黑"/>
          <w:szCs w:val="21"/>
        </w:rPr>
      </w:pPr>
      <w:r>
        <w:rPr>
          <w:rFonts w:ascii="微软雅黑" w:eastAsia="微软雅黑" w:hAnsi="微软雅黑" w:hint="eastAsia"/>
          <w:szCs w:val="21"/>
        </w:rPr>
        <w:t>？？？：你救了我，但我还是想吃掉你的灵魂……</w:t>
      </w:r>
    </w:p>
    <w:p w14:paraId="08FDFAB2" w14:textId="039DDFA9" w:rsidR="00FD09D3" w:rsidRDefault="00FD09D3" w:rsidP="00A92FBF">
      <w:pPr>
        <w:ind w:firstLineChars="200" w:firstLine="420"/>
        <w:rPr>
          <w:rFonts w:ascii="微软雅黑" w:eastAsia="微软雅黑" w:hAnsi="微软雅黑"/>
          <w:szCs w:val="21"/>
        </w:rPr>
      </w:pPr>
      <w:r>
        <w:rPr>
          <w:rFonts w:ascii="微软雅黑" w:eastAsia="微软雅黑" w:hAnsi="微软雅黑" w:hint="eastAsia"/>
          <w:szCs w:val="21"/>
        </w:rPr>
        <w:t>？？？：啊……美味的灵魂——一定有很多情感吧……</w:t>
      </w:r>
    </w:p>
    <w:p w14:paraId="5A99FFD4" w14:textId="1BD05F0E" w:rsidR="00FD09D3" w:rsidRDefault="00A651EB" w:rsidP="00A92FBF">
      <w:pPr>
        <w:ind w:firstLineChars="200" w:firstLine="420"/>
        <w:rPr>
          <w:rFonts w:ascii="微软雅黑" w:eastAsia="微软雅黑" w:hAnsi="微软雅黑"/>
          <w:szCs w:val="21"/>
        </w:rPr>
      </w:pPr>
      <w:r>
        <w:rPr>
          <w:rFonts w:ascii="微软雅黑" w:eastAsia="微软雅黑" w:hAnsi="微软雅黑" w:hint="eastAsia"/>
          <w:szCs w:val="21"/>
        </w:rPr>
        <w:lastRenderedPageBreak/>
        <w:t>魔女：梅莫菲斯？</w:t>
      </w:r>
      <w:r w:rsidR="00FD09D3">
        <w:rPr>
          <w:rFonts w:ascii="微软雅黑" w:eastAsia="微软雅黑" w:hAnsi="微软雅黑" w:hint="eastAsia"/>
          <w:szCs w:val="21"/>
        </w:rPr>
        <w:t>不对，你不是梅莫菲斯。</w:t>
      </w:r>
    </w:p>
    <w:p w14:paraId="50D1610B" w14:textId="7FFBF88E" w:rsidR="00FD09D3" w:rsidRDefault="00FD09D3" w:rsidP="00A92FBF">
      <w:pPr>
        <w:ind w:firstLineChars="200" w:firstLine="420"/>
        <w:rPr>
          <w:rFonts w:ascii="微软雅黑" w:eastAsia="微软雅黑" w:hAnsi="微软雅黑"/>
          <w:szCs w:val="21"/>
        </w:rPr>
      </w:pPr>
      <w:r>
        <w:rPr>
          <w:rFonts w:ascii="微软雅黑" w:eastAsia="微软雅黑" w:hAnsi="微软雅黑" w:hint="eastAsia"/>
          <w:szCs w:val="21"/>
        </w:rPr>
        <w:t>魔女：你只是变成梅莫菲斯的虚空怪物。</w:t>
      </w:r>
    </w:p>
    <w:p w14:paraId="007B4F62" w14:textId="2F1BA982" w:rsidR="00FD09D3" w:rsidRDefault="00A651EB" w:rsidP="00A92FBF">
      <w:pPr>
        <w:ind w:firstLineChars="200" w:firstLine="420"/>
        <w:rPr>
          <w:rFonts w:ascii="微软雅黑" w:eastAsia="微软雅黑" w:hAnsi="微软雅黑"/>
          <w:szCs w:val="21"/>
        </w:rPr>
      </w:pPr>
      <w:r>
        <w:rPr>
          <w:rFonts w:ascii="微软雅黑" w:eastAsia="微软雅黑" w:hAnsi="微软雅黑" w:hint="eastAsia"/>
          <w:szCs w:val="21"/>
        </w:rPr>
        <w:t>“梅莫菲斯”：虚空的力量，</w:t>
      </w:r>
      <w:r w:rsidR="00FD09D3">
        <w:rPr>
          <w:rFonts w:ascii="微软雅黑" w:eastAsia="微软雅黑" w:hAnsi="微软雅黑" w:hint="eastAsia"/>
          <w:szCs w:val="21"/>
        </w:rPr>
        <w:t>来自每个人灵魂深处的黑暗。</w:t>
      </w:r>
    </w:p>
    <w:p w14:paraId="692BDD82" w14:textId="7160982A" w:rsidR="00FD09D3" w:rsidRDefault="00FD09D3" w:rsidP="00A92FBF">
      <w:pPr>
        <w:ind w:firstLineChars="200" w:firstLine="420"/>
        <w:rPr>
          <w:rFonts w:ascii="微软雅黑" w:eastAsia="微软雅黑" w:hAnsi="微软雅黑"/>
          <w:szCs w:val="21"/>
        </w:rPr>
      </w:pPr>
      <w:r>
        <w:rPr>
          <w:rFonts w:ascii="微软雅黑" w:eastAsia="微软雅黑" w:hAnsi="微软雅黑" w:hint="eastAsia"/>
          <w:szCs w:val="21"/>
        </w:rPr>
        <w:t>“梅莫菲斯”：越是高大的建筑，身后的阴影也越广袤……</w:t>
      </w:r>
      <w:r w:rsidR="00F0663F">
        <w:rPr>
          <w:rFonts w:ascii="微软雅黑" w:eastAsia="微软雅黑" w:hAnsi="微软雅黑" w:hint="eastAsia"/>
          <w:szCs w:val="21"/>
        </w:rPr>
        <w:t>我们的养分皆来于此，无限吞噬下去，直到我们能够冲破封印。</w:t>
      </w:r>
    </w:p>
    <w:p w14:paraId="3985CC6C" w14:textId="2396544A" w:rsidR="00FD09D3" w:rsidRDefault="00FD09D3" w:rsidP="00A92FBF">
      <w:pPr>
        <w:ind w:firstLineChars="200" w:firstLine="420"/>
        <w:rPr>
          <w:rFonts w:ascii="微软雅黑" w:eastAsia="微软雅黑" w:hAnsi="微软雅黑"/>
          <w:szCs w:val="21"/>
        </w:rPr>
      </w:pPr>
      <w:r>
        <w:rPr>
          <w:rFonts w:ascii="微软雅黑" w:eastAsia="微软雅黑" w:hAnsi="微软雅黑" w:hint="eastAsia"/>
          <w:szCs w:val="21"/>
        </w:rPr>
        <w:t>“梅莫菲斯”：虚空，才是大势所趋——臣服于我吧……</w:t>
      </w:r>
    </w:p>
    <w:p w14:paraId="592C5BD8" w14:textId="4D24ADB8" w:rsidR="00FD09D3" w:rsidRDefault="00F0663F" w:rsidP="00A92FBF">
      <w:pPr>
        <w:ind w:firstLineChars="200" w:firstLine="420"/>
        <w:rPr>
          <w:rFonts w:ascii="微软雅黑" w:eastAsia="微软雅黑" w:hAnsi="微软雅黑"/>
          <w:szCs w:val="21"/>
        </w:rPr>
      </w:pPr>
      <w:r>
        <w:rPr>
          <w:rFonts w:ascii="微软雅黑" w:eastAsia="微软雅黑" w:hAnsi="微软雅黑" w:hint="eastAsia"/>
          <w:szCs w:val="21"/>
        </w:rPr>
        <w:t>旁白：眼前的“梅莫菲斯”化作阴影融入地面，岩浆和影子中开始渐渐浮现出可怖怪物的样貌，密密麻麻的怪物虎视眈眈地盯着魔女，口水顺着嘴角滴落……</w:t>
      </w:r>
    </w:p>
    <w:p w14:paraId="13293AD2" w14:textId="564B9921" w:rsidR="00F0663F" w:rsidRDefault="00F0663F" w:rsidP="00A92FBF">
      <w:pPr>
        <w:ind w:firstLineChars="200" w:firstLine="420"/>
        <w:rPr>
          <w:rFonts w:ascii="微软雅黑" w:eastAsia="微软雅黑" w:hAnsi="微软雅黑"/>
          <w:szCs w:val="21"/>
        </w:rPr>
      </w:pPr>
      <w:r>
        <w:rPr>
          <w:rFonts w:ascii="微软雅黑" w:eastAsia="微软雅黑" w:hAnsi="微软雅黑" w:hint="eastAsia"/>
          <w:szCs w:val="21"/>
        </w:rPr>
        <w:t>？？？：见识，吞噬的力量吧</w:t>
      </w:r>
      <w:r w:rsidR="00F76E99">
        <w:rPr>
          <w:rFonts w:ascii="微软雅黑" w:eastAsia="微软雅黑" w:hAnsi="微软雅黑" w:hint="eastAsia"/>
          <w:szCs w:val="21"/>
        </w:rPr>
        <w:t>！</w:t>
      </w:r>
    </w:p>
    <w:p w14:paraId="01726813" w14:textId="6596BF86" w:rsidR="0052678A" w:rsidRPr="00FE4E53" w:rsidRDefault="0052678A" w:rsidP="0052678A">
      <w:pPr>
        <w:ind w:firstLineChars="200" w:firstLine="420"/>
        <w:rPr>
          <w:rFonts w:ascii="微软雅黑" w:eastAsia="微软雅黑" w:hAnsi="微软雅黑"/>
          <w:b/>
          <w:szCs w:val="21"/>
        </w:rPr>
      </w:pPr>
      <w:r>
        <w:rPr>
          <w:rFonts w:ascii="微软雅黑" w:eastAsia="微软雅黑" w:hAnsi="微软雅黑" w:hint="eastAsia"/>
          <w:b/>
          <w:szCs w:val="21"/>
        </w:rPr>
        <w:t>战后</w:t>
      </w:r>
      <w:r w:rsidRPr="00FE4E53">
        <w:rPr>
          <w:rFonts w:ascii="微软雅黑" w:eastAsia="微软雅黑" w:hAnsi="微软雅黑" w:hint="eastAsia"/>
          <w:b/>
          <w:szCs w:val="21"/>
        </w:rPr>
        <w:t>剧情：</w:t>
      </w:r>
    </w:p>
    <w:p w14:paraId="2319B260" w14:textId="78DECAF5" w:rsidR="0052678A" w:rsidRDefault="0052678A" w:rsidP="004C5D1B">
      <w:pPr>
        <w:ind w:firstLineChars="200" w:firstLine="420"/>
        <w:rPr>
          <w:rFonts w:ascii="微软雅黑" w:eastAsia="微软雅黑" w:hAnsi="微软雅黑"/>
          <w:szCs w:val="21"/>
        </w:rPr>
      </w:pPr>
      <w:r>
        <w:rPr>
          <w:rFonts w:ascii="微软雅黑" w:eastAsia="微软雅黑" w:hAnsi="微软雅黑" w:hint="eastAsia"/>
          <w:szCs w:val="21"/>
        </w:rPr>
        <w:t>？？？：</w:t>
      </w:r>
      <w:r w:rsidR="00F0663F">
        <w:rPr>
          <w:rFonts w:ascii="微软雅黑" w:eastAsia="微软雅黑" w:hAnsi="微软雅黑" w:hint="eastAsia"/>
          <w:szCs w:val="21"/>
        </w:rPr>
        <w:t>不</w:t>
      </w:r>
      <w:r w:rsidR="00A651EB">
        <w:rPr>
          <w:rFonts w:ascii="微软雅黑" w:eastAsia="微软雅黑" w:hAnsi="微软雅黑" w:hint="eastAsia"/>
          <w:szCs w:val="21"/>
        </w:rPr>
        <w:t>！</w:t>
      </w:r>
      <w:r w:rsidR="00F0663F">
        <w:rPr>
          <w:rFonts w:ascii="微软雅黑" w:eastAsia="微软雅黑" w:hAnsi="微软雅黑" w:hint="eastAsia"/>
          <w:szCs w:val="21"/>
        </w:rPr>
        <w:t>这不可能……</w:t>
      </w:r>
    </w:p>
    <w:p w14:paraId="6D761FA4" w14:textId="78BDD76B" w:rsidR="00F0663F" w:rsidRDefault="00F0663F" w:rsidP="004C5D1B">
      <w:pPr>
        <w:ind w:firstLineChars="200" w:firstLine="420"/>
        <w:rPr>
          <w:rFonts w:ascii="微软雅黑" w:eastAsia="微软雅黑" w:hAnsi="微软雅黑"/>
          <w:szCs w:val="21"/>
        </w:rPr>
      </w:pPr>
      <w:r>
        <w:rPr>
          <w:rFonts w:ascii="微软雅黑" w:eastAsia="微软雅黑" w:hAnsi="微软雅黑" w:hint="eastAsia"/>
          <w:szCs w:val="21"/>
        </w:rPr>
        <w:t>？？？：虚空，绝不会失败……呃啊！</w:t>
      </w:r>
    </w:p>
    <w:p w14:paraId="25FE24E6" w14:textId="1E14A04A" w:rsidR="00F0663F" w:rsidRDefault="00F0663F" w:rsidP="004C5D1B">
      <w:pPr>
        <w:ind w:firstLineChars="200" w:firstLine="420"/>
        <w:rPr>
          <w:rFonts w:ascii="微软雅黑" w:eastAsia="微软雅黑" w:hAnsi="微软雅黑"/>
          <w:szCs w:val="21"/>
        </w:rPr>
      </w:pPr>
      <w:r>
        <w:rPr>
          <w:rFonts w:ascii="微软雅黑" w:eastAsia="微软雅黑" w:hAnsi="微软雅黑" w:hint="eastAsia"/>
          <w:szCs w:val="21"/>
        </w:rPr>
        <w:t>旁白：剧烈的爆炸掀起滔天岩浆，千钧一发之际，一只小手抓住魔女的肩膀，一把将她拉入</w:t>
      </w:r>
      <w:r w:rsidR="00F76E99">
        <w:rPr>
          <w:rFonts w:ascii="微软雅黑" w:eastAsia="微软雅黑" w:hAnsi="微软雅黑" w:hint="eastAsia"/>
          <w:szCs w:val="21"/>
        </w:rPr>
        <w:t>身后的</w:t>
      </w:r>
      <w:r>
        <w:rPr>
          <w:rFonts w:ascii="微软雅黑" w:eastAsia="微软雅黑" w:hAnsi="微软雅黑" w:hint="eastAsia"/>
          <w:szCs w:val="21"/>
        </w:rPr>
        <w:t>镜子之中。</w:t>
      </w:r>
    </w:p>
    <w:p w14:paraId="5B46E78C" w14:textId="5B3E5796" w:rsidR="00F0663F" w:rsidRDefault="00F0663F" w:rsidP="004C5D1B">
      <w:pPr>
        <w:ind w:firstLineChars="200" w:firstLine="420"/>
        <w:rPr>
          <w:rFonts w:ascii="微软雅黑" w:eastAsia="微软雅黑" w:hAnsi="微软雅黑"/>
          <w:szCs w:val="21"/>
        </w:rPr>
      </w:pPr>
      <w:r>
        <w:rPr>
          <w:rFonts w:ascii="微软雅黑" w:eastAsia="微软雅黑" w:hAnsi="微软雅黑" w:hint="eastAsia"/>
          <w:szCs w:val="21"/>
        </w:rPr>
        <w:t>南奈尔：好险……幸好赶上了……</w:t>
      </w:r>
    </w:p>
    <w:p w14:paraId="01B30344" w14:textId="3835252B" w:rsidR="00F0663F" w:rsidRDefault="00F0663F" w:rsidP="004C5D1B">
      <w:pPr>
        <w:ind w:firstLineChars="200" w:firstLine="420"/>
        <w:rPr>
          <w:rFonts w:ascii="微软雅黑" w:eastAsia="微软雅黑" w:hAnsi="微软雅黑"/>
          <w:szCs w:val="21"/>
        </w:rPr>
      </w:pPr>
      <w:r>
        <w:rPr>
          <w:rFonts w:ascii="微软雅黑" w:eastAsia="微软雅黑" w:hAnsi="微软雅黑" w:hint="eastAsia"/>
          <w:szCs w:val="21"/>
        </w:rPr>
        <w:t>魔女：谢谢。</w:t>
      </w:r>
    </w:p>
    <w:p w14:paraId="69DFB125" w14:textId="78F47D46" w:rsidR="00F0663F" w:rsidRDefault="008A00CF" w:rsidP="004C5D1B">
      <w:pPr>
        <w:ind w:firstLineChars="200" w:firstLine="420"/>
        <w:rPr>
          <w:rFonts w:ascii="微软雅黑" w:eastAsia="微软雅黑" w:hAnsi="微软雅黑"/>
          <w:szCs w:val="21"/>
        </w:rPr>
      </w:pPr>
      <w:r>
        <w:rPr>
          <w:rFonts w:ascii="微软雅黑" w:eastAsia="微软雅黑" w:hAnsi="微软雅黑" w:hint="eastAsia"/>
          <w:szCs w:val="21"/>
        </w:rPr>
        <w:t>南奈尔：</w:t>
      </w:r>
      <w:proofErr w:type="gramStart"/>
      <w:r>
        <w:rPr>
          <w:rFonts w:ascii="微软雅黑" w:eastAsia="微软雅黑" w:hAnsi="微软雅黑" w:hint="eastAsia"/>
          <w:szCs w:val="21"/>
        </w:rPr>
        <w:t>不</w:t>
      </w:r>
      <w:proofErr w:type="gramEnd"/>
      <w:r>
        <w:rPr>
          <w:rFonts w:ascii="微软雅黑" w:eastAsia="微软雅黑" w:hAnsi="微软雅黑" w:hint="eastAsia"/>
          <w:szCs w:val="21"/>
        </w:rPr>
        <w:t>……不客气，如果没有你，灾难或许已经发生了</w:t>
      </w:r>
      <w:r w:rsidR="00F0663F">
        <w:rPr>
          <w:rFonts w:ascii="微软雅黑" w:eastAsia="微软雅黑" w:hAnsi="微软雅黑" w:hint="eastAsia"/>
          <w:szCs w:val="21"/>
        </w:rPr>
        <w:t>……</w:t>
      </w:r>
    </w:p>
    <w:p w14:paraId="274655B8" w14:textId="4103E821" w:rsidR="00F0663F" w:rsidRDefault="00F0663F" w:rsidP="004C5D1B">
      <w:pPr>
        <w:ind w:firstLineChars="200" w:firstLine="420"/>
        <w:rPr>
          <w:rFonts w:ascii="微软雅黑" w:eastAsia="微软雅黑" w:hAnsi="微软雅黑"/>
          <w:szCs w:val="21"/>
        </w:rPr>
      </w:pPr>
      <w:r>
        <w:rPr>
          <w:rFonts w:ascii="微软雅黑" w:eastAsia="微软雅黑" w:hAnsi="微软雅黑" w:hint="eastAsia"/>
          <w:szCs w:val="21"/>
        </w:rPr>
        <w:t>南奈尔：啊，快看，镜子变成红色了，水晶球里也有红色光芒。</w:t>
      </w:r>
    </w:p>
    <w:p w14:paraId="4DED0524" w14:textId="4C776B80" w:rsidR="00F0663F" w:rsidRDefault="00F0663F" w:rsidP="004C5D1B">
      <w:pPr>
        <w:ind w:firstLineChars="200" w:firstLine="420"/>
        <w:rPr>
          <w:rFonts w:ascii="微软雅黑" w:eastAsia="微软雅黑" w:hAnsi="微软雅黑"/>
          <w:szCs w:val="21"/>
        </w:rPr>
      </w:pPr>
      <w:r>
        <w:rPr>
          <w:rFonts w:ascii="微软雅黑" w:eastAsia="微软雅黑" w:hAnsi="微软雅黑" w:hint="eastAsia"/>
          <w:szCs w:val="21"/>
        </w:rPr>
        <w:t>魔女：这就说明我成功了？</w:t>
      </w:r>
    </w:p>
    <w:p w14:paraId="1C63E52B" w14:textId="535D47E3" w:rsidR="00F0663F" w:rsidRDefault="00F0663F" w:rsidP="004C5D1B">
      <w:pPr>
        <w:ind w:firstLineChars="200" w:firstLine="420"/>
        <w:rPr>
          <w:rFonts w:ascii="微软雅黑" w:eastAsia="微软雅黑" w:hAnsi="微软雅黑"/>
          <w:szCs w:val="21"/>
        </w:rPr>
      </w:pPr>
      <w:r>
        <w:rPr>
          <w:rFonts w:ascii="微软雅黑" w:eastAsia="微软雅黑" w:hAnsi="微软雅黑" w:hint="eastAsia"/>
          <w:szCs w:val="21"/>
        </w:rPr>
        <w:t>南奈尔：嗯，没错，我感觉到封印的力量</w:t>
      </w:r>
      <w:r w:rsidR="008A00CF">
        <w:rPr>
          <w:rFonts w:ascii="微软雅黑" w:eastAsia="微软雅黑" w:hAnsi="微软雅黑" w:hint="eastAsia"/>
          <w:szCs w:val="21"/>
        </w:rPr>
        <w:t>被再次加固</w:t>
      </w:r>
      <w:r>
        <w:rPr>
          <w:rFonts w:ascii="微软雅黑" w:eastAsia="微软雅黑" w:hAnsi="微软雅黑" w:hint="eastAsia"/>
          <w:szCs w:val="21"/>
        </w:rPr>
        <w:t>……</w:t>
      </w:r>
    </w:p>
    <w:p w14:paraId="2AD648F2" w14:textId="25D8D235" w:rsidR="00F0663F" w:rsidRDefault="00F0663F" w:rsidP="004C5D1B">
      <w:pPr>
        <w:ind w:firstLineChars="200" w:firstLine="420"/>
        <w:rPr>
          <w:rFonts w:ascii="微软雅黑" w:eastAsia="微软雅黑" w:hAnsi="微软雅黑"/>
          <w:szCs w:val="21"/>
        </w:rPr>
      </w:pPr>
      <w:r>
        <w:rPr>
          <w:rFonts w:ascii="微软雅黑" w:eastAsia="微软雅黑" w:hAnsi="微软雅黑" w:hint="eastAsia"/>
          <w:szCs w:val="21"/>
        </w:rPr>
        <w:t>南奈尔：还有5面镜子，请加油。</w:t>
      </w:r>
    </w:p>
    <w:p w14:paraId="0A0500DE" w14:textId="2FDB549D" w:rsidR="00F76E99" w:rsidRDefault="00F76E99" w:rsidP="004C5D1B">
      <w:pPr>
        <w:ind w:firstLineChars="200" w:firstLine="420"/>
        <w:rPr>
          <w:rFonts w:ascii="微软雅黑" w:eastAsia="微软雅黑" w:hAnsi="微软雅黑"/>
          <w:szCs w:val="21"/>
        </w:rPr>
      </w:pPr>
      <w:r>
        <w:rPr>
          <w:rFonts w:ascii="微软雅黑" w:eastAsia="微软雅黑" w:hAnsi="微软雅黑" w:hint="eastAsia"/>
          <w:szCs w:val="21"/>
        </w:rPr>
        <w:t>梅莫菲斯：我的力量恢复了一些，可以帮忙。</w:t>
      </w:r>
    </w:p>
    <w:p w14:paraId="0C49D8F7" w14:textId="7F7F849B" w:rsidR="00F76E99" w:rsidRDefault="00F76E99" w:rsidP="004C5D1B">
      <w:pPr>
        <w:ind w:firstLineChars="200" w:firstLine="420"/>
        <w:rPr>
          <w:rFonts w:ascii="微软雅黑" w:eastAsia="微软雅黑" w:hAnsi="微软雅黑"/>
          <w:szCs w:val="21"/>
        </w:rPr>
      </w:pPr>
      <w:r>
        <w:rPr>
          <w:rFonts w:ascii="微软雅黑" w:eastAsia="微软雅黑" w:hAnsi="微软雅黑" w:hint="eastAsia"/>
          <w:szCs w:val="21"/>
        </w:rPr>
        <w:lastRenderedPageBreak/>
        <w:t>南奈尔：不，不行！如果</w:t>
      </w:r>
      <w:r w:rsidR="00871039">
        <w:rPr>
          <w:rFonts w:ascii="微软雅黑" w:eastAsia="微软雅黑" w:hAnsi="微软雅黑" w:hint="eastAsia"/>
          <w:szCs w:val="21"/>
        </w:rPr>
        <w:t>以人类身躯继续</w:t>
      </w:r>
      <w:r>
        <w:rPr>
          <w:rFonts w:ascii="微软雅黑" w:eastAsia="微软雅黑" w:hAnsi="微软雅黑" w:hint="eastAsia"/>
          <w:szCs w:val="21"/>
        </w:rPr>
        <w:t>进入</w:t>
      </w:r>
      <w:r w:rsidR="00871039">
        <w:rPr>
          <w:rFonts w:ascii="微软雅黑" w:eastAsia="微软雅黑" w:hAnsi="微软雅黑" w:hint="eastAsia"/>
          <w:szCs w:val="21"/>
        </w:rPr>
        <w:t>这些</w:t>
      </w:r>
      <w:r>
        <w:rPr>
          <w:rFonts w:ascii="微软雅黑" w:eastAsia="微软雅黑" w:hAnsi="微软雅黑" w:hint="eastAsia"/>
          <w:szCs w:val="21"/>
        </w:rPr>
        <w:t>镜子中，灵魂会被撕扯崩溃的……</w:t>
      </w:r>
    </w:p>
    <w:p w14:paraId="406D130D" w14:textId="401F3821" w:rsidR="00F76E99" w:rsidRDefault="00F76E99" w:rsidP="004C5D1B">
      <w:pPr>
        <w:ind w:firstLineChars="200" w:firstLine="420"/>
        <w:rPr>
          <w:rFonts w:ascii="微软雅黑" w:eastAsia="微软雅黑" w:hAnsi="微软雅黑"/>
          <w:szCs w:val="21"/>
        </w:rPr>
      </w:pPr>
      <w:r>
        <w:rPr>
          <w:rFonts w:ascii="微软雅黑" w:eastAsia="微软雅黑" w:hAnsi="微软雅黑" w:hint="eastAsia"/>
          <w:szCs w:val="21"/>
        </w:rPr>
        <w:t>梅莫菲斯：嗯……（戴上疑惑的面具）</w:t>
      </w:r>
    </w:p>
    <w:p w14:paraId="08B92C86" w14:textId="7846D6D2" w:rsidR="00F76E99" w:rsidRDefault="00F76E99" w:rsidP="004C5D1B">
      <w:pPr>
        <w:ind w:firstLineChars="200" w:firstLine="420"/>
        <w:rPr>
          <w:rFonts w:ascii="微软雅黑" w:eastAsia="微软雅黑" w:hAnsi="微软雅黑"/>
          <w:szCs w:val="21"/>
        </w:rPr>
      </w:pPr>
      <w:r>
        <w:rPr>
          <w:rFonts w:ascii="微软雅黑" w:eastAsia="微软雅黑" w:hAnsi="微软雅黑" w:hint="eastAsia"/>
          <w:szCs w:val="21"/>
        </w:rPr>
        <w:t>魔女：可能</w:t>
      </w:r>
      <w:r w:rsidR="008A00CF">
        <w:rPr>
          <w:rFonts w:ascii="微软雅黑" w:eastAsia="微软雅黑" w:hAnsi="微软雅黑" w:hint="eastAsia"/>
          <w:szCs w:val="21"/>
        </w:rPr>
        <w:t>是</w:t>
      </w:r>
      <w:r>
        <w:rPr>
          <w:rFonts w:ascii="微软雅黑" w:eastAsia="微软雅黑" w:hAnsi="微软雅黑" w:hint="eastAsia"/>
          <w:szCs w:val="21"/>
        </w:rPr>
        <w:t>我的体质比较特殊吧</w:t>
      </w:r>
      <w:r w:rsidR="00A651EB">
        <w:rPr>
          <w:rFonts w:ascii="微软雅黑" w:eastAsia="微软雅黑" w:hAnsi="微软雅黑" w:hint="eastAsia"/>
          <w:szCs w:val="21"/>
        </w:rPr>
        <w:t>。</w:t>
      </w:r>
    </w:p>
    <w:p w14:paraId="0B06EEEB" w14:textId="7A8B0510" w:rsidR="00F0663F" w:rsidRPr="00F0663F" w:rsidRDefault="00F76E99" w:rsidP="00F76E99">
      <w:pPr>
        <w:ind w:firstLineChars="200" w:firstLine="420"/>
        <w:rPr>
          <w:rFonts w:ascii="微软雅黑" w:eastAsia="微软雅黑" w:hAnsi="微软雅黑"/>
          <w:szCs w:val="21"/>
        </w:rPr>
      </w:pPr>
      <w:r>
        <w:rPr>
          <w:rFonts w:ascii="微软雅黑" w:eastAsia="微软雅黑" w:hAnsi="微软雅黑" w:hint="eastAsia"/>
          <w:szCs w:val="21"/>
        </w:rPr>
        <w:t>南奈尔：没时间闲聊了，接下来是代表着【诱导】力量的镜子，</w:t>
      </w:r>
      <w:r w:rsidR="006600CC">
        <w:rPr>
          <w:rFonts w:ascii="微软雅黑" w:eastAsia="微软雅黑" w:hAnsi="微软雅黑" w:hint="eastAsia"/>
          <w:szCs w:val="21"/>
        </w:rPr>
        <w:t>紫</w:t>
      </w:r>
      <w:r>
        <w:rPr>
          <w:rFonts w:ascii="微软雅黑" w:eastAsia="微软雅黑" w:hAnsi="微软雅黑" w:hint="eastAsia"/>
          <w:szCs w:val="21"/>
        </w:rPr>
        <w:t>色。</w:t>
      </w:r>
    </w:p>
    <w:p w14:paraId="31536CB2" w14:textId="77777777" w:rsidR="00F0663F" w:rsidRDefault="00F0663F" w:rsidP="004C5D1B">
      <w:pPr>
        <w:ind w:firstLineChars="200" w:firstLine="420"/>
        <w:rPr>
          <w:rFonts w:ascii="微软雅黑" w:eastAsia="微软雅黑" w:hAnsi="微软雅黑"/>
          <w:szCs w:val="21"/>
        </w:rPr>
      </w:pPr>
    </w:p>
    <w:p w14:paraId="054D10AB" w14:textId="329698EA" w:rsidR="00780108" w:rsidRDefault="00F76E99" w:rsidP="00F76E99">
      <w:pPr>
        <w:pStyle w:val="2"/>
      </w:pPr>
      <w:bookmarkStart w:id="19" w:name="_Toc109748537"/>
      <w:r w:rsidRPr="00F76E99">
        <w:rPr>
          <w:rFonts w:ascii="微软雅黑" w:eastAsia="微软雅黑" w:hAnsi="微软雅黑" w:hint="eastAsia"/>
        </w:rPr>
        <w:t>诱导</w:t>
      </w:r>
      <w:r>
        <w:rPr>
          <w:rFonts w:ascii="微软雅黑" w:eastAsia="微软雅黑" w:hAnsi="微软雅黑" w:hint="eastAsia"/>
        </w:rPr>
        <w:t>-</w:t>
      </w:r>
      <w:r w:rsidR="004331A3">
        <w:rPr>
          <w:rFonts w:hint="eastAsia"/>
        </w:rPr>
        <w:t>色欲</w:t>
      </w:r>
      <w:r w:rsidR="00780108">
        <w:rPr>
          <w:rFonts w:hint="eastAsia"/>
        </w:rPr>
        <w:t>（第三关）</w:t>
      </w:r>
      <w:bookmarkEnd w:id="19"/>
    </w:p>
    <w:p w14:paraId="1EA2391B" w14:textId="169DD4DD" w:rsidR="00780108" w:rsidRDefault="00780108" w:rsidP="00780108">
      <w:pPr>
        <w:ind w:firstLineChars="200" w:firstLine="420"/>
        <w:rPr>
          <w:rFonts w:ascii="微软雅黑" w:eastAsia="微软雅黑" w:hAnsi="微软雅黑"/>
          <w:b/>
          <w:szCs w:val="21"/>
        </w:rPr>
      </w:pPr>
      <w:r w:rsidRPr="00FE4E53">
        <w:rPr>
          <w:rFonts w:ascii="微软雅黑" w:eastAsia="微软雅黑" w:hAnsi="微软雅黑" w:hint="eastAsia"/>
          <w:b/>
          <w:szCs w:val="21"/>
        </w:rPr>
        <w:t>战前剧情：</w:t>
      </w:r>
    </w:p>
    <w:p w14:paraId="334669D1" w14:textId="081DCB75" w:rsidR="009007D2" w:rsidRDefault="000513B7" w:rsidP="009007D2">
      <w:pPr>
        <w:ind w:firstLineChars="200" w:firstLine="420"/>
        <w:rPr>
          <w:rFonts w:ascii="微软雅黑" w:eastAsia="微软雅黑" w:hAnsi="微软雅黑"/>
          <w:szCs w:val="21"/>
        </w:rPr>
      </w:pPr>
      <w:r>
        <w:rPr>
          <w:rFonts w:ascii="微软雅黑" w:eastAsia="微软雅黑" w:hAnsi="微软雅黑" w:hint="eastAsia"/>
          <w:szCs w:val="21"/>
        </w:rPr>
        <w:t>艾琳娜</w:t>
      </w:r>
      <w:r w:rsidR="009007D2">
        <w:rPr>
          <w:rFonts w:ascii="微软雅黑" w:eastAsia="微软雅黑" w:hAnsi="微软雅黑" w:hint="eastAsia"/>
          <w:szCs w:val="21"/>
        </w:rPr>
        <w:t>：</w:t>
      </w:r>
      <w:r w:rsidR="00F76E99">
        <w:rPr>
          <w:rFonts w:ascii="微软雅黑" w:eastAsia="微软雅黑" w:hAnsi="微软雅黑" w:hint="eastAsia"/>
          <w:szCs w:val="21"/>
        </w:rPr>
        <w:t>主人，您醒了，昨晚做了好梦吗？</w:t>
      </w:r>
    </w:p>
    <w:p w14:paraId="281F4B5F" w14:textId="5189B365" w:rsidR="00F76E99" w:rsidRDefault="00F76E99" w:rsidP="009007D2">
      <w:pPr>
        <w:ind w:firstLineChars="200" w:firstLine="420"/>
        <w:rPr>
          <w:rFonts w:ascii="微软雅黑" w:eastAsia="微软雅黑" w:hAnsi="微软雅黑"/>
          <w:szCs w:val="21"/>
        </w:rPr>
      </w:pPr>
      <w:r>
        <w:rPr>
          <w:rFonts w:ascii="微软雅黑" w:eastAsia="微软雅黑" w:hAnsi="微软雅黑" w:hint="eastAsia"/>
          <w:szCs w:val="21"/>
        </w:rPr>
        <w:t>魔女：头好疼……这是，我的房间？</w:t>
      </w:r>
    </w:p>
    <w:p w14:paraId="2AB40063" w14:textId="22B90370" w:rsidR="00F76E99" w:rsidRDefault="000513B7" w:rsidP="009007D2">
      <w:pPr>
        <w:ind w:firstLineChars="200" w:firstLine="420"/>
        <w:rPr>
          <w:rFonts w:ascii="微软雅黑" w:eastAsia="微软雅黑" w:hAnsi="微软雅黑"/>
          <w:szCs w:val="21"/>
        </w:rPr>
      </w:pPr>
      <w:r>
        <w:rPr>
          <w:rFonts w:ascii="微软雅黑" w:eastAsia="微软雅黑" w:hAnsi="微软雅黑" w:hint="eastAsia"/>
          <w:szCs w:val="21"/>
        </w:rPr>
        <w:t>艾琳娜</w:t>
      </w:r>
      <w:r w:rsidR="00F76E99">
        <w:rPr>
          <w:rFonts w:ascii="微软雅黑" w:eastAsia="微软雅黑" w:hAnsi="微软雅黑" w:hint="eastAsia"/>
          <w:szCs w:val="21"/>
        </w:rPr>
        <w:t>：这里自然是您的房间，您的脸色很差，难道是昨晚做噩梦了吗？</w:t>
      </w:r>
    </w:p>
    <w:p w14:paraId="033069F4" w14:textId="7B98C412" w:rsidR="00F76E99" w:rsidRDefault="00F76E99" w:rsidP="009007D2">
      <w:pPr>
        <w:ind w:firstLineChars="200" w:firstLine="420"/>
        <w:rPr>
          <w:rFonts w:ascii="微软雅黑" w:eastAsia="微软雅黑" w:hAnsi="微软雅黑"/>
          <w:szCs w:val="21"/>
        </w:rPr>
      </w:pPr>
      <w:r>
        <w:rPr>
          <w:rFonts w:ascii="微软雅黑" w:eastAsia="微软雅黑" w:hAnsi="微软雅黑" w:hint="eastAsia"/>
          <w:szCs w:val="21"/>
        </w:rPr>
        <w:t>魔女：</w:t>
      </w:r>
      <w:r w:rsidR="00A651EB">
        <w:rPr>
          <w:rFonts w:ascii="微软雅黑" w:eastAsia="微软雅黑" w:hAnsi="微软雅黑" w:hint="eastAsia"/>
          <w:szCs w:val="21"/>
        </w:rPr>
        <w:t>我应该是在……似乎</w:t>
      </w:r>
      <w:r w:rsidR="000513B7">
        <w:rPr>
          <w:rFonts w:ascii="微软雅黑" w:eastAsia="微软雅黑" w:hAnsi="微软雅黑" w:hint="eastAsia"/>
          <w:szCs w:val="21"/>
        </w:rPr>
        <w:t>有重要的事情被我忘记了。</w:t>
      </w:r>
    </w:p>
    <w:p w14:paraId="6BC91165" w14:textId="2A1E409D" w:rsidR="000513B7" w:rsidRDefault="000513B7" w:rsidP="009007D2">
      <w:pPr>
        <w:ind w:firstLineChars="200" w:firstLine="420"/>
        <w:rPr>
          <w:rFonts w:ascii="微软雅黑" w:eastAsia="微软雅黑" w:hAnsi="微软雅黑"/>
          <w:szCs w:val="21"/>
        </w:rPr>
      </w:pPr>
      <w:r>
        <w:rPr>
          <w:rFonts w:ascii="微软雅黑" w:eastAsia="微软雅黑" w:hAnsi="微软雅黑" w:hint="eastAsia"/>
          <w:szCs w:val="21"/>
        </w:rPr>
        <w:t>魔女：总感觉哪里不对……</w:t>
      </w:r>
    </w:p>
    <w:p w14:paraId="65A185AC" w14:textId="0FF210D7" w:rsidR="000513B7" w:rsidRDefault="00A651EB" w:rsidP="009007D2">
      <w:pPr>
        <w:ind w:firstLineChars="200" w:firstLine="420"/>
        <w:rPr>
          <w:rFonts w:ascii="微软雅黑" w:eastAsia="微软雅黑" w:hAnsi="微软雅黑"/>
          <w:szCs w:val="21"/>
        </w:rPr>
      </w:pPr>
      <w:r>
        <w:rPr>
          <w:rFonts w:ascii="微软雅黑" w:eastAsia="微软雅黑" w:hAnsi="微软雅黑" w:hint="eastAsia"/>
          <w:szCs w:val="21"/>
        </w:rPr>
        <w:t>魔女：</w:t>
      </w:r>
      <w:r w:rsidR="000513B7">
        <w:rPr>
          <w:rFonts w:ascii="微软雅黑" w:eastAsia="微软雅黑" w:hAnsi="微软雅黑" w:hint="eastAsia"/>
          <w:szCs w:val="21"/>
        </w:rPr>
        <w:t>虚空？对，虚空……</w:t>
      </w:r>
    </w:p>
    <w:p w14:paraId="3454F06D" w14:textId="388CAC78" w:rsidR="000513B7" w:rsidRDefault="000513B7" w:rsidP="009007D2">
      <w:pPr>
        <w:ind w:firstLineChars="200" w:firstLine="420"/>
        <w:rPr>
          <w:rFonts w:ascii="微软雅黑" w:eastAsia="微软雅黑" w:hAnsi="微软雅黑"/>
          <w:szCs w:val="21"/>
        </w:rPr>
      </w:pPr>
      <w:r>
        <w:rPr>
          <w:rFonts w:ascii="微软雅黑" w:eastAsia="微软雅黑" w:hAnsi="微软雅黑" w:hint="eastAsia"/>
          <w:szCs w:val="21"/>
        </w:rPr>
        <w:t>魔女：虚空什么呢……头好疼……</w:t>
      </w:r>
    </w:p>
    <w:p w14:paraId="6960DDA5" w14:textId="45F224C0" w:rsidR="000513B7" w:rsidRDefault="000513B7" w:rsidP="009007D2">
      <w:pPr>
        <w:ind w:firstLineChars="200" w:firstLine="420"/>
        <w:rPr>
          <w:rFonts w:ascii="微软雅黑" w:eastAsia="微软雅黑" w:hAnsi="微软雅黑"/>
          <w:szCs w:val="21"/>
        </w:rPr>
      </w:pPr>
      <w:r>
        <w:rPr>
          <w:rFonts w:ascii="微软雅黑" w:eastAsia="微软雅黑" w:hAnsi="微软雅黑" w:hint="eastAsia"/>
          <w:szCs w:val="21"/>
        </w:rPr>
        <w:t>艾琳娜：主人，如果不舒服的话，就请再休息一会吧，我去给您做早餐。</w:t>
      </w:r>
    </w:p>
    <w:p w14:paraId="66679B3F" w14:textId="671A6EE2" w:rsidR="000513B7" w:rsidRDefault="000513B7" w:rsidP="009007D2">
      <w:pPr>
        <w:ind w:firstLineChars="200" w:firstLine="420"/>
        <w:rPr>
          <w:rFonts w:ascii="微软雅黑" w:eastAsia="微软雅黑" w:hAnsi="微软雅黑"/>
          <w:szCs w:val="21"/>
        </w:rPr>
      </w:pPr>
      <w:r>
        <w:rPr>
          <w:rFonts w:ascii="微软雅黑" w:eastAsia="微软雅黑" w:hAnsi="微软雅黑" w:hint="eastAsia"/>
          <w:szCs w:val="21"/>
        </w:rPr>
        <w:t>魔女：</w:t>
      </w:r>
      <w:r w:rsidR="008A00CF">
        <w:rPr>
          <w:rFonts w:ascii="微软雅黑" w:eastAsia="微软雅黑" w:hAnsi="微软雅黑" w:hint="eastAsia"/>
          <w:szCs w:val="21"/>
        </w:rPr>
        <w:t>这里</w:t>
      </w:r>
      <w:r>
        <w:rPr>
          <w:rFonts w:ascii="微软雅黑" w:eastAsia="微软雅黑" w:hAnsi="微软雅黑" w:hint="eastAsia"/>
          <w:szCs w:val="21"/>
        </w:rPr>
        <w:t>明明是我的房间，却总有一种很强的陌生感。</w:t>
      </w:r>
    </w:p>
    <w:p w14:paraId="56229E51" w14:textId="2B1C02A8" w:rsidR="000513B7" w:rsidRDefault="000067D0" w:rsidP="009007D2">
      <w:pPr>
        <w:ind w:firstLineChars="200" w:firstLine="420"/>
        <w:rPr>
          <w:rFonts w:ascii="微软雅黑" w:eastAsia="微软雅黑" w:hAnsi="微软雅黑"/>
          <w:szCs w:val="21"/>
        </w:rPr>
      </w:pPr>
      <w:r>
        <w:rPr>
          <w:rFonts w:ascii="微软雅黑" w:eastAsia="微软雅黑" w:hAnsi="微软雅黑" w:hint="eastAsia"/>
          <w:szCs w:val="21"/>
        </w:rPr>
        <w:t>熟悉的声音</w:t>
      </w:r>
      <w:r w:rsidR="000513B7">
        <w:rPr>
          <w:rFonts w:ascii="微软雅黑" w:eastAsia="微软雅黑" w:hAnsi="微软雅黑" w:hint="eastAsia"/>
          <w:szCs w:val="21"/>
        </w:rPr>
        <w:t>：快醒醒……快醒醒……</w:t>
      </w:r>
    </w:p>
    <w:p w14:paraId="7185A420" w14:textId="0A0E19F1" w:rsidR="000513B7" w:rsidRDefault="00A651EB" w:rsidP="009007D2">
      <w:pPr>
        <w:ind w:firstLineChars="200" w:firstLine="420"/>
        <w:rPr>
          <w:rFonts w:ascii="微软雅黑" w:eastAsia="微软雅黑" w:hAnsi="微软雅黑"/>
          <w:szCs w:val="21"/>
        </w:rPr>
      </w:pPr>
      <w:r>
        <w:rPr>
          <w:rFonts w:ascii="微软雅黑" w:eastAsia="微软雅黑" w:hAnsi="微软雅黑" w:hint="eastAsia"/>
          <w:szCs w:val="21"/>
        </w:rPr>
        <w:t>魔女：是谁</w:t>
      </w:r>
      <w:r w:rsidR="001473F2">
        <w:rPr>
          <w:rFonts w:ascii="微软雅黑" w:eastAsia="微软雅黑" w:hAnsi="微软雅黑" w:hint="eastAsia"/>
          <w:szCs w:val="21"/>
        </w:rPr>
        <w:t>在说话……</w:t>
      </w:r>
    </w:p>
    <w:p w14:paraId="5A05D7CA" w14:textId="57BD3018" w:rsidR="000067D0" w:rsidRDefault="000067D0" w:rsidP="009007D2">
      <w:pPr>
        <w:ind w:firstLineChars="200" w:firstLine="420"/>
        <w:rPr>
          <w:rFonts w:ascii="微软雅黑" w:eastAsia="微软雅黑" w:hAnsi="微软雅黑"/>
          <w:szCs w:val="21"/>
        </w:rPr>
      </w:pPr>
      <w:r>
        <w:rPr>
          <w:rFonts w:ascii="微软雅黑" w:eastAsia="微软雅黑" w:hAnsi="微软雅黑" w:hint="eastAsia"/>
          <w:szCs w:val="21"/>
        </w:rPr>
        <w:t>熟悉的声音：红色……蓝色……</w:t>
      </w:r>
    </w:p>
    <w:p w14:paraId="0FEAF73E" w14:textId="45DBF460" w:rsidR="000067D0" w:rsidRDefault="000067D0" w:rsidP="009007D2">
      <w:pPr>
        <w:ind w:firstLineChars="200" w:firstLine="420"/>
        <w:rPr>
          <w:rFonts w:ascii="微软雅黑" w:eastAsia="微软雅黑" w:hAnsi="微软雅黑"/>
          <w:szCs w:val="21"/>
        </w:rPr>
      </w:pPr>
      <w:r>
        <w:rPr>
          <w:rFonts w:ascii="微软雅黑" w:eastAsia="微软雅黑" w:hAnsi="微软雅黑" w:hint="eastAsia"/>
          <w:szCs w:val="21"/>
        </w:rPr>
        <w:t>魔女：红色，蓝色……胶囊？</w:t>
      </w:r>
    </w:p>
    <w:p w14:paraId="17E58CEE" w14:textId="0EEDCC75" w:rsidR="001473F2" w:rsidRDefault="000067D0" w:rsidP="009007D2">
      <w:pPr>
        <w:ind w:firstLineChars="200" w:firstLine="420"/>
        <w:rPr>
          <w:rFonts w:ascii="微软雅黑" w:eastAsia="微软雅黑" w:hAnsi="微软雅黑"/>
          <w:szCs w:val="21"/>
        </w:rPr>
      </w:pPr>
      <w:r>
        <w:rPr>
          <w:rFonts w:ascii="微软雅黑" w:eastAsia="微软雅黑" w:hAnsi="微软雅黑" w:hint="eastAsia"/>
          <w:szCs w:val="21"/>
        </w:rPr>
        <w:t>熟悉的声音</w:t>
      </w:r>
      <w:r w:rsidR="001473F2">
        <w:rPr>
          <w:rFonts w:ascii="微软雅黑" w:eastAsia="微软雅黑" w:hAnsi="微软雅黑" w:hint="eastAsia"/>
          <w:szCs w:val="21"/>
        </w:rPr>
        <w:t>：</w:t>
      </w:r>
      <w:r>
        <w:rPr>
          <w:rFonts w:ascii="微软雅黑" w:eastAsia="微软雅黑" w:hAnsi="微软雅黑" w:hint="eastAsia"/>
          <w:szCs w:val="21"/>
        </w:rPr>
        <w:t>是</w:t>
      </w:r>
      <w:r w:rsidR="001473F2">
        <w:rPr>
          <w:rFonts w:ascii="微软雅黑" w:eastAsia="微软雅黑" w:hAnsi="微软雅黑" w:hint="eastAsia"/>
          <w:szCs w:val="21"/>
        </w:rPr>
        <w:t>水晶球，水晶球！</w:t>
      </w:r>
    </w:p>
    <w:p w14:paraId="692FDBB3" w14:textId="121EA031" w:rsidR="001473F2" w:rsidRDefault="000067D0" w:rsidP="009007D2">
      <w:pPr>
        <w:ind w:firstLineChars="200" w:firstLine="420"/>
        <w:rPr>
          <w:rFonts w:ascii="微软雅黑" w:eastAsia="微软雅黑" w:hAnsi="微软雅黑"/>
          <w:szCs w:val="21"/>
        </w:rPr>
      </w:pPr>
      <w:r>
        <w:rPr>
          <w:rFonts w:ascii="微软雅黑" w:eastAsia="微软雅黑" w:hAnsi="微软雅黑" w:hint="eastAsia"/>
          <w:szCs w:val="21"/>
        </w:rPr>
        <w:lastRenderedPageBreak/>
        <w:t>魔女：</w:t>
      </w:r>
      <w:r w:rsidR="001473F2">
        <w:rPr>
          <w:rFonts w:ascii="微软雅黑" w:eastAsia="微软雅黑" w:hAnsi="微软雅黑" w:hint="eastAsia"/>
          <w:szCs w:val="21"/>
        </w:rPr>
        <w:t>水晶球……蓝色、红色……</w:t>
      </w:r>
    </w:p>
    <w:p w14:paraId="202CA389" w14:textId="58849C3C" w:rsidR="001473F2" w:rsidRDefault="001473F2" w:rsidP="009007D2">
      <w:pPr>
        <w:ind w:firstLineChars="200" w:firstLine="420"/>
        <w:rPr>
          <w:rFonts w:ascii="微软雅黑" w:eastAsia="微软雅黑" w:hAnsi="微软雅黑"/>
          <w:szCs w:val="21"/>
        </w:rPr>
      </w:pPr>
      <w:r>
        <w:rPr>
          <w:rFonts w:ascii="微软雅黑" w:eastAsia="微软雅黑" w:hAnsi="微软雅黑" w:hint="eastAsia"/>
          <w:szCs w:val="21"/>
        </w:rPr>
        <w:t>魔女：我</w:t>
      </w:r>
      <w:r w:rsidR="00EE5570">
        <w:rPr>
          <w:rFonts w:ascii="微软雅黑" w:eastAsia="微软雅黑" w:hAnsi="微软雅黑" w:hint="eastAsia"/>
          <w:szCs w:val="21"/>
        </w:rPr>
        <w:t>好像想起来了</w:t>
      </w:r>
      <w:r w:rsidR="00A651EB">
        <w:rPr>
          <w:rFonts w:ascii="微软雅黑" w:eastAsia="微软雅黑" w:hAnsi="微软雅黑" w:hint="eastAsia"/>
          <w:szCs w:val="21"/>
        </w:rPr>
        <w:t>！</w:t>
      </w:r>
    </w:p>
    <w:p w14:paraId="4A632913" w14:textId="6FEC0895" w:rsidR="001473F2" w:rsidRDefault="001473F2" w:rsidP="001473F2">
      <w:pPr>
        <w:ind w:firstLineChars="200" w:firstLine="420"/>
        <w:rPr>
          <w:rFonts w:ascii="微软雅黑" w:eastAsia="微软雅黑" w:hAnsi="微软雅黑"/>
          <w:szCs w:val="21"/>
        </w:rPr>
      </w:pPr>
      <w:r>
        <w:rPr>
          <w:rFonts w:ascii="微软雅黑" w:eastAsia="微软雅黑" w:hAnsi="微软雅黑" w:hint="eastAsia"/>
          <w:szCs w:val="21"/>
        </w:rPr>
        <w:t>魔女：是诱导，这里的一切都是</w:t>
      </w:r>
      <w:r w:rsidR="008A00CF">
        <w:rPr>
          <w:rFonts w:ascii="微软雅黑" w:eastAsia="微软雅黑" w:hAnsi="微软雅黑" w:hint="eastAsia"/>
          <w:szCs w:val="21"/>
        </w:rPr>
        <w:t>假的</w:t>
      </w:r>
      <w:r w:rsidR="00A651EB">
        <w:rPr>
          <w:rFonts w:ascii="微软雅黑" w:eastAsia="微软雅黑" w:hAnsi="微软雅黑" w:hint="eastAsia"/>
          <w:szCs w:val="21"/>
        </w:rPr>
        <w:t>。</w:t>
      </w:r>
    </w:p>
    <w:p w14:paraId="3979C716" w14:textId="7696B5E8" w:rsidR="001473F2" w:rsidRPr="001473F2" w:rsidRDefault="001473F2" w:rsidP="001473F2">
      <w:pPr>
        <w:ind w:firstLineChars="200" w:firstLine="420"/>
        <w:rPr>
          <w:rFonts w:ascii="微软雅黑" w:eastAsia="微软雅黑" w:hAnsi="微软雅黑"/>
          <w:szCs w:val="21"/>
        </w:rPr>
      </w:pPr>
      <w:r>
        <w:rPr>
          <w:rFonts w:ascii="微软雅黑" w:eastAsia="微软雅黑" w:hAnsi="微软雅黑" w:hint="eastAsia"/>
          <w:szCs w:val="21"/>
        </w:rPr>
        <w:t>旁白：周围的</w:t>
      </w:r>
      <w:r w:rsidR="008A00CF">
        <w:rPr>
          <w:rFonts w:ascii="微软雅黑" w:eastAsia="微软雅黑" w:hAnsi="微软雅黑" w:hint="eastAsia"/>
          <w:szCs w:val="21"/>
        </w:rPr>
        <w:t>环境轰然破碎，剧烈的疼痛从灵魂深处袭来……</w:t>
      </w:r>
    </w:p>
    <w:p w14:paraId="3FFBD29D" w14:textId="7BF2A53C" w:rsidR="00780108" w:rsidRPr="009007D2" w:rsidRDefault="00780108" w:rsidP="006A1FB0">
      <w:pPr>
        <w:rPr>
          <w:rFonts w:ascii="微软雅黑" w:eastAsia="微软雅黑" w:hAnsi="微软雅黑"/>
          <w:b/>
          <w:szCs w:val="21"/>
        </w:rPr>
      </w:pPr>
    </w:p>
    <w:p w14:paraId="4F5A56C3" w14:textId="77777777" w:rsidR="00780108" w:rsidRPr="00FE4E53" w:rsidRDefault="00780108" w:rsidP="00780108">
      <w:pPr>
        <w:ind w:firstLineChars="200" w:firstLine="420"/>
        <w:rPr>
          <w:rFonts w:ascii="微软雅黑" w:eastAsia="微软雅黑" w:hAnsi="微软雅黑"/>
          <w:b/>
          <w:szCs w:val="21"/>
        </w:rPr>
      </w:pPr>
      <w:r>
        <w:rPr>
          <w:rFonts w:ascii="微软雅黑" w:eastAsia="微软雅黑" w:hAnsi="微软雅黑" w:hint="eastAsia"/>
          <w:b/>
          <w:szCs w:val="21"/>
        </w:rPr>
        <w:t>战后</w:t>
      </w:r>
      <w:r w:rsidRPr="00FE4E53">
        <w:rPr>
          <w:rFonts w:ascii="微软雅黑" w:eastAsia="微软雅黑" w:hAnsi="微软雅黑" w:hint="eastAsia"/>
          <w:b/>
          <w:szCs w:val="21"/>
        </w:rPr>
        <w:t>剧情：</w:t>
      </w:r>
    </w:p>
    <w:p w14:paraId="1FB5F27D" w14:textId="40DBE64B" w:rsidR="006A1FB0" w:rsidRDefault="001473F2" w:rsidP="006A1FB0">
      <w:pPr>
        <w:ind w:firstLineChars="200" w:firstLine="420"/>
        <w:rPr>
          <w:rFonts w:ascii="微软雅黑" w:eastAsia="微软雅黑" w:hAnsi="微软雅黑"/>
          <w:szCs w:val="21"/>
        </w:rPr>
      </w:pPr>
      <w:r>
        <w:rPr>
          <w:rFonts w:ascii="微软雅黑" w:eastAsia="微软雅黑" w:hAnsi="微软雅黑" w:hint="eastAsia"/>
          <w:szCs w:val="21"/>
        </w:rPr>
        <w:t>艾拉</w:t>
      </w:r>
      <w:r w:rsidR="006A1FB0">
        <w:rPr>
          <w:rFonts w:ascii="微软雅黑" w:eastAsia="微软雅黑" w:hAnsi="微软雅黑" w:hint="eastAsia"/>
          <w:szCs w:val="21"/>
        </w:rPr>
        <w:t>：</w:t>
      </w:r>
      <w:r>
        <w:rPr>
          <w:rFonts w:ascii="微软雅黑" w:eastAsia="微软雅黑" w:hAnsi="微软雅黑" w:hint="eastAsia"/>
          <w:szCs w:val="21"/>
        </w:rPr>
        <w:t>唔，</w:t>
      </w:r>
      <w:proofErr w:type="gramStart"/>
      <w:r w:rsidR="00D5140F">
        <w:rPr>
          <w:rFonts w:ascii="微软雅黑" w:eastAsia="微软雅黑" w:hAnsi="微软雅黑" w:hint="eastAsia"/>
          <w:szCs w:val="21"/>
        </w:rPr>
        <w:t>汝</w:t>
      </w:r>
      <w:r>
        <w:rPr>
          <w:rFonts w:ascii="微软雅黑" w:eastAsia="微软雅黑" w:hAnsi="微软雅黑" w:hint="eastAsia"/>
          <w:szCs w:val="21"/>
        </w:rPr>
        <w:t>终于</w:t>
      </w:r>
      <w:proofErr w:type="gramEnd"/>
      <w:r>
        <w:rPr>
          <w:rFonts w:ascii="微软雅黑" w:eastAsia="微软雅黑" w:hAnsi="微软雅黑" w:hint="eastAsia"/>
          <w:szCs w:val="21"/>
        </w:rPr>
        <w:t>醒了，吾辈可是一直守在</w:t>
      </w:r>
      <w:r w:rsidR="00D5140F">
        <w:rPr>
          <w:rFonts w:ascii="微软雅黑" w:eastAsia="微软雅黑" w:hAnsi="微软雅黑" w:hint="eastAsia"/>
          <w:szCs w:val="21"/>
        </w:rPr>
        <w:t>这里</w:t>
      </w:r>
      <w:r>
        <w:rPr>
          <w:rFonts w:ascii="微软雅黑" w:eastAsia="微软雅黑" w:hAnsi="微软雅黑" w:hint="eastAsia"/>
          <w:szCs w:val="21"/>
        </w:rPr>
        <w:t>。</w:t>
      </w:r>
    </w:p>
    <w:p w14:paraId="15C5AFE1" w14:textId="1690F8C6" w:rsidR="001473F2" w:rsidRDefault="00A651EB" w:rsidP="006A1FB0">
      <w:pPr>
        <w:ind w:firstLineChars="200" w:firstLine="420"/>
        <w:rPr>
          <w:rFonts w:ascii="微软雅黑" w:eastAsia="微软雅黑" w:hAnsi="微软雅黑"/>
          <w:szCs w:val="21"/>
        </w:rPr>
      </w:pPr>
      <w:r>
        <w:rPr>
          <w:rFonts w:ascii="微软雅黑" w:eastAsia="微软雅黑" w:hAnsi="微软雅黑" w:hint="eastAsia"/>
          <w:szCs w:val="21"/>
        </w:rPr>
        <w:t>魔女：呃，</w:t>
      </w:r>
      <w:r w:rsidR="00D5140F">
        <w:rPr>
          <w:rFonts w:ascii="微软雅黑" w:eastAsia="微软雅黑" w:hAnsi="微软雅黑" w:hint="eastAsia"/>
          <w:szCs w:val="21"/>
        </w:rPr>
        <w:t>谢谢……</w:t>
      </w:r>
    </w:p>
    <w:p w14:paraId="0B19A3CB" w14:textId="7942B36A" w:rsidR="001473F2" w:rsidRDefault="001473F2" w:rsidP="006A1FB0">
      <w:pPr>
        <w:ind w:firstLineChars="200" w:firstLine="420"/>
        <w:rPr>
          <w:rFonts w:ascii="微软雅黑" w:eastAsia="微软雅黑" w:hAnsi="微软雅黑"/>
          <w:szCs w:val="21"/>
        </w:rPr>
      </w:pPr>
      <w:r>
        <w:rPr>
          <w:rFonts w:ascii="微软雅黑" w:eastAsia="微软雅黑" w:hAnsi="微软雅黑" w:hint="eastAsia"/>
          <w:szCs w:val="21"/>
        </w:rPr>
        <w:t>艾拉：看来你还没有完全清醒，喝点水吧。</w:t>
      </w:r>
    </w:p>
    <w:p w14:paraId="0EE9E6A4" w14:textId="4CAD42BC" w:rsidR="001473F2" w:rsidRDefault="001473F2" w:rsidP="006A1FB0">
      <w:pPr>
        <w:ind w:firstLineChars="200" w:firstLine="420"/>
        <w:rPr>
          <w:rFonts w:ascii="微软雅黑" w:eastAsia="微软雅黑" w:hAnsi="微软雅黑"/>
          <w:szCs w:val="21"/>
        </w:rPr>
      </w:pPr>
      <w:r>
        <w:rPr>
          <w:rFonts w:ascii="微软雅黑" w:eastAsia="微软雅黑" w:hAnsi="微软雅黑" w:hint="eastAsia"/>
          <w:szCs w:val="21"/>
        </w:rPr>
        <w:t>旁白：艾拉话音刚落，右手赫然出现一个水壶，源源不断地</w:t>
      </w:r>
      <w:r w:rsidR="009C2DB8">
        <w:rPr>
          <w:rFonts w:ascii="微软雅黑" w:eastAsia="微软雅黑" w:hAnsi="微软雅黑" w:hint="eastAsia"/>
          <w:szCs w:val="21"/>
        </w:rPr>
        <w:t>向外冒出清水。</w:t>
      </w:r>
    </w:p>
    <w:p w14:paraId="2DE60FDF" w14:textId="39BD300F" w:rsidR="009C2DB8" w:rsidRDefault="009C2DB8" w:rsidP="006A1FB0">
      <w:pPr>
        <w:ind w:firstLineChars="200" w:firstLine="420"/>
        <w:rPr>
          <w:rFonts w:ascii="微软雅黑" w:eastAsia="微软雅黑" w:hAnsi="微软雅黑"/>
          <w:szCs w:val="21"/>
        </w:rPr>
      </w:pPr>
      <w:r>
        <w:rPr>
          <w:rFonts w:ascii="微软雅黑" w:eastAsia="微软雅黑" w:hAnsi="微软雅黑" w:hint="eastAsia"/>
          <w:szCs w:val="21"/>
        </w:rPr>
        <w:t>艾拉：</w:t>
      </w:r>
      <w:proofErr w:type="gramStart"/>
      <w:r w:rsidR="00D5140F">
        <w:rPr>
          <w:rFonts w:ascii="微软雅黑" w:eastAsia="微软雅黑" w:hAnsi="微软雅黑" w:hint="eastAsia"/>
          <w:szCs w:val="21"/>
        </w:rPr>
        <w:t>汝</w:t>
      </w:r>
      <w:proofErr w:type="gramEnd"/>
      <w:r w:rsidR="008A00CF">
        <w:rPr>
          <w:rFonts w:ascii="微软雅黑" w:eastAsia="微软雅黑" w:hAnsi="微软雅黑" w:hint="eastAsia"/>
          <w:szCs w:val="21"/>
        </w:rPr>
        <w:t>昏迷</w:t>
      </w:r>
      <w:r>
        <w:rPr>
          <w:rFonts w:ascii="微软雅黑" w:eastAsia="微软雅黑" w:hAnsi="微软雅黑" w:hint="eastAsia"/>
          <w:szCs w:val="21"/>
        </w:rPr>
        <w:t>了好几百年，这段时间一直有怪物过来，它们好像</w:t>
      </w:r>
      <w:r w:rsidR="00D5140F">
        <w:rPr>
          <w:rFonts w:ascii="微软雅黑" w:eastAsia="微软雅黑" w:hAnsi="微软雅黑" w:hint="eastAsia"/>
          <w:szCs w:val="21"/>
        </w:rPr>
        <w:t>对汝</w:t>
      </w:r>
      <w:r>
        <w:rPr>
          <w:rFonts w:ascii="微软雅黑" w:eastAsia="微软雅黑" w:hAnsi="微软雅黑" w:hint="eastAsia"/>
          <w:szCs w:val="21"/>
        </w:rPr>
        <w:t>怀里的水晶球很感兴趣。</w:t>
      </w:r>
    </w:p>
    <w:p w14:paraId="1A3EE47D" w14:textId="2731D6F8" w:rsidR="00EE5570" w:rsidRDefault="009C2DB8" w:rsidP="006A1FB0">
      <w:pPr>
        <w:ind w:firstLineChars="200" w:firstLine="420"/>
        <w:rPr>
          <w:rFonts w:ascii="微软雅黑" w:eastAsia="微软雅黑" w:hAnsi="微软雅黑"/>
          <w:szCs w:val="21"/>
        </w:rPr>
      </w:pPr>
      <w:r>
        <w:rPr>
          <w:rFonts w:ascii="微软雅黑" w:eastAsia="微软雅黑" w:hAnsi="微软雅黑" w:hint="eastAsia"/>
          <w:szCs w:val="21"/>
        </w:rPr>
        <w:t>魔女：几百年</w:t>
      </w:r>
      <w:r w:rsidR="00A651EB">
        <w:rPr>
          <w:rFonts w:ascii="微软雅黑" w:eastAsia="微软雅黑" w:hAnsi="微软雅黑" w:hint="eastAsia"/>
          <w:szCs w:val="21"/>
        </w:rPr>
        <w:t>……</w:t>
      </w:r>
      <w:r>
        <w:rPr>
          <w:rFonts w:ascii="微软雅黑" w:eastAsia="微软雅黑" w:hAnsi="微软雅黑" w:hint="eastAsia"/>
          <w:szCs w:val="21"/>
        </w:rPr>
        <w:t>？</w:t>
      </w:r>
    </w:p>
    <w:p w14:paraId="550181B5" w14:textId="0A73F101" w:rsidR="009C2DB8" w:rsidRDefault="00EE5570" w:rsidP="006A1FB0">
      <w:pPr>
        <w:ind w:firstLineChars="200" w:firstLine="420"/>
        <w:rPr>
          <w:rFonts w:ascii="微软雅黑" w:eastAsia="微软雅黑" w:hAnsi="微软雅黑"/>
          <w:szCs w:val="21"/>
        </w:rPr>
      </w:pPr>
      <w:r>
        <w:rPr>
          <w:rFonts w:ascii="微软雅黑" w:eastAsia="微软雅黑" w:hAnsi="微软雅黑" w:hint="eastAsia"/>
          <w:szCs w:val="21"/>
        </w:rPr>
        <w:t>魔女：</w:t>
      </w:r>
      <w:r w:rsidR="009C2DB8">
        <w:rPr>
          <w:rFonts w:ascii="微软雅黑" w:eastAsia="微软雅黑" w:hAnsi="微软雅黑" w:hint="eastAsia"/>
          <w:szCs w:val="21"/>
        </w:rPr>
        <w:t>这些都是诱导后的假象，我</w:t>
      </w:r>
      <w:r>
        <w:rPr>
          <w:rFonts w:ascii="微软雅黑" w:eastAsia="微软雅黑" w:hAnsi="微软雅黑" w:hint="eastAsia"/>
          <w:szCs w:val="21"/>
        </w:rPr>
        <w:t>必须</w:t>
      </w:r>
      <w:r w:rsidR="009C2DB8">
        <w:rPr>
          <w:rFonts w:ascii="微软雅黑" w:eastAsia="微软雅黑" w:hAnsi="微软雅黑" w:hint="eastAsia"/>
          <w:szCs w:val="21"/>
        </w:rPr>
        <w:t>打破它。</w:t>
      </w:r>
    </w:p>
    <w:p w14:paraId="373986B0" w14:textId="449C6CE7" w:rsidR="009C2DB8" w:rsidRDefault="009C2DB8" w:rsidP="006A1FB0">
      <w:pPr>
        <w:ind w:firstLineChars="200" w:firstLine="420"/>
        <w:rPr>
          <w:rFonts w:ascii="微软雅黑" w:eastAsia="微软雅黑" w:hAnsi="微软雅黑"/>
          <w:szCs w:val="21"/>
        </w:rPr>
      </w:pPr>
      <w:r>
        <w:rPr>
          <w:rFonts w:ascii="微软雅黑" w:eastAsia="微软雅黑" w:hAnsi="微软雅黑" w:hint="eastAsia"/>
          <w:szCs w:val="21"/>
        </w:rPr>
        <w:t>艾拉：</w:t>
      </w:r>
      <w:r w:rsidR="00EE5570">
        <w:rPr>
          <w:rFonts w:ascii="微软雅黑" w:eastAsia="微软雅黑" w:hAnsi="微软雅黑" w:hint="eastAsia"/>
          <w:szCs w:val="21"/>
        </w:rPr>
        <w:t>别想啦，吾辈已经被困在这里几千年了。</w:t>
      </w:r>
    </w:p>
    <w:p w14:paraId="3FA3EDFC" w14:textId="67B55AFD" w:rsidR="00EE5570" w:rsidRDefault="00EE5570" w:rsidP="006A1FB0">
      <w:pPr>
        <w:ind w:firstLineChars="200" w:firstLine="420"/>
        <w:rPr>
          <w:rFonts w:ascii="微软雅黑" w:eastAsia="微软雅黑" w:hAnsi="微软雅黑"/>
          <w:szCs w:val="21"/>
        </w:rPr>
      </w:pPr>
      <w:r>
        <w:rPr>
          <w:rFonts w:ascii="微软雅黑" w:eastAsia="微软雅黑" w:hAnsi="微软雅黑" w:hint="eastAsia"/>
          <w:szCs w:val="21"/>
        </w:rPr>
        <w:t>艾拉：当然，</w:t>
      </w:r>
      <w:proofErr w:type="gramStart"/>
      <w:r>
        <w:rPr>
          <w:rFonts w:ascii="微软雅黑" w:eastAsia="微软雅黑" w:hAnsi="微软雅黑" w:hint="eastAsia"/>
          <w:szCs w:val="21"/>
        </w:rPr>
        <w:t>吾辈也不会让汝</w:t>
      </w:r>
      <w:proofErr w:type="gramEnd"/>
      <w:r>
        <w:rPr>
          <w:rFonts w:ascii="微软雅黑" w:eastAsia="微软雅黑" w:hAnsi="微软雅黑" w:hint="eastAsia"/>
          <w:szCs w:val="21"/>
        </w:rPr>
        <w:t>打破这里</w:t>
      </w:r>
      <w:r w:rsidR="00A651EB">
        <w:rPr>
          <w:rFonts w:ascii="微软雅黑" w:eastAsia="微软雅黑" w:hAnsi="微软雅黑" w:hint="eastAsia"/>
          <w:szCs w:val="21"/>
        </w:rPr>
        <w:t>~</w:t>
      </w:r>
    </w:p>
    <w:p w14:paraId="660B72CB" w14:textId="64DAB0B6" w:rsidR="009C2DB8" w:rsidRDefault="009C2DB8" w:rsidP="006A1FB0">
      <w:pPr>
        <w:ind w:firstLineChars="200" w:firstLine="420"/>
        <w:rPr>
          <w:rFonts w:ascii="微软雅黑" w:eastAsia="微软雅黑" w:hAnsi="微软雅黑"/>
          <w:szCs w:val="21"/>
        </w:rPr>
      </w:pPr>
      <w:r>
        <w:rPr>
          <w:rFonts w:ascii="微软雅黑" w:eastAsia="微软雅黑" w:hAnsi="微软雅黑" w:hint="eastAsia"/>
          <w:szCs w:val="21"/>
        </w:rPr>
        <w:t>魔女：为什么？</w:t>
      </w:r>
    </w:p>
    <w:p w14:paraId="34BA15E0" w14:textId="66471567" w:rsidR="009C2DB8" w:rsidRDefault="009C2DB8" w:rsidP="006A1FB0">
      <w:pPr>
        <w:ind w:firstLineChars="200" w:firstLine="420"/>
        <w:rPr>
          <w:rFonts w:ascii="微软雅黑" w:eastAsia="微软雅黑" w:hAnsi="微软雅黑"/>
          <w:szCs w:val="21"/>
        </w:rPr>
      </w:pPr>
      <w:r>
        <w:rPr>
          <w:rFonts w:ascii="微软雅黑" w:eastAsia="微软雅黑" w:hAnsi="微软雅黑" w:hint="eastAsia"/>
          <w:szCs w:val="21"/>
        </w:rPr>
        <w:t>艾拉：</w:t>
      </w:r>
      <w:r w:rsidR="00EE5570">
        <w:rPr>
          <w:rFonts w:ascii="微软雅黑" w:eastAsia="微软雅黑" w:hAnsi="微软雅黑" w:hint="eastAsia"/>
          <w:szCs w:val="21"/>
        </w:rPr>
        <w:t>因为</w:t>
      </w:r>
      <w:proofErr w:type="gramStart"/>
      <w:r>
        <w:rPr>
          <w:rFonts w:ascii="微软雅黑" w:eastAsia="微软雅黑" w:hAnsi="微软雅黑" w:hint="eastAsia"/>
          <w:szCs w:val="21"/>
        </w:rPr>
        <w:t>吾辈在</w:t>
      </w:r>
      <w:proofErr w:type="gramEnd"/>
      <w:r>
        <w:rPr>
          <w:rFonts w:ascii="微软雅黑" w:eastAsia="微软雅黑" w:hAnsi="微软雅黑" w:hint="eastAsia"/>
          <w:szCs w:val="21"/>
        </w:rPr>
        <w:t>这里可以无忧无虑地生活，想要什么就有什么，想玩什么就玩什么。</w:t>
      </w:r>
    </w:p>
    <w:p w14:paraId="349C2F9E" w14:textId="5FCA2247" w:rsidR="00D5140F" w:rsidRDefault="00D5140F" w:rsidP="006A1FB0">
      <w:pPr>
        <w:ind w:firstLineChars="200" w:firstLine="420"/>
        <w:rPr>
          <w:rFonts w:ascii="微软雅黑" w:eastAsia="微软雅黑" w:hAnsi="微软雅黑"/>
          <w:szCs w:val="21"/>
        </w:rPr>
      </w:pPr>
      <w:r>
        <w:rPr>
          <w:rFonts w:ascii="微软雅黑" w:eastAsia="微软雅黑" w:hAnsi="微软雅黑" w:hint="eastAsia"/>
          <w:szCs w:val="21"/>
        </w:rPr>
        <w:t>魔女：可是，这里的一切都是假象。</w:t>
      </w:r>
    </w:p>
    <w:p w14:paraId="6891D755" w14:textId="601B12E1" w:rsidR="00D5140F" w:rsidRDefault="00D5140F" w:rsidP="006A1FB0">
      <w:pPr>
        <w:ind w:firstLineChars="200" w:firstLine="420"/>
        <w:rPr>
          <w:rFonts w:ascii="微软雅黑" w:eastAsia="微软雅黑" w:hAnsi="微软雅黑"/>
          <w:szCs w:val="21"/>
        </w:rPr>
      </w:pPr>
      <w:r>
        <w:rPr>
          <w:rFonts w:ascii="微软雅黑" w:eastAsia="微软雅黑" w:hAnsi="微软雅黑" w:hint="eastAsia"/>
          <w:szCs w:val="21"/>
        </w:rPr>
        <w:t>艾拉：人类真是奇怪，假象又如何？</w:t>
      </w:r>
      <w:proofErr w:type="gramStart"/>
      <w:r>
        <w:rPr>
          <w:rFonts w:ascii="微软雅黑" w:eastAsia="微软雅黑" w:hAnsi="微软雅黑" w:hint="eastAsia"/>
          <w:szCs w:val="21"/>
        </w:rPr>
        <w:t>吾辈并</w:t>
      </w:r>
      <w:proofErr w:type="gramEnd"/>
      <w:r>
        <w:rPr>
          <w:rFonts w:ascii="微软雅黑" w:eastAsia="微软雅黑" w:hAnsi="微软雅黑" w:hint="eastAsia"/>
          <w:szCs w:val="21"/>
        </w:rPr>
        <w:t>不关心，吾辈只想</w:t>
      </w:r>
      <w:r w:rsidR="008A00CF">
        <w:rPr>
          <w:rFonts w:ascii="微软雅黑" w:eastAsia="微软雅黑" w:hAnsi="微软雅黑" w:hint="eastAsia"/>
          <w:szCs w:val="21"/>
        </w:rPr>
        <w:t>无忧无虑地</w:t>
      </w:r>
      <w:r>
        <w:rPr>
          <w:rFonts w:ascii="微软雅黑" w:eastAsia="微软雅黑" w:hAnsi="微软雅黑" w:hint="eastAsia"/>
          <w:szCs w:val="21"/>
        </w:rPr>
        <w:t>一直玩耍。</w:t>
      </w:r>
    </w:p>
    <w:p w14:paraId="120A74DE" w14:textId="6B29B571" w:rsidR="00D5140F" w:rsidRDefault="00D5140F" w:rsidP="006A1FB0">
      <w:pPr>
        <w:ind w:firstLineChars="200" w:firstLine="420"/>
        <w:rPr>
          <w:rFonts w:ascii="微软雅黑" w:eastAsia="微软雅黑" w:hAnsi="微软雅黑"/>
          <w:szCs w:val="21"/>
        </w:rPr>
      </w:pPr>
      <w:r>
        <w:rPr>
          <w:rFonts w:ascii="微软雅黑" w:eastAsia="微软雅黑" w:hAnsi="微软雅黑" w:hint="eastAsia"/>
          <w:szCs w:val="21"/>
        </w:rPr>
        <w:t>魔女：</w:t>
      </w:r>
      <w:r w:rsidR="008A00CF">
        <w:rPr>
          <w:rFonts w:ascii="微软雅黑" w:eastAsia="微软雅黑" w:hAnsi="微软雅黑" w:hint="eastAsia"/>
          <w:szCs w:val="21"/>
        </w:rPr>
        <w:t>但是</w:t>
      </w:r>
      <w:r w:rsidR="00A651EB">
        <w:rPr>
          <w:rFonts w:ascii="微软雅黑" w:eastAsia="微软雅黑" w:hAnsi="微软雅黑" w:hint="eastAsia"/>
          <w:szCs w:val="21"/>
        </w:rPr>
        <w:t>，</w:t>
      </w:r>
      <w:proofErr w:type="gramStart"/>
      <w:r w:rsidR="008A00CF">
        <w:rPr>
          <w:rFonts w:ascii="微软雅黑" w:eastAsia="微软雅黑" w:hAnsi="微软雅黑" w:hint="eastAsia"/>
          <w:szCs w:val="21"/>
        </w:rPr>
        <w:t>一个人玩</w:t>
      </w:r>
      <w:r w:rsidR="00EE5570">
        <w:rPr>
          <w:rFonts w:ascii="微软雅黑" w:eastAsia="微软雅黑" w:hAnsi="微软雅黑" w:hint="eastAsia"/>
          <w:szCs w:val="21"/>
        </w:rPr>
        <w:t>会很</w:t>
      </w:r>
      <w:proofErr w:type="gramEnd"/>
      <w:r w:rsidR="00EE5570">
        <w:rPr>
          <w:rFonts w:ascii="微软雅黑" w:eastAsia="微软雅黑" w:hAnsi="微软雅黑" w:hint="eastAsia"/>
          <w:szCs w:val="21"/>
        </w:rPr>
        <w:t>孤独吧？</w:t>
      </w:r>
    </w:p>
    <w:p w14:paraId="12DC0320" w14:textId="70B31C9C" w:rsidR="00D5140F" w:rsidRDefault="00EE5570" w:rsidP="006A1FB0">
      <w:pPr>
        <w:ind w:firstLineChars="200" w:firstLine="420"/>
        <w:rPr>
          <w:rFonts w:ascii="微软雅黑" w:eastAsia="微软雅黑" w:hAnsi="微软雅黑"/>
          <w:szCs w:val="21"/>
        </w:rPr>
      </w:pPr>
      <w:r>
        <w:rPr>
          <w:rFonts w:ascii="微软雅黑" w:eastAsia="微软雅黑" w:hAnsi="微软雅黑" w:hint="eastAsia"/>
          <w:szCs w:val="21"/>
        </w:rPr>
        <w:t>艾拉：所以</w:t>
      </w:r>
      <w:proofErr w:type="gramStart"/>
      <w:r>
        <w:rPr>
          <w:rFonts w:ascii="微软雅黑" w:eastAsia="微软雅黑" w:hAnsi="微软雅黑" w:hint="eastAsia"/>
          <w:szCs w:val="21"/>
        </w:rPr>
        <w:t>吾辈才</w:t>
      </w:r>
      <w:proofErr w:type="gramEnd"/>
      <w:r>
        <w:rPr>
          <w:rFonts w:ascii="微软雅黑" w:eastAsia="微软雅黑" w:hAnsi="微软雅黑" w:hint="eastAsia"/>
          <w:szCs w:val="21"/>
        </w:rPr>
        <w:t>在思考，怎么</w:t>
      </w:r>
      <w:r w:rsidR="00A651EB">
        <w:rPr>
          <w:rFonts w:ascii="微软雅黑" w:eastAsia="微软雅黑" w:hAnsi="微软雅黑" w:hint="eastAsia"/>
          <w:szCs w:val="21"/>
        </w:rPr>
        <w:t>才能</w:t>
      </w:r>
      <w:r>
        <w:rPr>
          <w:rFonts w:ascii="微软雅黑" w:eastAsia="微软雅黑" w:hAnsi="微软雅黑" w:hint="eastAsia"/>
          <w:szCs w:val="21"/>
        </w:rPr>
        <w:t>把诺忒娜和梅莫菲斯</w:t>
      </w:r>
      <w:r w:rsidR="00A651EB">
        <w:rPr>
          <w:rFonts w:ascii="微软雅黑" w:eastAsia="微软雅黑" w:hAnsi="微软雅黑" w:hint="eastAsia"/>
          <w:szCs w:val="21"/>
        </w:rPr>
        <w:t>给</w:t>
      </w:r>
      <w:r>
        <w:rPr>
          <w:rFonts w:ascii="微软雅黑" w:eastAsia="微软雅黑" w:hAnsi="微软雅黑" w:hint="eastAsia"/>
          <w:szCs w:val="21"/>
        </w:rPr>
        <w:t>带进来。</w:t>
      </w:r>
    </w:p>
    <w:p w14:paraId="767F33DB" w14:textId="29355AEF" w:rsidR="00EE5570" w:rsidRDefault="00EE5570" w:rsidP="006A1FB0">
      <w:pPr>
        <w:ind w:firstLineChars="200" w:firstLine="420"/>
        <w:rPr>
          <w:rFonts w:ascii="微软雅黑" w:eastAsia="微软雅黑" w:hAnsi="微软雅黑"/>
          <w:szCs w:val="21"/>
        </w:rPr>
      </w:pPr>
      <w:r>
        <w:rPr>
          <w:rFonts w:ascii="微软雅黑" w:eastAsia="微软雅黑" w:hAnsi="微软雅黑" w:hint="eastAsia"/>
          <w:szCs w:val="21"/>
        </w:rPr>
        <w:lastRenderedPageBreak/>
        <w:t>艾拉：</w:t>
      </w:r>
      <w:proofErr w:type="gramStart"/>
      <w:r>
        <w:rPr>
          <w:rFonts w:ascii="微软雅黑" w:eastAsia="微软雅黑" w:hAnsi="微软雅黑" w:hint="eastAsia"/>
          <w:szCs w:val="21"/>
        </w:rPr>
        <w:t>汝</w:t>
      </w:r>
      <w:proofErr w:type="gramEnd"/>
      <w:r>
        <w:rPr>
          <w:rFonts w:ascii="微软雅黑" w:eastAsia="微软雅黑" w:hAnsi="微软雅黑" w:hint="eastAsia"/>
          <w:szCs w:val="21"/>
        </w:rPr>
        <w:t>可能不知道诺忒娜和梅莫菲斯是谁，她们都是吾辈的好朋友。</w:t>
      </w:r>
    </w:p>
    <w:p w14:paraId="7EEE3D57" w14:textId="7697BD76" w:rsidR="008A00CF" w:rsidRDefault="008A00CF" w:rsidP="006A1FB0">
      <w:pPr>
        <w:ind w:firstLineChars="200" w:firstLine="420"/>
        <w:rPr>
          <w:rFonts w:ascii="微软雅黑" w:eastAsia="微软雅黑" w:hAnsi="微软雅黑"/>
          <w:szCs w:val="21"/>
        </w:rPr>
      </w:pPr>
      <w:r>
        <w:rPr>
          <w:rFonts w:ascii="微软雅黑" w:eastAsia="微软雅黑" w:hAnsi="微软雅黑" w:hint="eastAsia"/>
          <w:szCs w:val="21"/>
        </w:rPr>
        <w:t>艾拉：如果她们都</w:t>
      </w:r>
      <w:proofErr w:type="gramStart"/>
      <w:r>
        <w:rPr>
          <w:rFonts w:ascii="微软雅黑" w:eastAsia="微软雅黑" w:hAnsi="微软雅黑" w:hint="eastAsia"/>
          <w:szCs w:val="21"/>
        </w:rPr>
        <w:t>在的话</w:t>
      </w:r>
      <w:proofErr w:type="gramEnd"/>
      <w:r>
        <w:rPr>
          <w:rFonts w:ascii="微软雅黑" w:eastAsia="微软雅黑" w:hAnsi="微软雅黑" w:hint="eastAsia"/>
          <w:szCs w:val="21"/>
        </w:rPr>
        <w:t>……</w:t>
      </w:r>
    </w:p>
    <w:p w14:paraId="0E3DBAB8" w14:textId="198C2AFE" w:rsidR="00D5140F" w:rsidRDefault="008A00CF" w:rsidP="006A1FB0">
      <w:pPr>
        <w:ind w:firstLineChars="200" w:firstLine="420"/>
        <w:rPr>
          <w:rFonts w:ascii="微软雅黑" w:eastAsia="微软雅黑" w:hAnsi="微软雅黑"/>
          <w:szCs w:val="21"/>
        </w:rPr>
      </w:pPr>
      <w:r>
        <w:rPr>
          <w:rFonts w:ascii="微软雅黑" w:eastAsia="微软雅黑" w:hAnsi="微软雅黑" w:hint="eastAsia"/>
          <w:szCs w:val="21"/>
        </w:rPr>
        <w:t>魔女：走吧，我带你去找他们。</w:t>
      </w:r>
    </w:p>
    <w:p w14:paraId="5FA41187" w14:textId="0028DDB3" w:rsidR="00D5140F" w:rsidRDefault="00D5140F" w:rsidP="006A1FB0">
      <w:pPr>
        <w:ind w:firstLineChars="200" w:firstLine="420"/>
        <w:rPr>
          <w:rFonts w:ascii="微软雅黑" w:eastAsia="微软雅黑" w:hAnsi="微软雅黑"/>
          <w:szCs w:val="21"/>
        </w:rPr>
      </w:pPr>
      <w:r>
        <w:rPr>
          <w:rFonts w:ascii="微软雅黑" w:eastAsia="微软雅黑" w:hAnsi="微软雅黑" w:hint="eastAsia"/>
          <w:szCs w:val="21"/>
        </w:rPr>
        <w:t>艾拉：</w:t>
      </w:r>
      <w:r w:rsidR="00045AA0">
        <w:rPr>
          <w:rFonts w:ascii="微软雅黑" w:eastAsia="微软雅黑" w:hAnsi="微软雅黑" w:hint="eastAsia"/>
          <w:szCs w:val="21"/>
        </w:rPr>
        <w:t>吾辈已经将这里翻了个底朝天</w:t>
      </w:r>
      <w:r w:rsidR="008A00CF">
        <w:rPr>
          <w:rFonts w:ascii="微软雅黑" w:eastAsia="微软雅黑" w:hAnsi="微软雅黑" w:hint="eastAsia"/>
          <w:szCs w:val="21"/>
        </w:rPr>
        <w:t>，</w:t>
      </w:r>
      <w:r w:rsidR="00045AA0">
        <w:rPr>
          <w:rFonts w:ascii="微软雅黑" w:eastAsia="微软雅黑" w:hAnsi="微软雅黑" w:hint="eastAsia"/>
          <w:szCs w:val="21"/>
        </w:rPr>
        <w:t>也没有找到她们</w:t>
      </w:r>
      <w:r w:rsidR="008A00CF">
        <w:rPr>
          <w:rFonts w:ascii="微软雅黑" w:eastAsia="微软雅黑" w:hAnsi="微软雅黑" w:hint="eastAsia"/>
          <w:szCs w:val="21"/>
        </w:rPr>
        <w:t>。</w:t>
      </w:r>
    </w:p>
    <w:p w14:paraId="6754B707" w14:textId="56073DAB" w:rsidR="00D5140F" w:rsidRDefault="00D5140F" w:rsidP="006A1FB0">
      <w:pPr>
        <w:ind w:firstLineChars="200" w:firstLine="420"/>
        <w:rPr>
          <w:rFonts w:ascii="微软雅黑" w:eastAsia="微软雅黑" w:hAnsi="微软雅黑"/>
          <w:szCs w:val="21"/>
        </w:rPr>
      </w:pPr>
      <w:r>
        <w:rPr>
          <w:rFonts w:ascii="微软雅黑" w:eastAsia="微软雅黑" w:hAnsi="微软雅黑" w:hint="eastAsia"/>
          <w:szCs w:val="21"/>
        </w:rPr>
        <w:t>魔女：</w:t>
      </w:r>
      <w:r w:rsidR="008A00CF">
        <w:rPr>
          <w:rFonts w:ascii="微软雅黑" w:eastAsia="微软雅黑" w:hAnsi="微软雅黑" w:hint="eastAsia"/>
          <w:szCs w:val="21"/>
        </w:rPr>
        <w:t>她们在</w:t>
      </w:r>
      <w:r>
        <w:rPr>
          <w:rFonts w:ascii="微软雅黑" w:eastAsia="微软雅黑" w:hAnsi="微软雅黑" w:hint="eastAsia"/>
          <w:szCs w:val="21"/>
        </w:rPr>
        <w:t>现实世界</w:t>
      </w:r>
      <w:r w:rsidR="008A00CF">
        <w:rPr>
          <w:rFonts w:ascii="微软雅黑" w:eastAsia="微软雅黑" w:hAnsi="微软雅黑" w:hint="eastAsia"/>
          <w:szCs w:val="21"/>
        </w:rPr>
        <w:t>，我们回去就能见到她们。</w:t>
      </w:r>
    </w:p>
    <w:p w14:paraId="16F954DF" w14:textId="103D3B0D" w:rsidR="0070120A" w:rsidRPr="00871039" w:rsidRDefault="0070120A" w:rsidP="006A1FB0">
      <w:pPr>
        <w:ind w:firstLineChars="200" w:firstLine="420"/>
        <w:rPr>
          <w:rFonts w:ascii="微软雅黑" w:eastAsia="微软雅黑" w:hAnsi="微软雅黑"/>
          <w:szCs w:val="21"/>
        </w:rPr>
      </w:pPr>
      <w:r>
        <w:rPr>
          <w:rFonts w:ascii="微软雅黑" w:eastAsia="微软雅黑" w:hAnsi="微软雅黑" w:hint="eastAsia"/>
          <w:szCs w:val="21"/>
        </w:rPr>
        <w:t>艾拉：</w:t>
      </w:r>
      <w:r w:rsidR="001B6F27">
        <w:rPr>
          <w:rFonts w:ascii="微软雅黑" w:eastAsia="微软雅黑" w:hAnsi="微软雅黑" w:hint="eastAsia"/>
          <w:szCs w:val="21"/>
        </w:rPr>
        <w:t>哈？！</w:t>
      </w:r>
      <w:r w:rsidR="00871039" w:rsidRPr="00871039">
        <w:rPr>
          <w:rFonts w:ascii="微软雅黑" w:eastAsia="微软雅黑" w:hAnsi="微软雅黑" w:hint="eastAsia"/>
          <w:szCs w:val="21"/>
        </w:rPr>
        <w:t>放弃吧，吾辈尝试过很多次，</w:t>
      </w:r>
      <w:r w:rsidR="00DD5B5B">
        <w:rPr>
          <w:rFonts w:ascii="微软雅黑" w:eastAsia="微软雅黑" w:hAnsi="微软雅黑" w:hint="eastAsia"/>
          <w:szCs w:val="21"/>
        </w:rPr>
        <w:t>根本不可能回去</w:t>
      </w:r>
      <w:r w:rsidR="00871039" w:rsidRPr="00871039">
        <w:rPr>
          <w:rFonts w:ascii="微软雅黑" w:eastAsia="微软雅黑" w:hAnsi="微软雅黑" w:hint="eastAsia"/>
          <w:szCs w:val="21"/>
        </w:rPr>
        <w:t>。</w:t>
      </w:r>
    </w:p>
    <w:p w14:paraId="127FE2C3" w14:textId="0CFB6C50" w:rsidR="00EE5570" w:rsidRDefault="00EE5570" w:rsidP="006A1FB0">
      <w:pPr>
        <w:ind w:firstLineChars="200" w:firstLine="420"/>
        <w:rPr>
          <w:rFonts w:ascii="微软雅黑" w:eastAsia="微软雅黑" w:hAnsi="微软雅黑"/>
          <w:szCs w:val="21"/>
        </w:rPr>
      </w:pPr>
      <w:r>
        <w:rPr>
          <w:rFonts w:ascii="微软雅黑" w:eastAsia="微软雅黑" w:hAnsi="微软雅黑" w:hint="eastAsia"/>
          <w:szCs w:val="21"/>
        </w:rPr>
        <w:t>魔女：放心吧，这个水晶球会</w:t>
      </w:r>
      <w:r w:rsidR="00F12315">
        <w:rPr>
          <w:rFonts w:ascii="微软雅黑" w:eastAsia="微软雅黑" w:hAnsi="微软雅黑" w:hint="eastAsia"/>
          <w:szCs w:val="21"/>
        </w:rPr>
        <w:t>带</w:t>
      </w:r>
      <w:r>
        <w:rPr>
          <w:rFonts w:ascii="微软雅黑" w:eastAsia="微软雅黑" w:hAnsi="微软雅黑" w:hint="eastAsia"/>
          <w:szCs w:val="21"/>
        </w:rPr>
        <w:t>我们回去。</w:t>
      </w:r>
    </w:p>
    <w:p w14:paraId="1DE3A0FA" w14:textId="2E42E00E" w:rsidR="0070120A" w:rsidRDefault="0070120A" w:rsidP="006A1FB0">
      <w:pPr>
        <w:ind w:firstLineChars="200" w:firstLine="420"/>
        <w:rPr>
          <w:rFonts w:ascii="微软雅黑" w:eastAsia="微软雅黑" w:hAnsi="微软雅黑"/>
          <w:szCs w:val="21"/>
        </w:rPr>
      </w:pPr>
      <w:r>
        <w:rPr>
          <w:rFonts w:ascii="微软雅黑" w:eastAsia="微软雅黑" w:hAnsi="微软雅黑" w:hint="eastAsia"/>
          <w:szCs w:val="21"/>
        </w:rPr>
        <w:t>艾拉：</w:t>
      </w:r>
      <w:r w:rsidR="00F12315">
        <w:rPr>
          <w:rFonts w:ascii="微软雅黑" w:eastAsia="微软雅黑" w:hAnsi="微软雅黑" w:hint="eastAsia"/>
          <w:szCs w:val="21"/>
        </w:rPr>
        <w:t>什么？</w:t>
      </w:r>
      <w:r>
        <w:rPr>
          <w:rFonts w:ascii="微软雅黑" w:eastAsia="微软雅黑" w:hAnsi="微软雅黑" w:hint="eastAsia"/>
          <w:szCs w:val="21"/>
        </w:rPr>
        <w:t>等等，</w:t>
      </w:r>
      <w:proofErr w:type="gramStart"/>
      <w:r>
        <w:rPr>
          <w:rFonts w:ascii="微软雅黑" w:eastAsia="微软雅黑" w:hAnsi="微软雅黑" w:hint="eastAsia"/>
          <w:szCs w:val="21"/>
        </w:rPr>
        <w:t>别</w:t>
      </w:r>
      <w:r w:rsidR="005027F4">
        <w:rPr>
          <w:rFonts w:ascii="微软雅黑" w:eastAsia="微软雅黑" w:hAnsi="微软雅黑" w:hint="eastAsia"/>
          <w:szCs w:val="21"/>
        </w:rPr>
        <w:t>拽</w:t>
      </w:r>
      <w:r>
        <w:rPr>
          <w:rFonts w:ascii="微软雅黑" w:eastAsia="微软雅黑" w:hAnsi="微软雅黑" w:hint="eastAsia"/>
          <w:szCs w:val="21"/>
        </w:rPr>
        <w:t>吾辈</w:t>
      </w:r>
      <w:proofErr w:type="gramEnd"/>
      <w:r>
        <w:rPr>
          <w:rFonts w:ascii="微软雅黑" w:eastAsia="微软雅黑" w:hAnsi="微软雅黑" w:hint="eastAsia"/>
          <w:szCs w:val="21"/>
        </w:rPr>
        <w:t>的尾巴！</w:t>
      </w:r>
    </w:p>
    <w:p w14:paraId="0A0F8B0B" w14:textId="47B1AC29" w:rsidR="00872ADF" w:rsidRPr="00872ADF" w:rsidRDefault="00872ADF" w:rsidP="006A1FB0">
      <w:pPr>
        <w:ind w:firstLineChars="200" w:firstLine="420"/>
        <w:rPr>
          <w:rFonts w:ascii="微软雅黑" w:eastAsia="微软雅黑" w:hAnsi="微软雅黑"/>
          <w:b/>
          <w:szCs w:val="21"/>
        </w:rPr>
      </w:pPr>
      <w:r w:rsidRPr="00872ADF">
        <w:rPr>
          <w:rFonts w:ascii="微软雅黑" w:eastAsia="微软雅黑" w:hAnsi="微软雅黑" w:hint="eastAsia"/>
          <w:b/>
          <w:szCs w:val="21"/>
        </w:rPr>
        <w:t>屏幕压黑再亮起</w:t>
      </w:r>
      <w:r>
        <w:rPr>
          <w:rFonts w:ascii="微软雅黑" w:eastAsia="微软雅黑" w:hAnsi="微软雅黑" w:hint="eastAsia"/>
          <w:b/>
          <w:szCs w:val="21"/>
        </w:rPr>
        <w:t>，</w:t>
      </w:r>
      <w:r w:rsidRPr="00872ADF">
        <w:rPr>
          <w:rFonts w:ascii="微软雅黑" w:eastAsia="微软雅黑" w:hAnsi="微软雅黑" w:hint="eastAsia"/>
          <w:b/>
          <w:szCs w:val="21"/>
        </w:rPr>
        <w:t>转场。</w:t>
      </w:r>
    </w:p>
    <w:p w14:paraId="54AF08A9" w14:textId="77777777" w:rsidR="00872ADF" w:rsidRDefault="00872ADF" w:rsidP="00872ADF">
      <w:pPr>
        <w:ind w:firstLineChars="200" w:firstLine="420"/>
        <w:rPr>
          <w:rFonts w:ascii="微软雅黑" w:eastAsia="微软雅黑" w:hAnsi="微软雅黑"/>
          <w:szCs w:val="21"/>
        </w:rPr>
      </w:pPr>
      <w:r>
        <w:rPr>
          <w:rFonts w:ascii="微软雅黑" w:eastAsia="微软雅黑" w:hAnsi="微软雅黑" w:hint="eastAsia"/>
          <w:szCs w:val="21"/>
        </w:rPr>
        <w:t>魔女：我们回来了。</w:t>
      </w:r>
    </w:p>
    <w:p w14:paraId="59EC1B9A" w14:textId="4B356E33" w:rsidR="00872ADF" w:rsidRDefault="00045AA0" w:rsidP="00872ADF">
      <w:pPr>
        <w:ind w:firstLineChars="200" w:firstLine="420"/>
        <w:rPr>
          <w:rFonts w:ascii="微软雅黑" w:eastAsia="微软雅黑" w:hAnsi="微软雅黑"/>
          <w:szCs w:val="21"/>
        </w:rPr>
      </w:pPr>
      <w:r>
        <w:rPr>
          <w:rFonts w:ascii="微软雅黑" w:eastAsia="微软雅黑" w:hAnsi="微软雅黑" w:hint="eastAsia"/>
          <w:szCs w:val="21"/>
        </w:rPr>
        <w:t>南奈尔：没想到，</w:t>
      </w:r>
      <w:r w:rsidR="00DD5B5B">
        <w:rPr>
          <w:rFonts w:ascii="微软雅黑" w:eastAsia="微软雅黑" w:hAnsi="微软雅黑" w:hint="eastAsia"/>
          <w:szCs w:val="21"/>
        </w:rPr>
        <w:t>竟然连诱导的力量也</w:t>
      </w:r>
      <w:r w:rsidR="00872ADF">
        <w:rPr>
          <w:rFonts w:ascii="微软雅黑" w:eastAsia="微软雅黑" w:hAnsi="微软雅黑" w:hint="eastAsia"/>
          <w:szCs w:val="21"/>
        </w:rPr>
        <w:t>没能困住你……</w:t>
      </w:r>
    </w:p>
    <w:p w14:paraId="51EBC57A" w14:textId="7F0D9ECB" w:rsidR="00872ADF" w:rsidRDefault="00872ADF" w:rsidP="00872ADF">
      <w:pPr>
        <w:ind w:firstLineChars="200" w:firstLine="420"/>
        <w:rPr>
          <w:rFonts w:ascii="微软雅黑" w:eastAsia="微软雅黑" w:hAnsi="微软雅黑"/>
          <w:szCs w:val="21"/>
        </w:rPr>
      </w:pPr>
      <w:r>
        <w:rPr>
          <w:rFonts w:ascii="微软雅黑" w:eastAsia="微软雅黑" w:hAnsi="微软雅黑" w:hint="eastAsia"/>
          <w:szCs w:val="21"/>
        </w:rPr>
        <w:t>南奈尔：你的力量超乎</w:t>
      </w:r>
      <w:r w:rsidR="00DD5B5B">
        <w:rPr>
          <w:rFonts w:ascii="微软雅黑" w:eastAsia="微软雅黑" w:hAnsi="微软雅黑" w:hint="eastAsia"/>
          <w:szCs w:val="21"/>
        </w:rPr>
        <w:t>常理</w:t>
      </w:r>
      <w:r>
        <w:rPr>
          <w:rFonts w:ascii="微软雅黑" w:eastAsia="微软雅黑" w:hAnsi="微软雅黑" w:hint="eastAsia"/>
          <w:szCs w:val="21"/>
        </w:rPr>
        <w:t>，你到底是什么人</w:t>
      </w:r>
      <w:r w:rsidR="00045AA0">
        <w:rPr>
          <w:rFonts w:ascii="微软雅黑" w:eastAsia="微软雅黑" w:hAnsi="微软雅黑" w:hint="eastAsia"/>
          <w:szCs w:val="21"/>
        </w:rPr>
        <w:t>？</w:t>
      </w:r>
    </w:p>
    <w:p w14:paraId="5D03ADB0" w14:textId="77777777" w:rsidR="00872ADF" w:rsidRDefault="00872ADF" w:rsidP="00872ADF">
      <w:pPr>
        <w:ind w:firstLineChars="200" w:firstLine="420"/>
        <w:rPr>
          <w:rFonts w:ascii="微软雅黑" w:eastAsia="微软雅黑" w:hAnsi="微软雅黑"/>
          <w:szCs w:val="21"/>
        </w:rPr>
      </w:pPr>
      <w:r>
        <w:rPr>
          <w:rFonts w:ascii="微软雅黑" w:eastAsia="微软雅黑" w:hAnsi="微软雅黑" w:hint="eastAsia"/>
          <w:szCs w:val="21"/>
        </w:rPr>
        <w:t>艾拉：呜呜</w:t>
      </w:r>
      <w:proofErr w:type="gramStart"/>
      <w:r>
        <w:rPr>
          <w:rFonts w:ascii="微软雅黑" w:eastAsia="微软雅黑" w:hAnsi="微软雅黑" w:hint="eastAsia"/>
          <w:szCs w:val="21"/>
        </w:rPr>
        <w:t>呜</w:t>
      </w:r>
      <w:proofErr w:type="gramEnd"/>
      <w:r>
        <w:rPr>
          <w:rFonts w:ascii="微软雅黑" w:eastAsia="微软雅黑" w:hAnsi="微软雅黑" w:hint="eastAsia"/>
          <w:szCs w:val="21"/>
        </w:rPr>
        <w:t>，</w:t>
      </w:r>
      <w:proofErr w:type="gramStart"/>
      <w:r>
        <w:rPr>
          <w:rFonts w:ascii="微软雅黑" w:eastAsia="微软雅黑" w:hAnsi="微软雅黑" w:hint="eastAsia"/>
          <w:szCs w:val="21"/>
        </w:rPr>
        <w:t>吾辈吃</w:t>
      </w:r>
      <w:proofErr w:type="gramEnd"/>
      <w:r>
        <w:rPr>
          <w:rFonts w:ascii="微软雅黑" w:eastAsia="微软雅黑" w:hAnsi="微软雅黑" w:hint="eastAsia"/>
          <w:szCs w:val="21"/>
        </w:rPr>
        <w:t>不完的零食，</w:t>
      </w:r>
      <w:proofErr w:type="gramStart"/>
      <w:r>
        <w:rPr>
          <w:rFonts w:ascii="微软雅黑" w:eastAsia="微软雅黑" w:hAnsi="微软雅黑" w:hint="eastAsia"/>
          <w:szCs w:val="21"/>
        </w:rPr>
        <w:t>无限畅玩的</w:t>
      </w:r>
      <w:proofErr w:type="gramEnd"/>
      <w:r>
        <w:rPr>
          <w:rFonts w:ascii="微软雅黑" w:eastAsia="微软雅黑" w:hAnsi="微软雅黑" w:hint="eastAsia"/>
          <w:szCs w:val="21"/>
        </w:rPr>
        <w:t>游乐园，全都没有了……</w:t>
      </w:r>
    </w:p>
    <w:p w14:paraId="712B2701" w14:textId="77777777" w:rsidR="00872ADF" w:rsidRDefault="00872ADF" w:rsidP="00872ADF">
      <w:pPr>
        <w:ind w:firstLineChars="200" w:firstLine="420"/>
        <w:rPr>
          <w:rFonts w:ascii="微软雅黑" w:eastAsia="微软雅黑" w:hAnsi="微软雅黑"/>
          <w:szCs w:val="21"/>
        </w:rPr>
      </w:pPr>
      <w:r>
        <w:rPr>
          <w:rFonts w:ascii="微软雅黑" w:eastAsia="微软雅黑" w:hAnsi="微软雅黑" w:hint="eastAsia"/>
          <w:szCs w:val="21"/>
        </w:rPr>
        <w:t>梅莫菲斯：（戴上喜悦的面具）艾拉，能再见到你真是太好了！</w:t>
      </w:r>
    </w:p>
    <w:p w14:paraId="1F844B0D" w14:textId="77777777" w:rsidR="00872ADF" w:rsidRDefault="00872ADF" w:rsidP="00872ADF">
      <w:pPr>
        <w:ind w:firstLineChars="200" w:firstLine="420"/>
        <w:rPr>
          <w:rFonts w:ascii="微软雅黑" w:eastAsia="微软雅黑" w:hAnsi="微软雅黑"/>
          <w:szCs w:val="21"/>
        </w:rPr>
      </w:pPr>
      <w:r>
        <w:rPr>
          <w:rFonts w:ascii="微软雅黑" w:eastAsia="微软雅黑" w:hAnsi="微软雅黑" w:hint="eastAsia"/>
          <w:szCs w:val="21"/>
        </w:rPr>
        <w:t>艾拉：梅莫菲斯，汝为何会在这里——诺忒娜呢？</w:t>
      </w:r>
    </w:p>
    <w:p w14:paraId="313FE49A" w14:textId="77777777" w:rsidR="00872ADF" w:rsidRDefault="00872ADF" w:rsidP="00872ADF">
      <w:pPr>
        <w:ind w:firstLineChars="200" w:firstLine="420"/>
        <w:rPr>
          <w:rFonts w:ascii="微软雅黑" w:eastAsia="微软雅黑" w:hAnsi="微软雅黑"/>
          <w:szCs w:val="21"/>
        </w:rPr>
      </w:pPr>
      <w:r>
        <w:rPr>
          <w:rFonts w:ascii="微软雅黑" w:eastAsia="微软雅黑" w:hAnsi="微软雅黑" w:hint="eastAsia"/>
          <w:szCs w:val="21"/>
        </w:rPr>
        <w:t>梅莫菲斯：（戴上哀伤的面具）到这之后就再也没见过她了……</w:t>
      </w:r>
    </w:p>
    <w:p w14:paraId="7B31A83B" w14:textId="77777777" w:rsidR="00872ADF" w:rsidRDefault="00872ADF" w:rsidP="00872ADF">
      <w:pPr>
        <w:ind w:firstLineChars="200" w:firstLine="420"/>
        <w:rPr>
          <w:rFonts w:ascii="微软雅黑" w:eastAsia="微软雅黑" w:hAnsi="微软雅黑"/>
          <w:szCs w:val="21"/>
        </w:rPr>
      </w:pPr>
      <w:r>
        <w:rPr>
          <w:rFonts w:ascii="微软雅黑" w:eastAsia="微软雅黑" w:hAnsi="微软雅黑" w:hint="eastAsia"/>
          <w:szCs w:val="21"/>
        </w:rPr>
        <w:t>艾拉：难道她……</w:t>
      </w:r>
    </w:p>
    <w:p w14:paraId="3B0FD9CB" w14:textId="77777777" w:rsidR="00872ADF" w:rsidRDefault="00872ADF" w:rsidP="00872ADF">
      <w:pPr>
        <w:ind w:firstLineChars="200" w:firstLine="420"/>
        <w:rPr>
          <w:rFonts w:ascii="微软雅黑" w:eastAsia="微软雅黑" w:hAnsi="微软雅黑"/>
          <w:szCs w:val="21"/>
        </w:rPr>
      </w:pPr>
      <w:r>
        <w:rPr>
          <w:rFonts w:ascii="微软雅黑" w:eastAsia="微软雅黑" w:hAnsi="微软雅黑" w:hint="eastAsia"/>
          <w:szCs w:val="21"/>
        </w:rPr>
        <w:t>南奈尔：她一定是在后面的几面镜子里……</w:t>
      </w:r>
    </w:p>
    <w:p w14:paraId="6A230C0C" w14:textId="77777777" w:rsidR="00872ADF" w:rsidRDefault="00872ADF" w:rsidP="00872ADF">
      <w:pPr>
        <w:ind w:firstLineChars="200" w:firstLine="420"/>
        <w:rPr>
          <w:rFonts w:ascii="微软雅黑" w:eastAsia="微软雅黑" w:hAnsi="微软雅黑"/>
          <w:szCs w:val="21"/>
        </w:rPr>
      </w:pPr>
      <w:r>
        <w:rPr>
          <w:rFonts w:ascii="微软雅黑" w:eastAsia="微软雅黑" w:hAnsi="微软雅黑" w:hint="eastAsia"/>
          <w:szCs w:val="21"/>
        </w:rPr>
        <w:t>南奈尔：虚空的力量被再度削弱了，她一定会没事的。</w:t>
      </w:r>
    </w:p>
    <w:p w14:paraId="5D921740" w14:textId="2319D148" w:rsidR="00872ADF" w:rsidRDefault="00D42A18" w:rsidP="00872ADF">
      <w:pPr>
        <w:ind w:firstLineChars="200" w:firstLine="420"/>
        <w:rPr>
          <w:rFonts w:ascii="微软雅黑" w:eastAsia="微软雅黑" w:hAnsi="微软雅黑"/>
          <w:szCs w:val="21"/>
        </w:rPr>
      </w:pPr>
      <w:r>
        <w:rPr>
          <w:rFonts w:ascii="微软雅黑" w:eastAsia="微软雅黑" w:hAnsi="微软雅黑" w:hint="eastAsia"/>
          <w:szCs w:val="21"/>
        </w:rPr>
        <w:t>艾拉</w:t>
      </w:r>
      <w:r w:rsidR="00872ADF">
        <w:rPr>
          <w:rFonts w:ascii="微软雅黑" w:eastAsia="微软雅黑" w:hAnsi="微软雅黑" w:hint="eastAsia"/>
          <w:szCs w:val="21"/>
        </w:rPr>
        <w:t>：</w:t>
      </w:r>
      <w:r w:rsidR="00B2587F">
        <w:rPr>
          <w:rFonts w:ascii="微软雅黑" w:eastAsia="微软雅黑" w:hAnsi="微软雅黑" w:hint="eastAsia"/>
          <w:szCs w:val="21"/>
        </w:rPr>
        <w:t>不能再等下去了，</w:t>
      </w:r>
      <w:proofErr w:type="gramStart"/>
      <w:r>
        <w:rPr>
          <w:rFonts w:ascii="微软雅黑" w:eastAsia="微软雅黑" w:hAnsi="微软雅黑" w:hint="eastAsia"/>
          <w:szCs w:val="21"/>
        </w:rPr>
        <w:t>吾辈</w:t>
      </w:r>
      <w:r w:rsidR="00B2587F">
        <w:rPr>
          <w:rFonts w:ascii="微软雅黑" w:eastAsia="微软雅黑" w:hAnsi="微软雅黑" w:hint="eastAsia"/>
          <w:szCs w:val="21"/>
        </w:rPr>
        <w:t>现在</w:t>
      </w:r>
      <w:proofErr w:type="gramEnd"/>
      <w:r w:rsidR="00B2587F">
        <w:rPr>
          <w:rFonts w:ascii="微软雅黑" w:eastAsia="微软雅黑" w:hAnsi="微软雅黑" w:hint="eastAsia"/>
          <w:szCs w:val="21"/>
        </w:rPr>
        <w:t>就</w:t>
      </w:r>
      <w:r>
        <w:rPr>
          <w:rFonts w:ascii="微软雅黑" w:eastAsia="微软雅黑" w:hAnsi="微软雅黑" w:hint="eastAsia"/>
          <w:szCs w:val="21"/>
        </w:rPr>
        <w:t>要去救她！</w:t>
      </w:r>
    </w:p>
    <w:p w14:paraId="0FFE8114" w14:textId="36EBC867" w:rsidR="00D42A18" w:rsidRDefault="00D42A18" w:rsidP="00872ADF">
      <w:pPr>
        <w:ind w:firstLineChars="200" w:firstLine="420"/>
        <w:rPr>
          <w:rFonts w:ascii="微软雅黑" w:eastAsia="微软雅黑" w:hAnsi="微软雅黑"/>
          <w:szCs w:val="21"/>
        </w:rPr>
      </w:pPr>
      <w:r>
        <w:rPr>
          <w:rFonts w:ascii="微软雅黑" w:eastAsia="微软雅黑" w:hAnsi="微软雅黑" w:hint="eastAsia"/>
          <w:szCs w:val="21"/>
        </w:rPr>
        <w:t>魔女：……！</w:t>
      </w:r>
    </w:p>
    <w:p w14:paraId="0E73FA54" w14:textId="0AB6EFD5" w:rsidR="00D42A18" w:rsidRDefault="00D42A18" w:rsidP="00872ADF">
      <w:pPr>
        <w:ind w:firstLineChars="200" w:firstLine="420"/>
        <w:rPr>
          <w:rFonts w:ascii="微软雅黑" w:eastAsia="微软雅黑" w:hAnsi="微软雅黑"/>
          <w:szCs w:val="21"/>
        </w:rPr>
      </w:pPr>
      <w:r>
        <w:rPr>
          <w:rFonts w:ascii="微软雅黑" w:eastAsia="微软雅黑" w:hAnsi="微软雅黑" w:hint="eastAsia"/>
          <w:szCs w:val="21"/>
        </w:rPr>
        <w:t>魔女：水晶球被抢走了……</w:t>
      </w:r>
    </w:p>
    <w:p w14:paraId="631DC00E" w14:textId="04F046C7" w:rsidR="00C23988" w:rsidRDefault="00F76E99" w:rsidP="00F76E99">
      <w:pPr>
        <w:pStyle w:val="2"/>
      </w:pPr>
      <w:bookmarkStart w:id="20" w:name="_Toc109748538"/>
      <w:r w:rsidRPr="00F76E99">
        <w:rPr>
          <w:rFonts w:ascii="微软雅黑" w:eastAsia="微软雅黑" w:hAnsi="微软雅黑" w:hint="eastAsia"/>
        </w:rPr>
        <w:lastRenderedPageBreak/>
        <w:t>事</w:t>
      </w:r>
      <w:proofErr w:type="gramStart"/>
      <w:r w:rsidRPr="00F76E99">
        <w:rPr>
          <w:rFonts w:ascii="微软雅黑" w:eastAsia="微软雅黑" w:hAnsi="微软雅黑" w:hint="eastAsia"/>
        </w:rPr>
        <w:t>象</w:t>
      </w:r>
      <w:proofErr w:type="gramEnd"/>
      <w:r>
        <w:rPr>
          <w:rFonts w:ascii="微软雅黑" w:eastAsia="微软雅黑" w:hAnsi="微软雅黑" w:hint="eastAsia"/>
        </w:rPr>
        <w:t>-</w:t>
      </w:r>
      <w:r w:rsidR="004331A3">
        <w:rPr>
          <w:rFonts w:hint="eastAsia"/>
        </w:rPr>
        <w:t>嫉妒</w:t>
      </w:r>
      <w:r w:rsidR="00C23988">
        <w:rPr>
          <w:rFonts w:hint="eastAsia"/>
        </w:rPr>
        <w:t>（第四关）</w:t>
      </w:r>
      <w:bookmarkEnd w:id="20"/>
    </w:p>
    <w:p w14:paraId="3CFF9B6A" w14:textId="04B5D884" w:rsidR="00FC600C" w:rsidRPr="00FC600C" w:rsidRDefault="00FC600C" w:rsidP="00FC600C">
      <w:pPr>
        <w:ind w:firstLineChars="200" w:firstLine="420"/>
        <w:rPr>
          <w:rFonts w:ascii="微软雅黑" w:eastAsia="微软雅黑" w:hAnsi="微软雅黑"/>
          <w:b/>
          <w:szCs w:val="21"/>
        </w:rPr>
      </w:pPr>
      <w:r w:rsidRPr="00FE4E53">
        <w:rPr>
          <w:rFonts w:ascii="微软雅黑" w:eastAsia="微软雅黑" w:hAnsi="微软雅黑" w:hint="eastAsia"/>
          <w:b/>
          <w:szCs w:val="21"/>
        </w:rPr>
        <w:t>战前剧情：</w:t>
      </w:r>
    </w:p>
    <w:p w14:paraId="342E3940" w14:textId="59B3F0D5" w:rsidR="00D42A18" w:rsidRDefault="00D42A18" w:rsidP="00D42A18">
      <w:pPr>
        <w:ind w:firstLineChars="200" w:firstLine="420"/>
        <w:rPr>
          <w:rFonts w:ascii="微软雅黑" w:eastAsia="微软雅黑" w:hAnsi="微软雅黑"/>
          <w:szCs w:val="21"/>
        </w:rPr>
      </w:pPr>
      <w:r>
        <w:rPr>
          <w:rFonts w:ascii="微软雅黑" w:eastAsia="微软雅黑" w:hAnsi="微软雅黑" w:hint="eastAsia"/>
          <w:szCs w:val="21"/>
        </w:rPr>
        <w:t>魔女：她已经进入到镜子中，你</w:t>
      </w:r>
      <w:r w:rsidR="00DD5B5B">
        <w:rPr>
          <w:rFonts w:ascii="微软雅黑" w:eastAsia="微软雅黑" w:hAnsi="微软雅黑" w:hint="eastAsia"/>
          <w:szCs w:val="21"/>
        </w:rPr>
        <w:t>还</w:t>
      </w:r>
      <w:r>
        <w:rPr>
          <w:rFonts w:ascii="微软雅黑" w:eastAsia="微软雅黑" w:hAnsi="微软雅黑" w:hint="eastAsia"/>
          <w:szCs w:val="21"/>
        </w:rPr>
        <w:t>有其他办法送我过去吗？</w:t>
      </w:r>
    </w:p>
    <w:p w14:paraId="6C571334" w14:textId="3B0AE69C" w:rsidR="00D42A18" w:rsidRDefault="00045AA0" w:rsidP="00D42A18">
      <w:pPr>
        <w:ind w:firstLineChars="200" w:firstLine="420"/>
        <w:rPr>
          <w:rFonts w:ascii="微软雅黑" w:eastAsia="微软雅黑" w:hAnsi="微软雅黑"/>
          <w:szCs w:val="21"/>
        </w:rPr>
      </w:pPr>
      <w:r>
        <w:rPr>
          <w:rFonts w:ascii="微软雅黑" w:eastAsia="微软雅黑" w:hAnsi="微软雅黑" w:hint="eastAsia"/>
          <w:szCs w:val="21"/>
        </w:rPr>
        <w:t>南奈尔：有办法，</w:t>
      </w:r>
      <w:r w:rsidR="00D42A18">
        <w:rPr>
          <w:rFonts w:ascii="微软雅黑" w:eastAsia="微软雅黑" w:hAnsi="微软雅黑" w:hint="eastAsia"/>
          <w:szCs w:val="21"/>
        </w:rPr>
        <w:t>但</w:t>
      </w:r>
      <w:r w:rsidR="00DD5B5B">
        <w:rPr>
          <w:rFonts w:ascii="微软雅黑" w:eastAsia="微软雅黑" w:hAnsi="微软雅黑" w:hint="eastAsia"/>
          <w:szCs w:val="21"/>
        </w:rPr>
        <w:t>会</w:t>
      </w:r>
      <w:r w:rsidR="00D42A18">
        <w:rPr>
          <w:rFonts w:ascii="微软雅黑" w:eastAsia="微软雅黑" w:hAnsi="微软雅黑" w:hint="eastAsia"/>
          <w:szCs w:val="21"/>
        </w:rPr>
        <w:t>非常危险。</w:t>
      </w:r>
    </w:p>
    <w:p w14:paraId="0E3933A3" w14:textId="5D466C37" w:rsidR="00D42A18" w:rsidRDefault="00DD5B5B" w:rsidP="00D42A18">
      <w:pPr>
        <w:ind w:firstLineChars="200" w:firstLine="420"/>
        <w:rPr>
          <w:rFonts w:ascii="微软雅黑" w:eastAsia="微软雅黑" w:hAnsi="微软雅黑"/>
          <w:szCs w:val="21"/>
        </w:rPr>
      </w:pPr>
      <w:r>
        <w:rPr>
          <w:rFonts w:ascii="微软雅黑" w:eastAsia="微软雅黑" w:hAnsi="微软雅黑" w:hint="eastAsia"/>
          <w:szCs w:val="21"/>
        </w:rPr>
        <w:t>魔女：没关系，交给我吧。</w:t>
      </w:r>
    </w:p>
    <w:p w14:paraId="437EBEB2" w14:textId="1AEC9AE4" w:rsidR="00D42A18" w:rsidRDefault="00D42A18" w:rsidP="00D42A18">
      <w:pPr>
        <w:ind w:firstLineChars="200" w:firstLine="420"/>
        <w:rPr>
          <w:rFonts w:ascii="微软雅黑" w:eastAsia="微软雅黑" w:hAnsi="微软雅黑"/>
          <w:szCs w:val="21"/>
        </w:rPr>
      </w:pPr>
      <w:r>
        <w:rPr>
          <w:rFonts w:ascii="微软雅黑" w:eastAsia="微软雅黑" w:hAnsi="微软雅黑" w:hint="eastAsia"/>
          <w:szCs w:val="21"/>
        </w:rPr>
        <w:t>南奈尔：好吧</w:t>
      </w:r>
      <w:r w:rsidR="00045AA0">
        <w:rPr>
          <w:rFonts w:ascii="微软雅黑" w:eastAsia="微软雅黑" w:hAnsi="微软雅黑" w:hint="eastAsia"/>
          <w:szCs w:val="21"/>
        </w:rPr>
        <w:t>，但是</w:t>
      </w:r>
      <w:r w:rsidR="00DD5B5B">
        <w:rPr>
          <w:rFonts w:ascii="微软雅黑" w:eastAsia="微软雅黑" w:hAnsi="微软雅黑" w:hint="eastAsia"/>
          <w:szCs w:val="21"/>
        </w:rPr>
        <w:t>你</w:t>
      </w:r>
      <w:r w:rsidR="00045AA0">
        <w:rPr>
          <w:rFonts w:ascii="微软雅黑" w:eastAsia="微软雅黑" w:hAnsi="微软雅黑" w:hint="eastAsia"/>
          <w:szCs w:val="21"/>
        </w:rPr>
        <w:t>要</w:t>
      </w:r>
      <w:r w:rsidR="00DD5B5B">
        <w:rPr>
          <w:rFonts w:ascii="微软雅黑" w:eastAsia="微软雅黑" w:hAnsi="微软雅黑" w:hint="eastAsia"/>
          <w:szCs w:val="21"/>
        </w:rPr>
        <w:t>记住了，回来的路必须通过水晶球才能打开。</w:t>
      </w:r>
    </w:p>
    <w:p w14:paraId="70667B44" w14:textId="17A5A492" w:rsidR="00D42A18" w:rsidRDefault="00D42A18" w:rsidP="00D42A18">
      <w:pPr>
        <w:ind w:firstLineChars="200" w:firstLine="420"/>
        <w:rPr>
          <w:rFonts w:ascii="微软雅黑" w:eastAsia="微软雅黑" w:hAnsi="微软雅黑"/>
          <w:szCs w:val="21"/>
        </w:rPr>
      </w:pPr>
      <w:r>
        <w:rPr>
          <w:rFonts w:ascii="微软雅黑" w:eastAsia="微软雅黑" w:hAnsi="微软雅黑" w:hint="eastAsia"/>
          <w:szCs w:val="21"/>
        </w:rPr>
        <w:t>南奈尔：下一面镜子是【事象】的力量，粉色。</w:t>
      </w:r>
    </w:p>
    <w:p w14:paraId="2F9A9E70" w14:textId="24AE9F2E" w:rsidR="00CF2E74" w:rsidRPr="00CF2E74" w:rsidRDefault="00CF2E74" w:rsidP="00D42A18">
      <w:pPr>
        <w:ind w:firstLineChars="200" w:firstLine="420"/>
        <w:rPr>
          <w:rFonts w:ascii="微软雅黑" w:eastAsia="微软雅黑" w:hAnsi="微软雅黑"/>
          <w:szCs w:val="21"/>
        </w:rPr>
      </w:pPr>
      <w:r>
        <w:rPr>
          <w:rFonts w:ascii="微软雅黑" w:eastAsia="微软雅黑" w:hAnsi="微软雅黑" w:hint="eastAsia"/>
          <w:szCs w:val="21"/>
        </w:rPr>
        <w:t>南奈尔：一定要把水晶球带回来……</w:t>
      </w:r>
    </w:p>
    <w:p w14:paraId="60E22C57" w14:textId="36A197E7" w:rsidR="00771911" w:rsidRPr="00FC600C" w:rsidRDefault="00771911" w:rsidP="00771911">
      <w:pPr>
        <w:ind w:firstLineChars="200" w:firstLine="420"/>
        <w:rPr>
          <w:rFonts w:ascii="微软雅黑" w:eastAsia="微软雅黑" w:hAnsi="微软雅黑"/>
          <w:b/>
          <w:szCs w:val="21"/>
        </w:rPr>
      </w:pPr>
      <w:r>
        <w:rPr>
          <w:rFonts w:ascii="微软雅黑" w:eastAsia="微软雅黑" w:hAnsi="微软雅黑" w:hint="eastAsia"/>
          <w:b/>
          <w:szCs w:val="21"/>
        </w:rPr>
        <w:t>战后</w:t>
      </w:r>
      <w:r w:rsidRPr="00FE4E53">
        <w:rPr>
          <w:rFonts w:ascii="微软雅黑" w:eastAsia="微软雅黑" w:hAnsi="微软雅黑" w:hint="eastAsia"/>
          <w:b/>
          <w:szCs w:val="21"/>
        </w:rPr>
        <w:t>剧情：</w:t>
      </w:r>
    </w:p>
    <w:p w14:paraId="637127F0" w14:textId="127BF9FA" w:rsidR="00771911" w:rsidRDefault="00D42A18" w:rsidP="00FC600C">
      <w:pPr>
        <w:ind w:firstLineChars="200" w:firstLine="420"/>
        <w:rPr>
          <w:rFonts w:ascii="微软雅黑" w:eastAsia="微软雅黑" w:hAnsi="微软雅黑"/>
          <w:szCs w:val="21"/>
        </w:rPr>
      </w:pPr>
      <w:r>
        <w:rPr>
          <w:rFonts w:ascii="微软雅黑" w:eastAsia="微软雅黑" w:hAnsi="微软雅黑" w:hint="eastAsia"/>
          <w:szCs w:val="21"/>
        </w:rPr>
        <w:t>魔女</w:t>
      </w:r>
      <w:r w:rsidR="00771911">
        <w:rPr>
          <w:rFonts w:ascii="微软雅黑" w:eastAsia="微软雅黑" w:hAnsi="微软雅黑" w:hint="eastAsia"/>
          <w:szCs w:val="21"/>
        </w:rPr>
        <w:t>：</w:t>
      </w:r>
      <w:r>
        <w:rPr>
          <w:rFonts w:ascii="微软雅黑" w:eastAsia="微软雅黑" w:hAnsi="微软雅黑" w:hint="eastAsia"/>
          <w:szCs w:val="21"/>
        </w:rPr>
        <w:t>周围一片漆黑……</w:t>
      </w:r>
    </w:p>
    <w:p w14:paraId="3CBF5E6F" w14:textId="2B5F1D16" w:rsidR="00D42A18" w:rsidRDefault="00D42A18" w:rsidP="00FC600C">
      <w:pPr>
        <w:ind w:firstLineChars="200" w:firstLine="420"/>
        <w:rPr>
          <w:rFonts w:ascii="微软雅黑" w:eastAsia="微软雅黑" w:hAnsi="微软雅黑"/>
          <w:szCs w:val="21"/>
        </w:rPr>
      </w:pPr>
      <w:r>
        <w:rPr>
          <w:rFonts w:ascii="微软雅黑" w:eastAsia="微软雅黑" w:hAnsi="微软雅黑" w:hint="eastAsia"/>
          <w:szCs w:val="21"/>
        </w:rPr>
        <w:t>魔女：怪物不停地</w:t>
      </w:r>
      <w:r w:rsidR="00CD1670">
        <w:rPr>
          <w:rFonts w:ascii="微软雅黑" w:eastAsia="微软雅黑" w:hAnsi="微软雅黑" w:hint="eastAsia"/>
          <w:szCs w:val="21"/>
        </w:rPr>
        <w:t>涌</w:t>
      </w:r>
      <w:r>
        <w:rPr>
          <w:rFonts w:ascii="微软雅黑" w:eastAsia="微软雅黑" w:hAnsi="微软雅黑" w:hint="eastAsia"/>
          <w:szCs w:val="21"/>
        </w:rPr>
        <w:t>来，去哪才能找到</w:t>
      </w:r>
      <w:r w:rsidR="00CD1670">
        <w:rPr>
          <w:rFonts w:ascii="微软雅黑" w:eastAsia="微软雅黑" w:hAnsi="微软雅黑" w:hint="eastAsia"/>
          <w:szCs w:val="21"/>
        </w:rPr>
        <w:t>艾拉呢</w:t>
      </w:r>
      <w:r w:rsidR="00045AA0">
        <w:rPr>
          <w:rFonts w:ascii="微软雅黑" w:eastAsia="微软雅黑" w:hAnsi="微软雅黑" w:hint="eastAsia"/>
          <w:szCs w:val="21"/>
        </w:rPr>
        <w:t>？</w:t>
      </w:r>
    </w:p>
    <w:p w14:paraId="366C8B38" w14:textId="005ED269" w:rsidR="00CF2E74" w:rsidRDefault="00CF2E74" w:rsidP="00FC600C">
      <w:pPr>
        <w:ind w:firstLineChars="200" w:firstLine="420"/>
        <w:rPr>
          <w:rFonts w:ascii="微软雅黑" w:eastAsia="微软雅黑" w:hAnsi="微软雅黑"/>
          <w:szCs w:val="21"/>
        </w:rPr>
      </w:pPr>
      <w:r>
        <w:rPr>
          <w:rFonts w:ascii="微软雅黑" w:eastAsia="微软雅黑" w:hAnsi="微软雅黑" w:hint="eastAsia"/>
          <w:szCs w:val="21"/>
        </w:rPr>
        <w:t>？？？：陌生人，你的实力我非常认可，我们</w:t>
      </w:r>
      <w:proofErr w:type="gramStart"/>
      <w:r>
        <w:rPr>
          <w:rFonts w:ascii="微软雅黑" w:eastAsia="微软雅黑" w:hAnsi="微软雅黑" w:hint="eastAsia"/>
          <w:szCs w:val="21"/>
        </w:rPr>
        <w:t>来谈</w:t>
      </w:r>
      <w:r w:rsidR="00DD5B5B">
        <w:rPr>
          <w:rFonts w:ascii="微软雅黑" w:eastAsia="微软雅黑" w:hAnsi="微软雅黑" w:hint="eastAsia"/>
          <w:szCs w:val="21"/>
        </w:rPr>
        <w:t>笔</w:t>
      </w:r>
      <w:r>
        <w:rPr>
          <w:rFonts w:ascii="微软雅黑" w:eastAsia="微软雅黑" w:hAnsi="微软雅黑" w:hint="eastAsia"/>
          <w:szCs w:val="21"/>
        </w:rPr>
        <w:t>交易</w:t>
      </w:r>
      <w:proofErr w:type="gramEnd"/>
      <w:r>
        <w:rPr>
          <w:rFonts w:ascii="微软雅黑" w:eastAsia="微软雅黑" w:hAnsi="微软雅黑" w:hint="eastAsia"/>
          <w:szCs w:val="21"/>
        </w:rPr>
        <w:t>吧。</w:t>
      </w:r>
    </w:p>
    <w:p w14:paraId="201A35A8" w14:textId="577037E8" w:rsidR="00CF2E74" w:rsidRDefault="00A11725" w:rsidP="00FC600C">
      <w:pPr>
        <w:ind w:firstLineChars="200" w:firstLine="420"/>
        <w:rPr>
          <w:rFonts w:ascii="微软雅黑" w:eastAsia="微软雅黑" w:hAnsi="微软雅黑"/>
          <w:szCs w:val="21"/>
        </w:rPr>
      </w:pPr>
      <w:r>
        <w:rPr>
          <w:rFonts w:ascii="微软雅黑" w:eastAsia="微软雅黑" w:hAnsi="微软雅黑" w:hint="eastAsia"/>
          <w:szCs w:val="21"/>
        </w:rPr>
        <w:t>魔女：</w:t>
      </w:r>
      <w:r w:rsidR="00086A37">
        <w:rPr>
          <w:rFonts w:ascii="微软雅黑" w:eastAsia="微软雅黑" w:hAnsi="微软雅黑" w:hint="eastAsia"/>
          <w:szCs w:val="21"/>
        </w:rPr>
        <w:t>这声音有些熟悉，</w:t>
      </w:r>
      <w:r w:rsidR="00CF2E74">
        <w:rPr>
          <w:rFonts w:ascii="微软雅黑" w:eastAsia="微软雅黑" w:hAnsi="微软雅黑" w:hint="eastAsia"/>
          <w:szCs w:val="21"/>
        </w:rPr>
        <w:t>你是谁？</w:t>
      </w:r>
    </w:p>
    <w:p w14:paraId="794CEC6D" w14:textId="041D35D3" w:rsidR="00CF2E74" w:rsidRDefault="00CF2E74" w:rsidP="00FC600C">
      <w:pPr>
        <w:ind w:firstLineChars="200" w:firstLine="420"/>
        <w:rPr>
          <w:rFonts w:ascii="微软雅黑" w:eastAsia="微软雅黑" w:hAnsi="微软雅黑"/>
          <w:szCs w:val="21"/>
        </w:rPr>
      </w:pPr>
      <w:r>
        <w:rPr>
          <w:rFonts w:ascii="微软雅黑" w:eastAsia="微软雅黑" w:hAnsi="微软雅黑" w:hint="eastAsia"/>
          <w:szCs w:val="21"/>
        </w:rPr>
        <w:t>？？？：我即虚空，虚空即我。</w:t>
      </w:r>
    </w:p>
    <w:p w14:paraId="7F0A4A05" w14:textId="33D75320" w:rsidR="00CF2E74" w:rsidRDefault="00CF2E74" w:rsidP="00FC600C">
      <w:pPr>
        <w:ind w:firstLineChars="200" w:firstLine="420"/>
        <w:rPr>
          <w:rFonts w:ascii="微软雅黑" w:eastAsia="微软雅黑" w:hAnsi="微软雅黑"/>
          <w:szCs w:val="21"/>
        </w:rPr>
      </w:pPr>
      <w:r>
        <w:rPr>
          <w:rFonts w:ascii="微软雅黑" w:eastAsia="微软雅黑" w:hAnsi="微软雅黑" w:hint="eastAsia"/>
          <w:szCs w:val="21"/>
        </w:rPr>
        <w:t>？？？：如此强盛的敌意并不利于</w:t>
      </w:r>
      <w:r w:rsidR="00DD5B5B">
        <w:rPr>
          <w:rFonts w:ascii="微软雅黑" w:eastAsia="微软雅黑" w:hAnsi="微软雅黑" w:hint="eastAsia"/>
          <w:szCs w:val="21"/>
        </w:rPr>
        <w:t>你我</w:t>
      </w:r>
      <w:r>
        <w:rPr>
          <w:rFonts w:ascii="微软雅黑" w:eastAsia="微软雅黑" w:hAnsi="微软雅黑" w:hint="eastAsia"/>
          <w:szCs w:val="21"/>
        </w:rPr>
        <w:t>交易，我知道你想要什么，也知道你在害怕什么。</w:t>
      </w:r>
    </w:p>
    <w:p w14:paraId="2F46ED97" w14:textId="3902CD91" w:rsidR="00CF2E74" w:rsidRDefault="00CF2E74" w:rsidP="00FC600C">
      <w:pPr>
        <w:ind w:firstLineChars="200" w:firstLine="420"/>
        <w:rPr>
          <w:rFonts w:ascii="微软雅黑" w:eastAsia="微软雅黑" w:hAnsi="微软雅黑"/>
          <w:szCs w:val="21"/>
        </w:rPr>
      </w:pPr>
      <w:r>
        <w:rPr>
          <w:rFonts w:ascii="微软雅黑" w:eastAsia="微软雅黑" w:hAnsi="微软雅黑" w:hint="eastAsia"/>
          <w:szCs w:val="21"/>
        </w:rPr>
        <w:t>？？？：可你的担忧，虚空不在乎。你的力量与虚空法则相悖，在</w:t>
      </w:r>
      <w:r w:rsidR="00A11725">
        <w:rPr>
          <w:rFonts w:ascii="微软雅黑" w:eastAsia="微软雅黑" w:hAnsi="微软雅黑" w:hint="eastAsia"/>
          <w:szCs w:val="21"/>
        </w:rPr>
        <w:t>虚空</w:t>
      </w:r>
      <w:r>
        <w:rPr>
          <w:rFonts w:ascii="微软雅黑" w:eastAsia="微软雅黑" w:hAnsi="微软雅黑" w:hint="eastAsia"/>
          <w:szCs w:val="21"/>
        </w:rPr>
        <w:t>面前，你宛如婴儿。</w:t>
      </w:r>
    </w:p>
    <w:p w14:paraId="46164E15" w14:textId="47FB0CFE" w:rsidR="00CF2E74" w:rsidRDefault="00CF2E74" w:rsidP="00FC600C">
      <w:pPr>
        <w:ind w:firstLineChars="200" w:firstLine="420"/>
        <w:rPr>
          <w:rFonts w:ascii="微软雅黑" w:eastAsia="微软雅黑" w:hAnsi="微软雅黑"/>
          <w:szCs w:val="21"/>
        </w:rPr>
      </w:pPr>
      <w:r>
        <w:rPr>
          <w:rFonts w:ascii="微软雅黑" w:eastAsia="微软雅黑" w:hAnsi="微软雅黑" w:hint="eastAsia"/>
          <w:szCs w:val="21"/>
        </w:rPr>
        <w:t>魔女：</w:t>
      </w:r>
      <w:r w:rsidR="00DD5B5B">
        <w:rPr>
          <w:rFonts w:ascii="微软雅黑" w:eastAsia="微软雅黑" w:hAnsi="微软雅黑" w:hint="eastAsia"/>
          <w:szCs w:val="21"/>
        </w:rPr>
        <w:t>既然如此，那为什么还要和我交易？</w:t>
      </w:r>
    </w:p>
    <w:p w14:paraId="42339214" w14:textId="139BFA2A" w:rsidR="00A11725" w:rsidRDefault="00CF2E74" w:rsidP="00FC600C">
      <w:pPr>
        <w:ind w:firstLineChars="200" w:firstLine="420"/>
        <w:rPr>
          <w:rFonts w:ascii="微软雅黑" w:eastAsia="微软雅黑" w:hAnsi="微软雅黑"/>
          <w:szCs w:val="21"/>
        </w:rPr>
      </w:pPr>
      <w:r>
        <w:rPr>
          <w:rFonts w:ascii="微软雅黑" w:eastAsia="微软雅黑" w:hAnsi="微软雅黑" w:hint="eastAsia"/>
          <w:szCs w:val="21"/>
        </w:rPr>
        <w:t>？？？：如你所见，</w:t>
      </w:r>
      <w:r w:rsidR="00086A37">
        <w:rPr>
          <w:rFonts w:ascii="微软雅黑" w:eastAsia="微软雅黑" w:hAnsi="微软雅黑" w:hint="eastAsia"/>
          <w:szCs w:val="21"/>
        </w:rPr>
        <w:t>虚空无法干涉</w:t>
      </w:r>
      <w:r w:rsidR="00871039">
        <w:rPr>
          <w:rFonts w:ascii="微软雅黑" w:eastAsia="微软雅黑" w:hAnsi="微软雅黑" w:hint="eastAsia"/>
          <w:szCs w:val="21"/>
        </w:rPr>
        <w:t>现世，</w:t>
      </w:r>
      <w:r w:rsidR="00A11725">
        <w:rPr>
          <w:rFonts w:ascii="微软雅黑" w:eastAsia="微软雅黑" w:hAnsi="微软雅黑" w:hint="eastAsia"/>
          <w:szCs w:val="21"/>
        </w:rPr>
        <w:t>这是谁都无法忤逆的法则。</w:t>
      </w:r>
    </w:p>
    <w:p w14:paraId="7A5301B6" w14:textId="5BEBCEBB" w:rsidR="00086A37" w:rsidRDefault="00A11725" w:rsidP="00FC600C">
      <w:pPr>
        <w:ind w:firstLineChars="200" w:firstLine="420"/>
        <w:rPr>
          <w:rFonts w:ascii="微软雅黑" w:eastAsia="微软雅黑" w:hAnsi="微软雅黑"/>
          <w:szCs w:val="21"/>
        </w:rPr>
      </w:pPr>
      <w:r>
        <w:rPr>
          <w:rFonts w:ascii="微软雅黑" w:eastAsia="微软雅黑" w:hAnsi="微软雅黑" w:hint="eastAsia"/>
          <w:szCs w:val="21"/>
        </w:rPr>
        <w:t>？？？：不过，现世中有我在乎的东西，所以，我需要你帮我去完成一些事情，</w:t>
      </w:r>
    </w:p>
    <w:p w14:paraId="1AEAF19F" w14:textId="3471A341" w:rsidR="00CF2E74" w:rsidRDefault="00086A37" w:rsidP="00FC600C">
      <w:pPr>
        <w:ind w:firstLineChars="200" w:firstLine="420"/>
        <w:rPr>
          <w:rFonts w:ascii="微软雅黑" w:eastAsia="微软雅黑" w:hAnsi="微软雅黑"/>
          <w:szCs w:val="21"/>
        </w:rPr>
      </w:pPr>
      <w:r>
        <w:rPr>
          <w:rFonts w:ascii="微软雅黑" w:eastAsia="微软雅黑" w:hAnsi="微软雅黑" w:hint="eastAsia"/>
          <w:szCs w:val="21"/>
        </w:rPr>
        <w:t>？？？：</w:t>
      </w:r>
      <w:r w:rsidR="000B66D0">
        <w:rPr>
          <w:rFonts w:ascii="微软雅黑" w:eastAsia="微软雅黑" w:hAnsi="微软雅黑" w:hint="eastAsia"/>
          <w:szCs w:val="21"/>
        </w:rPr>
        <w:t>作为交换，我</w:t>
      </w:r>
      <w:r w:rsidR="00CF2E74">
        <w:rPr>
          <w:rFonts w:ascii="微软雅黑" w:eastAsia="微软雅黑" w:hAnsi="微软雅黑" w:hint="eastAsia"/>
          <w:szCs w:val="21"/>
        </w:rPr>
        <w:t>会帮你在虚空之中找到</w:t>
      </w:r>
      <w:r w:rsidR="000B66D0">
        <w:rPr>
          <w:rFonts w:ascii="微软雅黑" w:eastAsia="微软雅黑" w:hAnsi="微软雅黑" w:hint="eastAsia"/>
          <w:szCs w:val="21"/>
        </w:rPr>
        <w:t>你的朋友们</w:t>
      </w:r>
      <w:r w:rsidR="00CF2E74">
        <w:rPr>
          <w:rFonts w:ascii="微软雅黑" w:eastAsia="微软雅黑" w:hAnsi="微软雅黑" w:hint="eastAsia"/>
          <w:szCs w:val="21"/>
        </w:rPr>
        <w:t>。</w:t>
      </w:r>
    </w:p>
    <w:p w14:paraId="751A3EA1" w14:textId="6D032674" w:rsidR="005D48A1" w:rsidRDefault="00F76E99" w:rsidP="00F76E99">
      <w:pPr>
        <w:pStyle w:val="2"/>
      </w:pPr>
      <w:bookmarkStart w:id="21" w:name="_Toc109748539"/>
      <w:r w:rsidRPr="00F76E99">
        <w:rPr>
          <w:rFonts w:ascii="微软雅黑" w:eastAsia="微软雅黑" w:hAnsi="微软雅黑" w:hint="eastAsia"/>
        </w:rPr>
        <w:lastRenderedPageBreak/>
        <w:t>懈怠</w:t>
      </w:r>
      <w:r>
        <w:rPr>
          <w:rFonts w:ascii="微软雅黑" w:eastAsia="微软雅黑" w:hAnsi="微软雅黑" w:hint="eastAsia"/>
        </w:rPr>
        <w:t>-</w:t>
      </w:r>
      <w:r w:rsidR="004331A3">
        <w:rPr>
          <w:rFonts w:hint="eastAsia"/>
        </w:rPr>
        <w:t>怠惰</w:t>
      </w:r>
      <w:r w:rsidR="005D48A1">
        <w:rPr>
          <w:rFonts w:hint="eastAsia"/>
        </w:rPr>
        <w:t>（第五关）</w:t>
      </w:r>
      <w:bookmarkEnd w:id="21"/>
    </w:p>
    <w:p w14:paraId="14F8902E" w14:textId="7F68D0E3" w:rsidR="00345771" w:rsidRDefault="00345771" w:rsidP="00345771">
      <w:pPr>
        <w:ind w:firstLineChars="200" w:firstLine="420"/>
        <w:rPr>
          <w:rFonts w:ascii="微软雅黑" w:eastAsia="微软雅黑" w:hAnsi="微软雅黑"/>
          <w:b/>
          <w:szCs w:val="21"/>
        </w:rPr>
      </w:pPr>
      <w:r w:rsidRPr="00FE4E53">
        <w:rPr>
          <w:rFonts w:ascii="微软雅黑" w:eastAsia="微软雅黑" w:hAnsi="微软雅黑" w:hint="eastAsia"/>
          <w:b/>
          <w:szCs w:val="21"/>
        </w:rPr>
        <w:t>战前剧情：</w:t>
      </w:r>
    </w:p>
    <w:p w14:paraId="00B7276D" w14:textId="56FCFF99" w:rsidR="000B66D0" w:rsidRDefault="000B66D0" w:rsidP="00345771">
      <w:pPr>
        <w:ind w:firstLineChars="200" w:firstLine="420"/>
        <w:rPr>
          <w:rFonts w:ascii="微软雅黑" w:eastAsia="微软雅黑" w:hAnsi="微软雅黑"/>
          <w:szCs w:val="21"/>
        </w:rPr>
      </w:pPr>
      <w:r>
        <w:rPr>
          <w:rFonts w:ascii="微软雅黑" w:eastAsia="微软雅黑" w:hAnsi="微软雅黑" w:hint="eastAsia"/>
          <w:szCs w:val="21"/>
        </w:rPr>
        <w:t>魔女：</w:t>
      </w:r>
      <w:r w:rsidR="00086A37">
        <w:rPr>
          <w:rFonts w:ascii="微软雅黑" w:eastAsia="微软雅黑" w:hAnsi="微软雅黑" w:hint="eastAsia"/>
          <w:szCs w:val="21"/>
        </w:rPr>
        <w:t>你要我做什么？</w:t>
      </w:r>
    </w:p>
    <w:p w14:paraId="73457D79" w14:textId="0FDE81B5" w:rsidR="00DD5B5B" w:rsidRDefault="00DD5B5B" w:rsidP="00345771">
      <w:pPr>
        <w:ind w:firstLineChars="200" w:firstLine="420"/>
        <w:rPr>
          <w:rFonts w:ascii="微软雅黑" w:eastAsia="微软雅黑" w:hAnsi="微软雅黑"/>
          <w:szCs w:val="21"/>
        </w:rPr>
      </w:pPr>
      <w:r>
        <w:rPr>
          <w:rFonts w:ascii="微软雅黑" w:eastAsia="微软雅黑" w:hAnsi="微软雅黑" w:hint="eastAsia"/>
          <w:szCs w:val="21"/>
        </w:rPr>
        <w:t>？？？：你需要完成的事情很简单，帮助南奈尔稳固虚空封印。</w:t>
      </w:r>
      <w:r>
        <w:rPr>
          <w:rFonts w:ascii="微软雅黑" w:eastAsia="微软雅黑" w:hAnsi="微软雅黑"/>
          <w:szCs w:val="21"/>
        </w:rPr>
        <w:t xml:space="preserve"> </w:t>
      </w:r>
    </w:p>
    <w:p w14:paraId="3095F068" w14:textId="6EDC7D5B" w:rsidR="00086A37" w:rsidRPr="00DD5B5B" w:rsidRDefault="00DD5B5B" w:rsidP="00DD5B5B">
      <w:pPr>
        <w:ind w:firstLineChars="200" w:firstLine="420"/>
        <w:rPr>
          <w:rFonts w:ascii="微软雅黑" w:eastAsia="微软雅黑" w:hAnsi="微软雅黑"/>
          <w:szCs w:val="21"/>
        </w:rPr>
      </w:pPr>
      <w:r>
        <w:rPr>
          <w:rFonts w:ascii="微软雅黑" w:eastAsia="微软雅黑" w:hAnsi="微软雅黑" w:hint="eastAsia"/>
          <w:szCs w:val="21"/>
        </w:rPr>
        <w:t>？？？：来吧，跟我到另一处空间，你的朋友们并不在这。</w:t>
      </w:r>
    </w:p>
    <w:p w14:paraId="50834171" w14:textId="02D3530A" w:rsidR="00F12315" w:rsidRDefault="00F12315" w:rsidP="00345771">
      <w:pPr>
        <w:ind w:firstLineChars="200" w:firstLine="420"/>
        <w:rPr>
          <w:rFonts w:ascii="微软雅黑" w:eastAsia="微软雅黑" w:hAnsi="微软雅黑"/>
          <w:szCs w:val="21"/>
        </w:rPr>
      </w:pPr>
      <w:r>
        <w:rPr>
          <w:rFonts w:ascii="微软雅黑" w:eastAsia="微软雅黑" w:hAnsi="微软雅黑" w:hint="eastAsia"/>
          <w:szCs w:val="21"/>
        </w:rPr>
        <w:t>魔女：</w:t>
      </w:r>
      <w:r w:rsidR="00086A37">
        <w:rPr>
          <w:rFonts w:ascii="微软雅黑" w:eastAsia="微软雅黑" w:hAnsi="微软雅黑" w:hint="eastAsia"/>
          <w:szCs w:val="21"/>
        </w:rPr>
        <w:t>你</w:t>
      </w:r>
      <w:r w:rsidR="00CF2E74">
        <w:rPr>
          <w:rFonts w:ascii="微软雅黑" w:eastAsia="微软雅黑" w:hAnsi="微软雅黑" w:hint="eastAsia"/>
          <w:szCs w:val="21"/>
        </w:rPr>
        <w:t>能打开空间通道？</w:t>
      </w:r>
    </w:p>
    <w:p w14:paraId="1534A29F" w14:textId="7A7A274D" w:rsidR="00CF2E74" w:rsidRDefault="00CF2E74" w:rsidP="00345771">
      <w:pPr>
        <w:ind w:firstLineChars="200" w:firstLine="420"/>
        <w:rPr>
          <w:rFonts w:ascii="微软雅黑" w:eastAsia="微软雅黑" w:hAnsi="微软雅黑"/>
          <w:szCs w:val="21"/>
        </w:rPr>
      </w:pPr>
      <w:r>
        <w:rPr>
          <w:rFonts w:ascii="微软雅黑" w:eastAsia="微软雅黑" w:hAnsi="微软雅黑" w:hint="eastAsia"/>
          <w:szCs w:val="21"/>
        </w:rPr>
        <w:t>？？？：</w:t>
      </w:r>
      <w:r w:rsidR="00086A37">
        <w:rPr>
          <w:rFonts w:ascii="微软雅黑" w:eastAsia="微软雅黑" w:hAnsi="微软雅黑" w:hint="eastAsia"/>
          <w:szCs w:val="21"/>
        </w:rPr>
        <w:t>除了无法干涉现世，虚空可以做到任何事情——</w:t>
      </w:r>
    </w:p>
    <w:p w14:paraId="3B429BDA" w14:textId="046211DD" w:rsidR="00086A37" w:rsidRDefault="00086A37" w:rsidP="00345771">
      <w:pPr>
        <w:ind w:firstLineChars="200" w:firstLine="420"/>
        <w:rPr>
          <w:rFonts w:ascii="微软雅黑" w:eastAsia="微软雅黑" w:hAnsi="微软雅黑"/>
          <w:szCs w:val="21"/>
        </w:rPr>
      </w:pPr>
      <w:r>
        <w:rPr>
          <w:rFonts w:ascii="微软雅黑" w:eastAsia="微软雅黑" w:hAnsi="微软雅黑" w:hint="eastAsia"/>
          <w:szCs w:val="21"/>
        </w:rPr>
        <w:t>？？？：不论是创造星辰，</w:t>
      </w:r>
      <w:r w:rsidR="00A11725">
        <w:rPr>
          <w:rFonts w:ascii="微软雅黑" w:eastAsia="微软雅黑" w:hAnsi="微软雅黑" w:hint="eastAsia"/>
          <w:szCs w:val="21"/>
        </w:rPr>
        <w:t>或</w:t>
      </w:r>
      <w:r>
        <w:rPr>
          <w:rFonts w:ascii="微软雅黑" w:eastAsia="微软雅黑" w:hAnsi="微软雅黑" w:hint="eastAsia"/>
          <w:szCs w:val="21"/>
        </w:rPr>
        <w:t>是吞噬时空。</w:t>
      </w:r>
    </w:p>
    <w:p w14:paraId="7C654613" w14:textId="0B0D58FD" w:rsidR="00086A37" w:rsidRDefault="00DD5B5B" w:rsidP="00345771">
      <w:pPr>
        <w:ind w:firstLineChars="200" w:firstLine="420"/>
        <w:rPr>
          <w:rFonts w:ascii="微软雅黑" w:eastAsia="微软雅黑" w:hAnsi="微软雅黑"/>
          <w:szCs w:val="21"/>
        </w:rPr>
      </w:pPr>
      <w:r>
        <w:rPr>
          <w:rFonts w:ascii="微软雅黑" w:eastAsia="微软雅黑" w:hAnsi="微软雅黑" w:hint="eastAsia"/>
          <w:szCs w:val="21"/>
        </w:rPr>
        <w:t>魔女：虚空的力量真是可怕</w:t>
      </w:r>
      <w:r w:rsidR="00086A37">
        <w:rPr>
          <w:rFonts w:ascii="微软雅黑" w:eastAsia="微软雅黑" w:hAnsi="微软雅黑" w:hint="eastAsia"/>
          <w:szCs w:val="21"/>
        </w:rPr>
        <w:t>。</w:t>
      </w:r>
    </w:p>
    <w:p w14:paraId="1A1B9803" w14:textId="53FFBA98" w:rsidR="00DD5B5B" w:rsidRDefault="00A11725" w:rsidP="00345771">
      <w:pPr>
        <w:ind w:firstLineChars="200" w:firstLine="420"/>
        <w:rPr>
          <w:rFonts w:ascii="微软雅黑" w:eastAsia="微软雅黑" w:hAnsi="微软雅黑"/>
          <w:szCs w:val="21"/>
        </w:rPr>
      </w:pPr>
      <w:r>
        <w:rPr>
          <w:rFonts w:ascii="微软雅黑" w:eastAsia="微软雅黑" w:hAnsi="微软雅黑" w:hint="eastAsia"/>
          <w:szCs w:val="21"/>
        </w:rPr>
        <w:t>？？？：这话你也不是第一次说了，我的回答一如既往，你对虚空的理解依旧片面。</w:t>
      </w:r>
    </w:p>
    <w:p w14:paraId="43A876C6" w14:textId="3F43CC69" w:rsidR="00DD5B5B" w:rsidRDefault="00DD5B5B" w:rsidP="00345771">
      <w:pPr>
        <w:ind w:firstLineChars="200" w:firstLine="420"/>
        <w:rPr>
          <w:rFonts w:ascii="微软雅黑" w:eastAsia="微软雅黑" w:hAnsi="微软雅黑"/>
          <w:szCs w:val="21"/>
        </w:rPr>
      </w:pPr>
      <w:r>
        <w:rPr>
          <w:rFonts w:ascii="微软雅黑" w:eastAsia="微软雅黑" w:hAnsi="微软雅黑" w:hint="eastAsia"/>
          <w:szCs w:val="21"/>
        </w:rPr>
        <w:t>魔女：……</w:t>
      </w:r>
      <w:r w:rsidR="00A11725">
        <w:rPr>
          <w:rFonts w:ascii="微软雅黑" w:eastAsia="微软雅黑" w:hAnsi="微软雅黑" w:hint="eastAsia"/>
          <w:szCs w:val="21"/>
        </w:rPr>
        <w:t>这</w:t>
      </w:r>
      <w:r>
        <w:rPr>
          <w:rFonts w:ascii="微软雅黑" w:eastAsia="微软雅黑" w:hAnsi="微软雅黑" w:hint="eastAsia"/>
          <w:szCs w:val="21"/>
        </w:rPr>
        <w:t>不是</w:t>
      </w:r>
      <w:r w:rsidR="00A11725">
        <w:rPr>
          <w:rFonts w:ascii="微软雅黑" w:eastAsia="微软雅黑" w:hAnsi="微软雅黑" w:hint="eastAsia"/>
          <w:szCs w:val="21"/>
        </w:rPr>
        <w:t>我</w:t>
      </w:r>
      <w:r>
        <w:rPr>
          <w:rFonts w:ascii="微软雅黑" w:eastAsia="微软雅黑" w:hAnsi="微软雅黑" w:hint="eastAsia"/>
          <w:szCs w:val="21"/>
        </w:rPr>
        <w:t>第一次说？</w:t>
      </w:r>
    </w:p>
    <w:p w14:paraId="4E9061E8" w14:textId="490E9AD4" w:rsidR="00086A37" w:rsidRDefault="00641D83" w:rsidP="00345771">
      <w:pPr>
        <w:ind w:firstLineChars="200" w:firstLine="420"/>
        <w:rPr>
          <w:rFonts w:ascii="微软雅黑" w:eastAsia="微软雅黑" w:hAnsi="微软雅黑"/>
          <w:szCs w:val="21"/>
        </w:rPr>
      </w:pPr>
      <w:r>
        <w:rPr>
          <w:rFonts w:ascii="微软雅黑" w:eastAsia="微软雅黑" w:hAnsi="微软雅黑" w:hint="eastAsia"/>
          <w:szCs w:val="21"/>
        </w:rPr>
        <w:t>？？？：你</w:t>
      </w:r>
      <w:r w:rsidR="00DD5B5B">
        <w:rPr>
          <w:rFonts w:ascii="微软雅黑" w:eastAsia="微软雅黑" w:hAnsi="微软雅黑" w:hint="eastAsia"/>
          <w:szCs w:val="21"/>
        </w:rPr>
        <w:t>的</w:t>
      </w:r>
      <w:r>
        <w:rPr>
          <w:rFonts w:ascii="微软雅黑" w:eastAsia="微软雅黑" w:hAnsi="微软雅黑" w:hint="eastAsia"/>
          <w:szCs w:val="21"/>
        </w:rPr>
        <w:t>身上</w:t>
      </w:r>
      <w:r w:rsidR="00DD5B5B">
        <w:rPr>
          <w:rFonts w:ascii="微软雅黑" w:eastAsia="微软雅黑" w:hAnsi="微软雅黑" w:hint="eastAsia"/>
          <w:szCs w:val="21"/>
        </w:rPr>
        <w:t>有</w:t>
      </w:r>
      <w:r w:rsidR="00086A37">
        <w:rPr>
          <w:rFonts w:ascii="微软雅黑" w:eastAsia="微软雅黑" w:hAnsi="微软雅黑" w:hint="eastAsia"/>
          <w:szCs w:val="21"/>
        </w:rPr>
        <w:t>故人的气息，</w:t>
      </w:r>
      <w:r w:rsidR="00DD5B5B">
        <w:rPr>
          <w:rFonts w:ascii="微软雅黑" w:eastAsia="微软雅黑" w:hAnsi="微软雅黑" w:hint="eastAsia"/>
          <w:szCs w:val="21"/>
        </w:rPr>
        <w:t>很多事情你今后会明白的。</w:t>
      </w:r>
    </w:p>
    <w:p w14:paraId="65644BF3" w14:textId="5F2EE3E6" w:rsidR="00086A37" w:rsidRPr="00CF2E74" w:rsidRDefault="00DD5B5B" w:rsidP="00345771">
      <w:pPr>
        <w:ind w:firstLineChars="200" w:firstLine="420"/>
        <w:rPr>
          <w:rFonts w:ascii="微软雅黑" w:eastAsia="微软雅黑" w:hAnsi="微软雅黑"/>
          <w:szCs w:val="21"/>
        </w:rPr>
      </w:pPr>
      <w:r>
        <w:rPr>
          <w:rFonts w:ascii="微软雅黑" w:eastAsia="微软雅黑" w:hAnsi="微软雅黑" w:hint="eastAsia"/>
          <w:szCs w:val="21"/>
        </w:rPr>
        <w:t>？？？：但现在，拿好你的武器准备战斗，这片空间</w:t>
      </w:r>
      <w:proofErr w:type="gramStart"/>
      <w:r>
        <w:rPr>
          <w:rFonts w:ascii="微软雅黑" w:eastAsia="微软雅黑" w:hAnsi="微软雅黑" w:hint="eastAsia"/>
          <w:szCs w:val="21"/>
        </w:rPr>
        <w:t>蛰伏着</w:t>
      </w:r>
      <w:proofErr w:type="gramEnd"/>
      <w:r>
        <w:rPr>
          <w:rFonts w:ascii="微软雅黑" w:eastAsia="微软雅黑" w:hAnsi="微软雅黑" w:hint="eastAsia"/>
          <w:szCs w:val="21"/>
        </w:rPr>
        <w:t>许多扭曲的怪物</w:t>
      </w:r>
      <w:r w:rsidR="00086A37">
        <w:rPr>
          <w:rFonts w:ascii="微软雅黑" w:eastAsia="微软雅黑" w:hAnsi="微软雅黑" w:hint="eastAsia"/>
          <w:szCs w:val="21"/>
        </w:rPr>
        <w:t>。</w:t>
      </w:r>
    </w:p>
    <w:p w14:paraId="185A8CC3" w14:textId="77777777" w:rsidR="00E95843" w:rsidRPr="0027113A" w:rsidRDefault="00E95843" w:rsidP="00345771">
      <w:pPr>
        <w:ind w:firstLineChars="200" w:firstLine="420"/>
        <w:rPr>
          <w:rFonts w:ascii="微软雅黑" w:eastAsia="微软雅黑" w:hAnsi="微软雅黑"/>
          <w:szCs w:val="21"/>
        </w:rPr>
      </w:pPr>
    </w:p>
    <w:p w14:paraId="71775AB2" w14:textId="421B4259" w:rsidR="00345771" w:rsidRDefault="00345771" w:rsidP="00345771">
      <w:pPr>
        <w:ind w:firstLineChars="200" w:firstLine="420"/>
        <w:rPr>
          <w:rFonts w:ascii="微软雅黑" w:eastAsia="微软雅黑" w:hAnsi="微软雅黑"/>
          <w:b/>
          <w:szCs w:val="21"/>
        </w:rPr>
      </w:pPr>
      <w:r>
        <w:rPr>
          <w:rFonts w:ascii="微软雅黑" w:eastAsia="微软雅黑" w:hAnsi="微软雅黑" w:hint="eastAsia"/>
          <w:b/>
          <w:szCs w:val="21"/>
        </w:rPr>
        <w:t>战后</w:t>
      </w:r>
      <w:r w:rsidRPr="00FE4E53">
        <w:rPr>
          <w:rFonts w:ascii="微软雅黑" w:eastAsia="微软雅黑" w:hAnsi="微软雅黑" w:hint="eastAsia"/>
          <w:b/>
          <w:szCs w:val="21"/>
        </w:rPr>
        <w:t>剧情：</w:t>
      </w:r>
    </w:p>
    <w:p w14:paraId="2ACD2634" w14:textId="42F9BB56" w:rsidR="00E95843" w:rsidRDefault="00F31C19" w:rsidP="00345771">
      <w:pPr>
        <w:ind w:firstLineChars="200" w:firstLine="420"/>
        <w:rPr>
          <w:rFonts w:ascii="微软雅黑" w:eastAsia="微软雅黑" w:hAnsi="微软雅黑"/>
          <w:szCs w:val="21"/>
        </w:rPr>
      </w:pPr>
      <w:r>
        <w:rPr>
          <w:rFonts w:ascii="微软雅黑" w:eastAsia="微软雅黑" w:hAnsi="微软雅黑" w:hint="eastAsia"/>
          <w:szCs w:val="21"/>
        </w:rPr>
        <w:t>魔女：这片区域的扭曲时空真让人不舒服。</w:t>
      </w:r>
    </w:p>
    <w:p w14:paraId="515508EA" w14:textId="74DC2596" w:rsidR="00F31C19" w:rsidRDefault="00F31C19" w:rsidP="00345771">
      <w:pPr>
        <w:ind w:firstLineChars="200" w:firstLine="420"/>
        <w:rPr>
          <w:rFonts w:ascii="微软雅黑" w:eastAsia="微软雅黑" w:hAnsi="微软雅黑"/>
          <w:szCs w:val="21"/>
        </w:rPr>
      </w:pPr>
      <w:r>
        <w:rPr>
          <w:rFonts w:ascii="微软雅黑" w:eastAsia="微软雅黑" w:hAnsi="微软雅黑" w:hint="eastAsia"/>
          <w:szCs w:val="21"/>
        </w:rPr>
        <w:t>“南奈尔”：啊……托你的福，我终于可以出现了。</w:t>
      </w:r>
    </w:p>
    <w:p w14:paraId="3C9AEC72" w14:textId="6B96D0CF" w:rsidR="00F31C19" w:rsidRDefault="00F31C19" w:rsidP="00345771">
      <w:pPr>
        <w:ind w:firstLineChars="200" w:firstLine="420"/>
        <w:rPr>
          <w:rFonts w:ascii="微软雅黑" w:eastAsia="微软雅黑" w:hAnsi="微软雅黑"/>
          <w:szCs w:val="21"/>
        </w:rPr>
      </w:pPr>
      <w:r>
        <w:rPr>
          <w:rFonts w:ascii="微软雅黑" w:eastAsia="微软雅黑" w:hAnsi="微软雅黑" w:hint="eastAsia"/>
          <w:szCs w:val="21"/>
        </w:rPr>
        <w:t>魔女：南奈尔？这怎么可能……</w:t>
      </w:r>
    </w:p>
    <w:p w14:paraId="13D58C7D" w14:textId="54DFF032" w:rsidR="00F31C19" w:rsidRDefault="00F31C19" w:rsidP="00345771">
      <w:pPr>
        <w:ind w:firstLineChars="200" w:firstLine="420"/>
        <w:rPr>
          <w:rFonts w:ascii="微软雅黑" w:eastAsia="微软雅黑" w:hAnsi="微软雅黑"/>
          <w:szCs w:val="21"/>
        </w:rPr>
      </w:pPr>
      <w:r>
        <w:rPr>
          <w:rFonts w:ascii="微软雅黑" w:eastAsia="微软雅黑" w:hAnsi="微软雅黑" w:hint="eastAsia"/>
          <w:szCs w:val="21"/>
        </w:rPr>
        <w:t>虚空：请别误会，我只不过是以一种你能理解的方式出现罢了。</w:t>
      </w:r>
    </w:p>
    <w:p w14:paraId="16CBB2DD" w14:textId="31AB2226" w:rsidR="00F31C19" w:rsidRDefault="00F31C19" w:rsidP="00345771">
      <w:pPr>
        <w:ind w:firstLineChars="200" w:firstLine="420"/>
        <w:rPr>
          <w:rFonts w:ascii="微软雅黑" w:eastAsia="微软雅黑" w:hAnsi="微软雅黑"/>
          <w:szCs w:val="21"/>
        </w:rPr>
      </w:pPr>
      <w:r>
        <w:rPr>
          <w:rFonts w:ascii="微软雅黑" w:eastAsia="微软雅黑" w:hAnsi="微软雅黑" w:hint="eastAsia"/>
          <w:szCs w:val="21"/>
        </w:rPr>
        <w:t>魔女：……？</w:t>
      </w:r>
    </w:p>
    <w:p w14:paraId="155F315F" w14:textId="35EDAB5A" w:rsidR="00F31C19" w:rsidRDefault="00F31C19" w:rsidP="00345771">
      <w:pPr>
        <w:ind w:firstLineChars="200" w:firstLine="420"/>
        <w:rPr>
          <w:rFonts w:ascii="微软雅黑" w:eastAsia="微软雅黑" w:hAnsi="微软雅黑"/>
          <w:szCs w:val="21"/>
        </w:rPr>
      </w:pPr>
      <w:r>
        <w:rPr>
          <w:rFonts w:ascii="微软雅黑" w:eastAsia="微软雅黑" w:hAnsi="微软雅黑" w:hint="eastAsia"/>
          <w:szCs w:val="21"/>
        </w:rPr>
        <w:t>虚空：不理解吗</w:t>
      </w:r>
      <w:r w:rsidR="00A11725">
        <w:rPr>
          <w:rFonts w:ascii="微软雅黑" w:eastAsia="微软雅黑" w:hAnsi="微软雅黑" w:hint="eastAsia"/>
          <w:szCs w:val="21"/>
        </w:rPr>
        <w:t>？</w:t>
      </w:r>
    </w:p>
    <w:p w14:paraId="3B8B3665" w14:textId="495DB18A" w:rsidR="00F31C19" w:rsidRDefault="00A11725" w:rsidP="00345771">
      <w:pPr>
        <w:ind w:firstLineChars="200" w:firstLine="420"/>
        <w:rPr>
          <w:rFonts w:ascii="微软雅黑" w:eastAsia="微软雅黑" w:hAnsi="微软雅黑"/>
          <w:szCs w:val="21"/>
        </w:rPr>
      </w:pPr>
      <w:r>
        <w:rPr>
          <w:rFonts w:ascii="微软雅黑" w:eastAsia="微软雅黑" w:hAnsi="微软雅黑" w:hint="eastAsia"/>
          <w:szCs w:val="21"/>
        </w:rPr>
        <w:lastRenderedPageBreak/>
        <w:t>虚空：嗯，你对过去的事情了解</w:t>
      </w:r>
      <w:r w:rsidR="00DD5B5B">
        <w:rPr>
          <w:rFonts w:ascii="微软雅黑" w:eastAsia="微软雅黑" w:hAnsi="微软雅黑" w:hint="eastAsia"/>
          <w:szCs w:val="21"/>
        </w:rPr>
        <w:t>多少？</w:t>
      </w:r>
    </w:p>
    <w:p w14:paraId="68A2B4A9" w14:textId="0C374757" w:rsidR="00F31C19" w:rsidRDefault="00DD5B5B" w:rsidP="00345771">
      <w:pPr>
        <w:ind w:firstLineChars="200" w:firstLine="420"/>
        <w:rPr>
          <w:rFonts w:ascii="微软雅黑" w:eastAsia="微软雅黑" w:hAnsi="微软雅黑"/>
          <w:szCs w:val="21"/>
        </w:rPr>
      </w:pPr>
      <w:r>
        <w:rPr>
          <w:rFonts w:ascii="微软雅黑" w:eastAsia="微软雅黑" w:hAnsi="微软雅黑" w:hint="eastAsia"/>
          <w:szCs w:val="21"/>
        </w:rPr>
        <w:t>魔女：过去的事情</w:t>
      </w:r>
      <w:r w:rsidR="00F31C19">
        <w:rPr>
          <w:rFonts w:ascii="微软雅黑" w:eastAsia="微软雅黑" w:hAnsi="微软雅黑" w:hint="eastAsia"/>
          <w:szCs w:val="21"/>
        </w:rPr>
        <w:t>？</w:t>
      </w:r>
    </w:p>
    <w:p w14:paraId="3A39C0A8" w14:textId="038F3E96" w:rsidR="00F31C19" w:rsidRDefault="00F31C19" w:rsidP="00345771">
      <w:pPr>
        <w:ind w:firstLineChars="200" w:firstLine="420"/>
        <w:rPr>
          <w:rFonts w:ascii="微软雅黑" w:eastAsia="微软雅黑" w:hAnsi="微软雅黑"/>
          <w:szCs w:val="21"/>
        </w:rPr>
      </w:pPr>
      <w:r>
        <w:rPr>
          <w:rFonts w:ascii="微软雅黑" w:eastAsia="微软雅黑" w:hAnsi="微软雅黑" w:hint="eastAsia"/>
          <w:szCs w:val="21"/>
        </w:rPr>
        <w:t>虚空：这个也不</w:t>
      </w:r>
      <w:r w:rsidR="00DD5B5B">
        <w:rPr>
          <w:rFonts w:ascii="微软雅黑" w:eastAsia="微软雅黑" w:hAnsi="微软雅黑" w:hint="eastAsia"/>
          <w:szCs w:val="21"/>
        </w:rPr>
        <w:t>知道</w:t>
      </w:r>
      <w:r>
        <w:rPr>
          <w:rFonts w:ascii="微软雅黑" w:eastAsia="微软雅黑" w:hAnsi="微软雅黑" w:hint="eastAsia"/>
          <w:szCs w:val="21"/>
        </w:rPr>
        <w:t>吗……</w:t>
      </w:r>
    </w:p>
    <w:p w14:paraId="11566D7F" w14:textId="171B691D" w:rsidR="00F31C19" w:rsidRDefault="00F31C19" w:rsidP="00345771">
      <w:pPr>
        <w:ind w:firstLineChars="200" w:firstLine="420"/>
        <w:rPr>
          <w:rFonts w:ascii="微软雅黑" w:eastAsia="微软雅黑" w:hAnsi="微软雅黑"/>
          <w:szCs w:val="21"/>
        </w:rPr>
      </w:pPr>
      <w:r>
        <w:rPr>
          <w:rFonts w:ascii="微软雅黑" w:eastAsia="微软雅黑" w:hAnsi="微软雅黑" w:hint="eastAsia"/>
          <w:szCs w:val="21"/>
        </w:rPr>
        <w:t>虚空：</w:t>
      </w:r>
      <w:r w:rsidR="00DD5B5B">
        <w:rPr>
          <w:rFonts w:ascii="微软雅黑" w:eastAsia="微软雅黑" w:hAnsi="微软雅黑" w:hint="eastAsia"/>
          <w:szCs w:val="21"/>
        </w:rPr>
        <w:t>啊，真是的，</w:t>
      </w:r>
      <w:r w:rsidR="00A11725">
        <w:rPr>
          <w:rFonts w:ascii="微软雅黑" w:eastAsia="微软雅黑" w:hAnsi="微软雅黑" w:hint="eastAsia"/>
          <w:szCs w:val="21"/>
        </w:rPr>
        <w:t>当初那个家伙信誓旦旦地说了一堆废话，我就知道她肯定什么都没准备！</w:t>
      </w:r>
    </w:p>
    <w:p w14:paraId="6159710D" w14:textId="74F98A2B" w:rsidR="00F31C19" w:rsidRDefault="00F31C19" w:rsidP="00345771">
      <w:pPr>
        <w:ind w:firstLineChars="200" w:firstLine="420"/>
        <w:rPr>
          <w:rFonts w:ascii="微软雅黑" w:eastAsia="微软雅黑" w:hAnsi="微软雅黑"/>
          <w:szCs w:val="21"/>
        </w:rPr>
      </w:pPr>
      <w:r>
        <w:rPr>
          <w:rFonts w:ascii="微软雅黑" w:eastAsia="微软雅黑" w:hAnsi="微软雅黑" w:hint="eastAsia"/>
          <w:szCs w:val="21"/>
        </w:rPr>
        <w:t>虚空</w:t>
      </w:r>
      <w:r w:rsidR="00A11725">
        <w:rPr>
          <w:rFonts w:ascii="微软雅黑" w:eastAsia="微软雅黑" w:hAnsi="微软雅黑" w:hint="eastAsia"/>
          <w:szCs w:val="21"/>
        </w:rPr>
        <w:t>：不过，哈哈</w:t>
      </w:r>
      <w:proofErr w:type="gramStart"/>
      <w:r w:rsidR="00A11725">
        <w:rPr>
          <w:rFonts w:ascii="微软雅黑" w:eastAsia="微软雅黑" w:hAnsi="微软雅黑" w:hint="eastAsia"/>
          <w:szCs w:val="21"/>
        </w:rPr>
        <w:t>哈</w:t>
      </w:r>
      <w:proofErr w:type="gramEnd"/>
      <w:r w:rsidR="00A11725">
        <w:rPr>
          <w:rFonts w:ascii="微软雅黑" w:eastAsia="微软雅黑" w:hAnsi="微软雅黑" w:hint="eastAsia"/>
          <w:szCs w:val="21"/>
        </w:rPr>
        <w:t>！</w:t>
      </w:r>
      <w:r w:rsidR="0008505D">
        <w:rPr>
          <w:rFonts w:ascii="微软雅黑" w:eastAsia="微软雅黑" w:hAnsi="微软雅黑" w:hint="eastAsia"/>
          <w:szCs w:val="21"/>
        </w:rPr>
        <w:t>一想到那个家伙</w:t>
      </w:r>
      <w:r w:rsidR="00641D83">
        <w:rPr>
          <w:rFonts w:ascii="微软雅黑" w:eastAsia="微软雅黑" w:hAnsi="微软雅黑" w:hint="eastAsia"/>
          <w:szCs w:val="21"/>
        </w:rPr>
        <w:t>变</w:t>
      </w:r>
      <w:r w:rsidR="0008505D">
        <w:rPr>
          <w:rFonts w:ascii="微软雅黑" w:eastAsia="微软雅黑" w:hAnsi="微软雅黑" w:hint="eastAsia"/>
          <w:szCs w:val="21"/>
        </w:rPr>
        <w:t>成现在这样，我就忍不住想开场</w:t>
      </w:r>
      <w:r w:rsidR="00641D83">
        <w:rPr>
          <w:rFonts w:ascii="微软雅黑" w:eastAsia="微软雅黑" w:hAnsi="微软雅黑" w:hint="eastAsia"/>
          <w:szCs w:val="21"/>
        </w:rPr>
        <w:t>宴会庆祝一下~</w:t>
      </w:r>
    </w:p>
    <w:p w14:paraId="673C5965" w14:textId="032C00BA" w:rsidR="0008505D" w:rsidRDefault="0008505D" w:rsidP="00345771">
      <w:pPr>
        <w:ind w:firstLineChars="200" w:firstLine="420"/>
        <w:rPr>
          <w:rFonts w:ascii="微软雅黑" w:eastAsia="微软雅黑" w:hAnsi="微软雅黑"/>
          <w:szCs w:val="21"/>
        </w:rPr>
      </w:pPr>
      <w:r>
        <w:rPr>
          <w:rFonts w:ascii="微软雅黑" w:eastAsia="微软雅黑" w:hAnsi="微软雅黑" w:hint="eastAsia"/>
          <w:szCs w:val="21"/>
        </w:rPr>
        <w:t>魔女：抱歉，我不明白你在说</w:t>
      </w:r>
      <w:r w:rsidR="00DD5B5B">
        <w:rPr>
          <w:rFonts w:ascii="微软雅黑" w:eastAsia="微软雅黑" w:hAnsi="微软雅黑" w:hint="eastAsia"/>
          <w:szCs w:val="21"/>
        </w:rPr>
        <w:t>些</w:t>
      </w:r>
      <w:r>
        <w:rPr>
          <w:rFonts w:ascii="微软雅黑" w:eastAsia="微软雅黑" w:hAnsi="微软雅黑" w:hint="eastAsia"/>
          <w:szCs w:val="21"/>
        </w:rPr>
        <w:t>什么……</w:t>
      </w:r>
    </w:p>
    <w:p w14:paraId="2060E0C0" w14:textId="1CE2528F" w:rsidR="0008505D" w:rsidRDefault="0008505D" w:rsidP="00345771">
      <w:pPr>
        <w:ind w:firstLineChars="200" w:firstLine="420"/>
        <w:rPr>
          <w:rFonts w:ascii="微软雅黑" w:eastAsia="微软雅黑" w:hAnsi="微软雅黑"/>
          <w:szCs w:val="21"/>
        </w:rPr>
      </w:pPr>
      <w:r>
        <w:rPr>
          <w:rFonts w:ascii="微软雅黑" w:eastAsia="微软雅黑" w:hAnsi="微软雅黑" w:hint="eastAsia"/>
          <w:szCs w:val="21"/>
        </w:rPr>
        <w:t>虚空：</w:t>
      </w:r>
      <w:r w:rsidR="00E7440C">
        <w:rPr>
          <w:rFonts w:ascii="微软雅黑" w:eastAsia="微软雅黑" w:hAnsi="微软雅黑" w:hint="eastAsia"/>
          <w:szCs w:val="21"/>
        </w:rPr>
        <w:t>无妨</w:t>
      </w:r>
      <w:r>
        <w:rPr>
          <w:rFonts w:ascii="微软雅黑" w:eastAsia="微软雅黑" w:hAnsi="微软雅黑" w:hint="eastAsia"/>
          <w:szCs w:val="21"/>
        </w:rPr>
        <w:t>，</w:t>
      </w:r>
      <w:r w:rsidR="00DD5B5B">
        <w:rPr>
          <w:rFonts w:ascii="微软雅黑" w:eastAsia="微软雅黑" w:hAnsi="微软雅黑" w:hint="eastAsia"/>
          <w:szCs w:val="21"/>
        </w:rPr>
        <w:t>正如你所说的那样，</w:t>
      </w:r>
      <w:r>
        <w:rPr>
          <w:rFonts w:ascii="微软雅黑" w:eastAsia="微软雅黑" w:hAnsi="微软雅黑" w:hint="eastAsia"/>
          <w:szCs w:val="21"/>
        </w:rPr>
        <w:t>“时空会见证一切”</w:t>
      </w:r>
      <w:r w:rsidR="00DD5B5B">
        <w:rPr>
          <w:rFonts w:ascii="微软雅黑" w:eastAsia="微软雅黑" w:hAnsi="微软雅黑" w:hint="eastAsia"/>
          <w:szCs w:val="21"/>
        </w:rPr>
        <w:t>。</w:t>
      </w:r>
    </w:p>
    <w:p w14:paraId="177BA67A" w14:textId="41D0AE77" w:rsidR="0008505D" w:rsidRDefault="0008505D" w:rsidP="00345771">
      <w:pPr>
        <w:ind w:firstLineChars="200" w:firstLine="420"/>
        <w:rPr>
          <w:rFonts w:ascii="微软雅黑" w:eastAsia="微软雅黑" w:hAnsi="微软雅黑"/>
          <w:szCs w:val="21"/>
        </w:rPr>
      </w:pPr>
      <w:r>
        <w:rPr>
          <w:rFonts w:ascii="微软雅黑" w:eastAsia="微软雅黑" w:hAnsi="微软雅黑" w:hint="eastAsia"/>
          <w:szCs w:val="21"/>
        </w:rPr>
        <w:t>虚空：走吧，你的朋友们就在前面。</w:t>
      </w:r>
    </w:p>
    <w:p w14:paraId="7773DD19" w14:textId="1AE48D03" w:rsidR="00BC0086" w:rsidRDefault="00F76E99" w:rsidP="00F76E99">
      <w:pPr>
        <w:pStyle w:val="2"/>
      </w:pPr>
      <w:bookmarkStart w:id="22" w:name="_Toc109748540"/>
      <w:r w:rsidRPr="00F76E99">
        <w:rPr>
          <w:rFonts w:ascii="微软雅黑" w:eastAsia="微软雅黑" w:hAnsi="微软雅黑" w:hint="eastAsia"/>
        </w:rPr>
        <w:t>愤怒</w:t>
      </w:r>
      <w:r>
        <w:rPr>
          <w:rFonts w:ascii="微软雅黑" w:eastAsia="微软雅黑" w:hAnsi="微软雅黑" w:hint="eastAsia"/>
        </w:rPr>
        <w:t>-</w:t>
      </w:r>
      <w:r w:rsidR="004331A3">
        <w:rPr>
          <w:rFonts w:hint="eastAsia"/>
        </w:rPr>
        <w:t>暴怒</w:t>
      </w:r>
      <w:r w:rsidR="00BC0086">
        <w:rPr>
          <w:rFonts w:hint="eastAsia"/>
        </w:rPr>
        <w:t>（第六关）</w:t>
      </w:r>
      <w:bookmarkEnd w:id="22"/>
    </w:p>
    <w:p w14:paraId="360AD90D" w14:textId="77777777" w:rsidR="00BC0086" w:rsidRDefault="00BC0086" w:rsidP="00BC0086">
      <w:pPr>
        <w:ind w:firstLineChars="200" w:firstLine="420"/>
        <w:rPr>
          <w:rFonts w:ascii="微软雅黑" w:eastAsia="微软雅黑" w:hAnsi="微软雅黑"/>
          <w:b/>
          <w:szCs w:val="21"/>
        </w:rPr>
      </w:pPr>
      <w:r w:rsidRPr="00FE4E53">
        <w:rPr>
          <w:rFonts w:ascii="微软雅黑" w:eastAsia="微软雅黑" w:hAnsi="微软雅黑" w:hint="eastAsia"/>
          <w:b/>
          <w:szCs w:val="21"/>
        </w:rPr>
        <w:t>战前剧情：</w:t>
      </w:r>
    </w:p>
    <w:p w14:paraId="4217012F" w14:textId="340ADF34" w:rsidR="00BC0086" w:rsidRDefault="00E7440C" w:rsidP="00345771">
      <w:pPr>
        <w:ind w:firstLineChars="200" w:firstLine="420"/>
        <w:rPr>
          <w:rFonts w:ascii="微软雅黑" w:eastAsia="微软雅黑" w:hAnsi="微软雅黑"/>
          <w:szCs w:val="21"/>
        </w:rPr>
      </w:pPr>
      <w:r>
        <w:rPr>
          <w:rFonts w:ascii="微软雅黑" w:eastAsia="微软雅黑" w:hAnsi="微软雅黑" w:hint="eastAsia"/>
          <w:szCs w:val="21"/>
        </w:rPr>
        <w:t>诺忒娜</w:t>
      </w:r>
      <w:r w:rsidR="00BC0086">
        <w:rPr>
          <w:rFonts w:ascii="微软雅黑" w:eastAsia="微软雅黑" w:hAnsi="微软雅黑" w:hint="eastAsia"/>
          <w:szCs w:val="21"/>
        </w:rPr>
        <w:t>：</w:t>
      </w:r>
      <w:r>
        <w:rPr>
          <w:rFonts w:ascii="微软雅黑" w:eastAsia="微软雅黑" w:hAnsi="微软雅黑" w:hint="eastAsia"/>
          <w:szCs w:val="21"/>
        </w:rPr>
        <w:t>肚子好饿……艾拉你还没弄好吗？</w:t>
      </w:r>
    </w:p>
    <w:p w14:paraId="4CDEFEB7" w14:textId="39D54542" w:rsidR="00E7440C" w:rsidRDefault="00E7440C" w:rsidP="00345771">
      <w:pPr>
        <w:ind w:firstLineChars="200" w:firstLine="420"/>
        <w:rPr>
          <w:rFonts w:ascii="微软雅黑" w:eastAsia="微软雅黑" w:hAnsi="微软雅黑"/>
          <w:szCs w:val="21"/>
        </w:rPr>
      </w:pPr>
      <w:r>
        <w:rPr>
          <w:rFonts w:ascii="微软雅黑" w:eastAsia="微软雅黑" w:hAnsi="微软雅黑" w:hint="eastAsia"/>
          <w:szCs w:val="21"/>
        </w:rPr>
        <w:t>艾拉：这点小问题，吾辈很快就能修好！</w:t>
      </w:r>
    </w:p>
    <w:p w14:paraId="45CED33C" w14:textId="37CBB60D" w:rsidR="00E7440C" w:rsidRDefault="00A11725" w:rsidP="00345771">
      <w:pPr>
        <w:ind w:firstLineChars="200" w:firstLine="420"/>
        <w:rPr>
          <w:rFonts w:ascii="微软雅黑" w:eastAsia="微软雅黑" w:hAnsi="微软雅黑"/>
          <w:szCs w:val="21"/>
        </w:rPr>
      </w:pPr>
      <w:r>
        <w:rPr>
          <w:rFonts w:ascii="微软雅黑" w:eastAsia="微软雅黑" w:hAnsi="微软雅黑" w:hint="eastAsia"/>
          <w:szCs w:val="21"/>
        </w:rPr>
        <w:t>诺忒娜：哎，很久前就这样说。</w:t>
      </w:r>
      <w:r w:rsidR="00E7440C">
        <w:rPr>
          <w:rFonts w:ascii="微软雅黑" w:eastAsia="微软雅黑" w:hAnsi="微软雅黑" w:hint="eastAsia"/>
          <w:szCs w:val="21"/>
        </w:rPr>
        <w:t>这里的生物也没办法收为仆从，好无聊啊~~</w:t>
      </w:r>
    </w:p>
    <w:p w14:paraId="4C955689" w14:textId="71ECB581" w:rsidR="00E7440C" w:rsidRDefault="00E7440C" w:rsidP="00345771">
      <w:pPr>
        <w:ind w:firstLineChars="200" w:firstLine="420"/>
        <w:rPr>
          <w:rFonts w:ascii="微软雅黑" w:eastAsia="微软雅黑" w:hAnsi="微软雅黑"/>
          <w:szCs w:val="21"/>
        </w:rPr>
      </w:pPr>
      <w:r>
        <w:rPr>
          <w:rFonts w:ascii="微软雅黑" w:eastAsia="微软雅黑" w:hAnsi="微软雅黑" w:hint="eastAsia"/>
          <w:szCs w:val="21"/>
        </w:rPr>
        <w:t>艾拉：可恶，明明来的时候还可以用</w:t>
      </w:r>
      <w:r w:rsidR="00A11725">
        <w:rPr>
          <w:rFonts w:ascii="微软雅黑" w:eastAsia="微软雅黑" w:hAnsi="微软雅黑" w:hint="eastAsia"/>
          <w:szCs w:val="21"/>
        </w:rPr>
        <w:t>，怎么现在完全不起作用了！</w:t>
      </w:r>
    </w:p>
    <w:p w14:paraId="1A2A5A28" w14:textId="586EE285" w:rsidR="00E7440C" w:rsidRDefault="00A11725" w:rsidP="00345771">
      <w:pPr>
        <w:ind w:firstLineChars="200" w:firstLine="420"/>
        <w:rPr>
          <w:rFonts w:ascii="微软雅黑" w:eastAsia="微软雅黑" w:hAnsi="微软雅黑"/>
          <w:szCs w:val="21"/>
        </w:rPr>
      </w:pPr>
      <w:r>
        <w:rPr>
          <w:rFonts w:ascii="微软雅黑" w:eastAsia="微软雅黑" w:hAnsi="微软雅黑" w:hint="eastAsia"/>
          <w:szCs w:val="21"/>
        </w:rPr>
        <w:t>魔女：你们</w:t>
      </w:r>
      <w:r w:rsidR="00E7440C">
        <w:rPr>
          <w:rFonts w:ascii="微软雅黑" w:eastAsia="微软雅黑" w:hAnsi="微软雅黑" w:hint="eastAsia"/>
          <w:szCs w:val="21"/>
        </w:rPr>
        <w:t>在做什么？</w:t>
      </w:r>
    </w:p>
    <w:p w14:paraId="38C59E45" w14:textId="537C8E40" w:rsidR="00E7440C" w:rsidRDefault="00E7440C" w:rsidP="00345771">
      <w:pPr>
        <w:ind w:firstLineChars="200" w:firstLine="420"/>
        <w:rPr>
          <w:rFonts w:ascii="微软雅黑" w:eastAsia="微软雅黑" w:hAnsi="微软雅黑"/>
          <w:szCs w:val="21"/>
        </w:rPr>
      </w:pPr>
      <w:r>
        <w:rPr>
          <w:rFonts w:ascii="微软雅黑" w:eastAsia="微软雅黑" w:hAnsi="微软雅黑" w:hint="eastAsia"/>
          <w:szCs w:val="21"/>
        </w:rPr>
        <w:t>艾拉：（嘎吱</w:t>
      </w:r>
      <w:proofErr w:type="gramStart"/>
      <w:r>
        <w:rPr>
          <w:rFonts w:ascii="微软雅黑" w:eastAsia="微软雅黑" w:hAnsi="微软雅黑" w:hint="eastAsia"/>
          <w:szCs w:val="21"/>
        </w:rPr>
        <w:t>嘎吱</w:t>
      </w:r>
      <w:proofErr w:type="gramEnd"/>
      <w:r>
        <w:rPr>
          <w:rFonts w:ascii="微软雅黑" w:eastAsia="微软雅黑" w:hAnsi="微软雅黑" w:hint="eastAsia"/>
          <w:szCs w:val="21"/>
        </w:rPr>
        <w:t>）当然是</w:t>
      </w:r>
      <w:r w:rsidR="00DD5B5B">
        <w:rPr>
          <w:rFonts w:ascii="微软雅黑" w:eastAsia="微软雅黑" w:hAnsi="微软雅黑" w:hint="eastAsia"/>
          <w:szCs w:val="21"/>
        </w:rPr>
        <w:t>想办法</w:t>
      </w:r>
      <w:r>
        <w:rPr>
          <w:rFonts w:ascii="微软雅黑" w:eastAsia="微软雅黑" w:hAnsi="微软雅黑" w:hint="eastAsia"/>
          <w:szCs w:val="21"/>
        </w:rPr>
        <w:t>启动水晶球……</w:t>
      </w:r>
    </w:p>
    <w:p w14:paraId="574454E4" w14:textId="2D2FAF07" w:rsidR="00E7440C" w:rsidRDefault="00183F8A" w:rsidP="00345771">
      <w:pPr>
        <w:ind w:firstLineChars="200" w:firstLine="420"/>
        <w:rPr>
          <w:rFonts w:ascii="微软雅黑" w:eastAsia="微软雅黑" w:hAnsi="微软雅黑"/>
          <w:szCs w:val="21"/>
        </w:rPr>
      </w:pPr>
      <w:r>
        <w:rPr>
          <w:rFonts w:ascii="微软雅黑" w:eastAsia="微软雅黑" w:hAnsi="微软雅黑" w:hint="eastAsia"/>
          <w:szCs w:val="21"/>
        </w:rPr>
        <w:t>魔女</w:t>
      </w:r>
      <w:r w:rsidR="00E7440C">
        <w:rPr>
          <w:rFonts w:ascii="微软雅黑" w:eastAsia="微软雅黑" w:hAnsi="微软雅黑" w:hint="eastAsia"/>
          <w:szCs w:val="21"/>
        </w:rPr>
        <w:t>：</w:t>
      </w:r>
      <w:r w:rsidR="007A36F4">
        <w:rPr>
          <w:rFonts w:ascii="微软雅黑" w:eastAsia="微软雅黑" w:hAnsi="微软雅黑" w:hint="eastAsia"/>
          <w:szCs w:val="21"/>
        </w:rPr>
        <w:t>可是这样</w:t>
      </w:r>
      <w:r>
        <w:rPr>
          <w:rFonts w:ascii="微软雅黑" w:eastAsia="微软雅黑" w:hAnsi="微软雅黑" w:hint="eastAsia"/>
          <w:szCs w:val="21"/>
        </w:rPr>
        <w:t>咬水晶球是没有用的。</w:t>
      </w:r>
    </w:p>
    <w:p w14:paraId="195A750A" w14:textId="0F786B4A" w:rsidR="00DD5B5B" w:rsidRPr="00DD5B5B" w:rsidRDefault="00DD5B5B" w:rsidP="00DD5B5B">
      <w:pPr>
        <w:ind w:firstLineChars="200" w:firstLine="420"/>
        <w:rPr>
          <w:rFonts w:ascii="微软雅黑" w:eastAsia="微软雅黑" w:hAnsi="微软雅黑"/>
          <w:szCs w:val="21"/>
        </w:rPr>
      </w:pPr>
      <w:r>
        <w:rPr>
          <w:rFonts w:ascii="微软雅黑" w:eastAsia="微软雅黑" w:hAnsi="微软雅黑" w:hint="eastAsia"/>
          <w:szCs w:val="21"/>
        </w:rPr>
        <w:t>诺忒娜：</w:t>
      </w:r>
      <w:r w:rsidR="00A11725">
        <w:rPr>
          <w:rFonts w:ascii="微软雅黑" w:eastAsia="微软雅黑" w:hAnsi="微软雅黑" w:hint="eastAsia"/>
          <w:szCs w:val="21"/>
        </w:rPr>
        <w:t>居然</w:t>
      </w:r>
      <w:r>
        <w:rPr>
          <w:rFonts w:ascii="微软雅黑" w:eastAsia="微软雅黑" w:hAnsi="微软雅黑" w:hint="eastAsia"/>
          <w:szCs w:val="21"/>
        </w:rPr>
        <w:t>不是扭曲的怪物，</w:t>
      </w:r>
      <w:r w:rsidR="00A11725">
        <w:rPr>
          <w:rFonts w:ascii="微软雅黑" w:eastAsia="微软雅黑" w:hAnsi="微软雅黑" w:hint="eastAsia"/>
          <w:szCs w:val="21"/>
        </w:rPr>
        <w:t>真是</w:t>
      </w:r>
      <w:r>
        <w:rPr>
          <w:rFonts w:ascii="微软雅黑" w:eastAsia="微软雅黑" w:hAnsi="微软雅黑" w:hint="eastAsia"/>
          <w:szCs w:val="21"/>
        </w:rPr>
        <w:t>太好了！</w:t>
      </w:r>
    </w:p>
    <w:p w14:paraId="0FCC9630" w14:textId="114E5AD6" w:rsidR="00183F8A" w:rsidRDefault="00183F8A" w:rsidP="00345771">
      <w:pPr>
        <w:ind w:firstLineChars="200" w:firstLine="420"/>
        <w:rPr>
          <w:rFonts w:ascii="微软雅黑" w:eastAsia="微软雅黑" w:hAnsi="微软雅黑"/>
          <w:szCs w:val="21"/>
        </w:rPr>
      </w:pPr>
      <w:r>
        <w:rPr>
          <w:rFonts w:ascii="微软雅黑" w:eastAsia="微软雅黑" w:hAnsi="微软雅黑" w:hint="eastAsia"/>
          <w:szCs w:val="21"/>
        </w:rPr>
        <w:t>艾拉：呜哇，</w:t>
      </w:r>
      <w:proofErr w:type="gramStart"/>
      <w:r w:rsidR="007A36F4">
        <w:rPr>
          <w:rFonts w:ascii="微软雅黑" w:eastAsia="微软雅黑" w:hAnsi="微软雅黑" w:hint="eastAsia"/>
          <w:szCs w:val="21"/>
        </w:rPr>
        <w:t>汝</w:t>
      </w:r>
      <w:r>
        <w:rPr>
          <w:rFonts w:ascii="微软雅黑" w:eastAsia="微软雅黑" w:hAnsi="微软雅黑" w:hint="eastAsia"/>
          <w:szCs w:val="21"/>
        </w:rPr>
        <w:t>怎么</w:t>
      </w:r>
      <w:proofErr w:type="gramEnd"/>
      <w:r>
        <w:rPr>
          <w:rFonts w:ascii="微软雅黑" w:eastAsia="微软雅黑" w:hAnsi="微软雅黑" w:hint="eastAsia"/>
          <w:szCs w:val="21"/>
        </w:rPr>
        <w:t>来了！</w:t>
      </w:r>
    </w:p>
    <w:p w14:paraId="01721C93" w14:textId="1E251B32" w:rsidR="007A36F4" w:rsidRDefault="007A36F4" w:rsidP="00345771">
      <w:pPr>
        <w:ind w:firstLineChars="200" w:firstLine="420"/>
        <w:rPr>
          <w:rFonts w:ascii="微软雅黑" w:eastAsia="微软雅黑" w:hAnsi="微软雅黑"/>
          <w:szCs w:val="21"/>
        </w:rPr>
      </w:pPr>
      <w:r>
        <w:rPr>
          <w:rFonts w:ascii="微软雅黑" w:eastAsia="微软雅黑" w:hAnsi="微软雅黑" w:hint="eastAsia"/>
          <w:szCs w:val="21"/>
        </w:rPr>
        <w:lastRenderedPageBreak/>
        <w:t>魔女：多亏她的帮助，我才能找到你们</w:t>
      </w:r>
      <w:r w:rsidR="00A11725">
        <w:rPr>
          <w:rFonts w:ascii="微软雅黑" w:eastAsia="微软雅黑" w:hAnsi="微软雅黑" w:hint="eastAsia"/>
          <w:szCs w:val="21"/>
        </w:rPr>
        <w:t>。</w:t>
      </w:r>
    </w:p>
    <w:p w14:paraId="29CE3053" w14:textId="51CBE1C7" w:rsidR="007A36F4" w:rsidRDefault="007A36F4" w:rsidP="00345771">
      <w:pPr>
        <w:ind w:firstLineChars="200" w:firstLine="420"/>
        <w:rPr>
          <w:rFonts w:ascii="微软雅黑" w:eastAsia="微软雅黑" w:hAnsi="微软雅黑"/>
          <w:szCs w:val="21"/>
        </w:rPr>
      </w:pPr>
      <w:r>
        <w:rPr>
          <w:rFonts w:ascii="微软雅黑" w:eastAsia="微软雅黑" w:hAnsi="微软雅黑" w:hint="eastAsia"/>
          <w:szCs w:val="21"/>
        </w:rPr>
        <w:t>魔女：人</w:t>
      </w:r>
      <w:r w:rsidR="00A11725">
        <w:rPr>
          <w:rFonts w:ascii="微软雅黑" w:eastAsia="微软雅黑" w:hAnsi="微软雅黑" w:hint="eastAsia"/>
          <w:szCs w:val="21"/>
        </w:rPr>
        <w:t>怎么</w:t>
      </w:r>
      <w:r>
        <w:rPr>
          <w:rFonts w:ascii="微软雅黑" w:eastAsia="微软雅黑" w:hAnsi="微软雅黑" w:hint="eastAsia"/>
          <w:szCs w:val="21"/>
        </w:rPr>
        <w:t>不见了……</w:t>
      </w:r>
    </w:p>
    <w:p w14:paraId="5E35A4B4" w14:textId="7E0F6015" w:rsidR="007A36F4" w:rsidRDefault="007A36F4" w:rsidP="00345771">
      <w:pPr>
        <w:ind w:firstLineChars="200" w:firstLine="420"/>
        <w:rPr>
          <w:rFonts w:ascii="微软雅黑" w:eastAsia="微软雅黑" w:hAnsi="微软雅黑"/>
          <w:szCs w:val="21"/>
        </w:rPr>
      </w:pPr>
      <w:r>
        <w:rPr>
          <w:rFonts w:ascii="微软雅黑" w:eastAsia="微软雅黑" w:hAnsi="微软雅黑" w:hint="eastAsia"/>
          <w:szCs w:val="21"/>
        </w:rPr>
        <w:t>诺忒娜：哈哈</w:t>
      </w:r>
      <w:proofErr w:type="gramStart"/>
      <w:r>
        <w:rPr>
          <w:rFonts w:ascii="微软雅黑" w:eastAsia="微软雅黑" w:hAnsi="微软雅黑" w:hint="eastAsia"/>
          <w:szCs w:val="21"/>
        </w:rPr>
        <w:t>哈</w:t>
      </w:r>
      <w:proofErr w:type="gramEnd"/>
      <w:r>
        <w:rPr>
          <w:rFonts w:ascii="微软雅黑" w:eastAsia="微软雅黑" w:hAnsi="微软雅黑" w:hint="eastAsia"/>
          <w:szCs w:val="21"/>
        </w:rPr>
        <w:t>，你被骗了吧？这里的时空</w:t>
      </w:r>
      <w:r w:rsidR="00DD5B5B">
        <w:rPr>
          <w:rFonts w:ascii="微软雅黑" w:eastAsia="微软雅黑" w:hAnsi="微软雅黑" w:hint="eastAsia"/>
          <w:szCs w:val="21"/>
        </w:rPr>
        <w:t>非常</w:t>
      </w:r>
      <w:r>
        <w:rPr>
          <w:rFonts w:ascii="微软雅黑" w:eastAsia="微软雅黑" w:hAnsi="微软雅黑" w:hint="eastAsia"/>
          <w:szCs w:val="21"/>
        </w:rPr>
        <w:t>扭曲，经常会出现一些幻象。</w:t>
      </w:r>
    </w:p>
    <w:p w14:paraId="46F7475B" w14:textId="252A8FBE" w:rsidR="007A36F4" w:rsidRDefault="007A36F4" w:rsidP="00345771">
      <w:pPr>
        <w:ind w:firstLineChars="200" w:firstLine="420"/>
        <w:rPr>
          <w:rFonts w:ascii="微软雅黑" w:eastAsia="微软雅黑" w:hAnsi="微软雅黑"/>
          <w:szCs w:val="21"/>
        </w:rPr>
      </w:pPr>
      <w:r>
        <w:rPr>
          <w:rFonts w:ascii="微软雅黑" w:eastAsia="微软雅黑" w:hAnsi="微软雅黑" w:hint="eastAsia"/>
          <w:szCs w:val="21"/>
        </w:rPr>
        <w:t>诺忒娜：我刚到这里来的时候还看到艾拉成为了我的仆从，不停地向我献殷勤~</w:t>
      </w:r>
    </w:p>
    <w:p w14:paraId="6CD92052" w14:textId="5B9B8237" w:rsidR="007A36F4" w:rsidRDefault="007A36F4" w:rsidP="00345771">
      <w:pPr>
        <w:ind w:firstLineChars="200" w:firstLine="420"/>
        <w:rPr>
          <w:rFonts w:ascii="微软雅黑" w:eastAsia="微软雅黑" w:hAnsi="微软雅黑"/>
          <w:szCs w:val="21"/>
        </w:rPr>
      </w:pPr>
      <w:r>
        <w:rPr>
          <w:rFonts w:ascii="微软雅黑" w:eastAsia="微软雅黑" w:hAnsi="微软雅黑" w:hint="eastAsia"/>
          <w:szCs w:val="21"/>
        </w:rPr>
        <w:t>艾拉：</w:t>
      </w:r>
      <w:proofErr w:type="gramStart"/>
      <w:r>
        <w:rPr>
          <w:rFonts w:ascii="微软雅黑" w:eastAsia="微软雅黑" w:hAnsi="微软雅黑" w:hint="eastAsia"/>
          <w:szCs w:val="21"/>
        </w:rPr>
        <w:t>汝在说</w:t>
      </w:r>
      <w:proofErr w:type="gramEnd"/>
      <w:r>
        <w:rPr>
          <w:rFonts w:ascii="微软雅黑" w:eastAsia="微软雅黑" w:hAnsi="微软雅黑" w:hint="eastAsia"/>
          <w:szCs w:val="21"/>
        </w:rPr>
        <w:t>什么，那种事情</w:t>
      </w:r>
      <w:proofErr w:type="gramStart"/>
      <w:r>
        <w:rPr>
          <w:rFonts w:ascii="微软雅黑" w:eastAsia="微软雅黑" w:hAnsi="微软雅黑" w:hint="eastAsia"/>
          <w:szCs w:val="21"/>
        </w:rPr>
        <w:t>吾辈才</w:t>
      </w:r>
      <w:proofErr w:type="gramEnd"/>
      <w:r>
        <w:rPr>
          <w:rFonts w:ascii="微软雅黑" w:eastAsia="微软雅黑" w:hAnsi="微软雅黑" w:hint="eastAsia"/>
          <w:szCs w:val="21"/>
        </w:rPr>
        <w:t>不会做！</w:t>
      </w:r>
    </w:p>
    <w:p w14:paraId="0023F9E2" w14:textId="73D6A737" w:rsidR="007A36F4" w:rsidRDefault="007A36F4" w:rsidP="00345771">
      <w:pPr>
        <w:ind w:firstLineChars="200" w:firstLine="420"/>
        <w:rPr>
          <w:rFonts w:ascii="微软雅黑" w:eastAsia="微软雅黑" w:hAnsi="微软雅黑"/>
          <w:szCs w:val="21"/>
        </w:rPr>
      </w:pPr>
      <w:r>
        <w:rPr>
          <w:rFonts w:ascii="微软雅黑" w:eastAsia="微软雅黑" w:hAnsi="微软雅黑" w:hint="eastAsia"/>
          <w:szCs w:val="21"/>
        </w:rPr>
        <w:t>诺忒娜：嘛，所以说是幻象啦，别在意</w:t>
      </w:r>
      <w:r w:rsidR="00DD5B5B">
        <w:rPr>
          <w:rFonts w:ascii="微软雅黑" w:eastAsia="微软雅黑" w:hAnsi="微软雅黑" w:hint="eastAsia"/>
          <w:szCs w:val="21"/>
        </w:rPr>
        <w:t>~</w:t>
      </w:r>
    </w:p>
    <w:p w14:paraId="0A588278" w14:textId="65797F00" w:rsidR="007A36F4" w:rsidRDefault="007A36F4" w:rsidP="00345771">
      <w:pPr>
        <w:ind w:firstLineChars="200" w:firstLine="420"/>
        <w:rPr>
          <w:rFonts w:ascii="微软雅黑" w:eastAsia="微软雅黑" w:hAnsi="微软雅黑"/>
          <w:szCs w:val="21"/>
        </w:rPr>
      </w:pPr>
      <w:r>
        <w:rPr>
          <w:rFonts w:ascii="微软雅黑" w:eastAsia="微软雅黑" w:hAnsi="微软雅黑" w:hint="eastAsia"/>
          <w:szCs w:val="21"/>
        </w:rPr>
        <w:t>魔女：幻象吗……没关系，把水晶球给我，我带你们回去。</w:t>
      </w:r>
    </w:p>
    <w:p w14:paraId="010A0E74" w14:textId="21E27DC5" w:rsidR="007A36F4" w:rsidRDefault="00DD5B5B" w:rsidP="00345771">
      <w:pPr>
        <w:ind w:firstLineChars="200" w:firstLine="420"/>
        <w:rPr>
          <w:rFonts w:ascii="微软雅黑" w:eastAsia="微软雅黑" w:hAnsi="微软雅黑"/>
          <w:szCs w:val="21"/>
        </w:rPr>
      </w:pPr>
      <w:r>
        <w:rPr>
          <w:rFonts w:ascii="微软雅黑" w:eastAsia="微软雅黑" w:hAnsi="微软雅黑" w:hint="eastAsia"/>
          <w:szCs w:val="21"/>
        </w:rPr>
        <w:t>诺忒娜：唉，这些怪物怎么又围上来了</w:t>
      </w:r>
      <w:r w:rsidR="00B058F7">
        <w:rPr>
          <w:rFonts w:ascii="微软雅黑" w:eastAsia="微软雅黑" w:hAnsi="微软雅黑" w:hint="eastAsia"/>
          <w:szCs w:val="21"/>
        </w:rPr>
        <w:t>，真是烦人。</w:t>
      </w:r>
    </w:p>
    <w:p w14:paraId="0BC723B9" w14:textId="65D0F7AB" w:rsidR="007A36F4" w:rsidRDefault="007A36F4" w:rsidP="00345771">
      <w:pPr>
        <w:ind w:firstLineChars="200" w:firstLine="420"/>
        <w:rPr>
          <w:rFonts w:ascii="微软雅黑" w:eastAsia="微软雅黑" w:hAnsi="微软雅黑"/>
          <w:szCs w:val="21"/>
        </w:rPr>
      </w:pPr>
      <w:r>
        <w:rPr>
          <w:rFonts w:ascii="微软雅黑" w:eastAsia="微软雅黑" w:hAnsi="微软雅黑" w:hint="eastAsia"/>
          <w:szCs w:val="21"/>
        </w:rPr>
        <w:t>艾拉：</w:t>
      </w:r>
      <w:r w:rsidR="00B058F7">
        <w:rPr>
          <w:rFonts w:ascii="微软雅黑" w:eastAsia="微软雅黑" w:hAnsi="微软雅黑" w:hint="eastAsia"/>
          <w:szCs w:val="21"/>
        </w:rPr>
        <w:t>都让开</w:t>
      </w:r>
      <w:r>
        <w:rPr>
          <w:rFonts w:ascii="微软雅黑" w:eastAsia="微软雅黑" w:hAnsi="微软雅黑" w:hint="eastAsia"/>
          <w:szCs w:val="21"/>
        </w:rPr>
        <w:t>，</w:t>
      </w:r>
      <w:r w:rsidR="00B058F7">
        <w:rPr>
          <w:rFonts w:ascii="微软雅黑" w:eastAsia="微软雅黑" w:hAnsi="微软雅黑" w:hint="eastAsia"/>
          <w:szCs w:val="21"/>
        </w:rPr>
        <w:t>吾辈</w:t>
      </w:r>
      <w:proofErr w:type="gramStart"/>
      <w:r w:rsidR="00B058F7">
        <w:rPr>
          <w:rFonts w:ascii="微软雅黑" w:eastAsia="微软雅黑" w:hAnsi="微软雅黑" w:hint="eastAsia"/>
          <w:szCs w:val="21"/>
        </w:rPr>
        <w:t>要用龙族的</w:t>
      </w:r>
      <w:proofErr w:type="gramEnd"/>
      <w:r w:rsidR="00B058F7">
        <w:rPr>
          <w:rFonts w:ascii="微软雅黑" w:eastAsia="微软雅黑" w:hAnsi="微软雅黑" w:hint="eastAsia"/>
          <w:szCs w:val="21"/>
        </w:rPr>
        <w:t>力量好好教训它们</w:t>
      </w:r>
      <w:r>
        <w:rPr>
          <w:rFonts w:ascii="微软雅黑" w:eastAsia="微软雅黑" w:hAnsi="微软雅黑" w:hint="eastAsia"/>
          <w:szCs w:val="21"/>
        </w:rPr>
        <w:t>！</w:t>
      </w:r>
    </w:p>
    <w:p w14:paraId="68169B20" w14:textId="77777777" w:rsidR="00365E39" w:rsidRPr="007A36F4" w:rsidRDefault="00365E39" w:rsidP="00345771">
      <w:pPr>
        <w:ind w:firstLineChars="200" w:firstLine="420"/>
        <w:rPr>
          <w:rFonts w:ascii="微软雅黑" w:eastAsia="微软雅黑" w:hAnsi="微软雅黑"/>
          <w:szCs w:val="21"/>
        </w:rPr>
      </w:pPr>
    </w:p>
    <w:p w14:paraId="19492560" w14:textId="77777777" w:rsidR="00004CBA" w:rsidRDefault="00004CBA" w:rsidP="00004CBA">
      <w:pPr>
        <w:ind w:firstLineChars="200" w:firstLine="420"/>
        <w:rPr>
          <w:rFonts w:ascii="微软雅黑" w:eastAsia="微软雅黑" w:hAnsi="微软雅黑"/>
          <w:b/>
          <w:szCs w:val="21"/>
        </w:rPr>
      </w:pPr>
      <w:r>
        <w:rPr>
          <w:rFonts w:ascii="微软雅黑" w:eastAsia="微软雅黑" w:hAnsi="微软雅黑" w:hint="eastAsia"/>
          <w:b/>
          <w:szCs w:val="21"/>
        </w:rPr>
        <w:t>战后</w:t>
      </w:r>
      <w:r w:rsidRPr="00FE4E53">
        <w:rPr>
          <w:rFonts w:ascii="微软雅黑" w:eastAsia="微软雅黑" w:hAnsi="微软雅黑" w:hint="eastAsia"/>
          <w:b/>
          <w:szCs w:val="21"/>
        </w:rPr>
        <w:t>剧情：</w:t>
      </w:r>
    </w:p>
    <w:p w14:paraId="30853386" w14:textId="7ED86079" w:rsidR="00004CBA" w:rsidRDefault="007A36F4" w:rsidP="00345771">
      <w:pPr>
        <w:ind w:firstLineChars="200" w:firstLine="420"/>
        <w:rPr>
          <w:rFonts w:ascii="微软雅黑" w:eastAsia="微软雅黑" w:hAnsi="微软雅黑"/>
          <w:szCs w:val="21"/>
        </w:rPr>
      </w:pPr>
      <w:r>
        <w:rPr>
          <w:rFonts w:ascii="微软雅黑" w:eastAsia="微软雅黑" w:hAnsi="微软雅黑" w:hint="eastAsia"/>
          <w:szCs w:val="21"/>
        </w:rPr>
        <w:t>艾拉：</w:t>
      </w:r>
      <w:r w:rsidR="00B058F7">
        <w:rPr>
          <w:rFonts w:ascii="微软雅黑" w:eastAsia="微软雅黑" w:hAnsi="微软雅黑" w:hint="eastAsia"/>
          <w:szCs w:val="21"/>
        </w:rPr>
        <w:t>哈哈，</w:t>
      </w:r>
      <w:r w:rsidRPr="007A36F4">
        <w:rPr>
          <w:rFonts w:ascii="微软雅黑" w:eastAsia="微软雅黑" w:hAnsi="微软雅黑" w:hint="eastAsia"/>
          <w:szCs w:val="21"/>
        </w:rPr>
        <w:t>见识</w:t>
      </w:r>
      <w:proofErr w:type="gramStart"/>
      <w:r w:rsidRPr="007A36F4">
        <w:rPr>
          <w:rFonts w:ascii="微软雅黑" w:eastAsia="微软雅黑" w:hAnsi="微软雅黑" w:hint="eastAsia"/>
          <w:szCs w:val="21"/>
        </w:rPr>
        <w:t>到龙族的</w:t>
      </w:r>
      <w:proofErr w:type="gramEnd"/>
      <w:r w:rsidRPr="007A36F4">
        <w:rPr>
          <w:rFonts w:ascii="微软雅黑" w:eastAsia="微软雅黑" w:hAnsi="微软雅黑" w:hint="eastAsia"/>
          <w:szCs w:val="21"/>
        </w:rPr>
        <w:t>力量了吧！</w:t>
      </w:r>
    </w:p>
    <w:p w14:paraId="3A879714" w14:textId="148B7571" w:rsidR="007A36F4" w:rsidRDefault="007A36F4" w:rsidP="00345771">
      <w:pPr>
        <w:ind w:firstLineChars="200" w:firstLine="420"/>
        <w:rPr>
          <w:rFonts w:ascii="微软雅黑" w:eastAsia="微软雅黑" w:hAnsi="微软雅黑"/>
          <w:szCs w:val="21"/>
        </w:rPr>
      </w:pPr>
      <w:r>
        <w:rPr>
          <w:rFonts w:ascii="微软雅黑" w:eastAsia="微软雅黑" w:hAnsi="微软雅黑" w:hint="eastAsia"/>
          <w:szCs w:val="21"/>
        </w:rPr>
        <w:t>诺忒娜：</w:t>
      </w:r>
      <w:r w:rsidR="00EA2F6D">
        <w:rPr>
          <w:rFonts w:ascii="微软雅黑" w:eastAsia="微软雅黑" w:hAnsi="微软雅黑" w:hint="eastAsia"/>
          <w:szCs w:val="21"/>
        </w:rPr>
        <w:t>可惜不能收为仆从，这种战斗真是浪费时间</w:t>
      </w:r>
      <w:r w:rsidR="00B058F7">
        <w:rPr>
          <w:rFonts w:ascii="微软雅黑" w:eastAsia="微软雅黑" w:hAnsi="微软雅黑" w:hint="eastAsia"/>
          <w:szCs w:val="21"/>
        </w:rPr>
        <w:t>。</w:t>
      </w:r>
    </w:p>
    <w:p w14:paraId="78F4984B" w14:textId="2739166A" w:rsidR="00EA2F6D" w:rsidRDefault="00EA2F6D" w:rsidP="00345771">
      <w:pPr>
        <w:ind w:firstLineChars="200" w:firstLine="420"/>
        <w:rPr>
          <w:rFonts w:ascii="微软雅黑" w:eastAsia="微软雅黑" w:hAnsi="微软雅黑"/>
          <w:szCs w:val="21"/>
        </w:rPr>
      </w:pPr>
      <w:r>
        <w:rPr>
          <w:rFonts w:ascii="微软雅黑" w:eastAsia="微软雅黑" w:hAnsi="微软雅黑" w:hint="eastAsia"/>
          <w:szCs w:val="21"/>
        </w:rPr>
        <w:t>魔女：空间通道打开了，我们回去吧。</w:t>
      </w:r>
    </w:p>
    <w:p w14:paraId="541DB267" w14:textId="10AC1B46" w:rsidR="00EA2F6D" w:rsidRPr="00EA2F6D" w:rsidRDefault="00EA2F6D" w:rsidP="00345771">
      <w:pPr>
        <w:ind w:firstLineChars="200" w:firstLine="420"/>
        <w:rPr>
          <w:rFonts w:ascii="微软雅黑" w:eastAsia="微软雅黑" w:hAnsi="微软雅黑"/>
          <w:b/>
          <w:szCs w:val="21"/>
        </w:rPr>
      </w:pPr>
      <w:r w:rsidRPr="00EA2F6D">
        <w:rPr>
          <w:rFonts w:ascii="微软雅黑" w:eastAsia="微软雅黑" w:hAnsi="微软雅黑" w:hint="eastAsia"/>
          <w:b/>
          <w:szCs w:val="21"/>
        </w:rPr>
        <w:t>屏幕压黑，转场。</w:t>
      </w:r>
    </w:p>
    <w:p w14:paraId="359F10C4" w14:textId="500422F2" w:rsidR="00EA2F6D" w:rsidRDefault="00EA2F6D" w:rsidP="00345771">
      <w:pPr>
        <w:ind w:firstLineChars="200" w:firstLine="420"/>
        <w:rPr>
          <w:rFonts w:ascii="微软雅黑" w:eastAsia="微软雅黑" w:hAnsi="微软雅黑"/>
          <w:szCs w:val="21"/>
        </w:rPr>
      </w:pPr>
      <w:r>
        <w:rPr>
          <w:rFonts w:ascii="微软雅黑" w:eastAsia="微软雅黑" w:hAnsi="微软雅黑" w:hint="eastAsia"/>
          <w:szCs w:val="21"/>
        </w:rPr>
        <w:t>梅莫菲斯：啊，你们回来了。</w:t>
      </w:r>
    </w:p>
    <w:p w14:paraId="49BD8DB5" w14:textId="7096772F" w:rsidR="00EA2F6D" w:rsidRDefault="00EA2F6D" w:rsidP="00345771">
      <w:pPr>
        <w:ind w:firstLineChars="200" w:firstLine="420"/>
        <w:rPr>
          <w:rFonts w:ascii="微软雅黑" w:eastAsia="微软雅黑" w:hAnsi="微软雅黑"/>
          <w:szCs w:val="21"/>
        </w:rPr>
      </w:pPr>
      <w:r>
        <w:rPr>
          <w:rFonts w:ascii="微软雅黑" w:eastAsia="微软雅黑" w:hAnsi="微软雅黑" w:hint="eastAsia"/>
          <w:szCs w:val="21"/>
        </w:rPr>
        <w:t>南奈尔：你们能回来真是太好了……</w:t>
      </w:r>
    </w:p>
    <w:p w14:paraId="5767429B" w14:textId="481DD292" w:rsidR="00EA2F6D" w:rsidRDefault="00EA2F6D" w:rsidP="00345771">
      <w:pPr>
        <w:ind w:firstLineChars="200" w:firstLine="420"/>
        <w:rPr>
          <w:rFonts w:ascii="微软雅黑" w:eastAsia="微软雅黑" w:hAnsi="微软雅黑"/>
          <w:szCs w:val="21"/>
        </w:rPr>
      </w:pPr>
      <w:r>
        <w:rPr>
          <w:rFonts w:ascii="微软雅黑" w:eastAsia="微软雅黑" w:hAnsi="微软雅黑" w:hint="eastAsia"/>
          <w:szCs w:val="21"/>
        </w:rPr>
        <w:t>南奈尔：但是，你们怎会从另一面镜子里回来？</w:t>
      </w:r>
    </w:p>
    <w:p w14:paraId="3B2407CD" w14:textId="136A303A" w:rsidR="00EA2F6D" w:rsidRDefault="00EA2F6D" w:rsidP="00345771">
      <w:pPr>
        <w:ind w:firstLineChars="200" w:firstLine="420"/>
        <w:rPr>
          <w:rFonts w:ascii="微软雅黑" w:eastAsia="微软雅黑" w:hAnsi="微软雅黑"/>
          <w:szCs w:val="21"/>
        </w:rPr>
      </w:pPr>
      <w:r>
        <w:rPr>
          <w:rFonts w:ascii="微软雅黑" w:eastAsia="微软雅黑" w:hAnsi="微软雅黑" w:hint="eastAsia"/>
          <w:szCs w:val="21"/>
        </w:rPr>
        <w:t>选项：讲述你这段时间的遭遇</w:t>
      </w:r>
    </w:p>
    <w:p w14:paraId="6BC8CC3A" w14:textId="714D84A2" w:rsidR="00EA2F6D" w:rsidRDefault="00EA2F6D" w:rsidP="00345771">
      <w:pPr>
        <w:ind w:firstLineChars="200" w:firstLine="420"/>
        <w:rPr>
          <w:rFonts w:ascii="微软雅黑" w:eastAsia="微软雅黑" w:hAnsi="微软雅黑"/>
          <w:szCs w:val="21"/>
        </w:rPr>
      </w:pPr>
      <w:r>
        <w:rPr>
          <w:rFonts w:ascii="微软雅黑" w:eastAsia="微软雅黑" w:hAnsi="微软雅黑" w:hint="eastAsia"/>
          <w:szCs w:val="21"/>
        </w:rPr>
        <w:t>南奈尔：另一个我？好吧……</w:t>
      </w:r>
    </w:p>
    <w:p w14:paraId="61E081A0" w14:textId="195EF9D0" w:rsidR="007A36F4" w:rsidRDefault="00EA2F6D" w:rsidP="00345771">
      <w:pPr>
        <w:ind w:firstLineChars="200" w:firstLine="420"/>
        <w:rPr>
          <w:rFonts w:ascii="微软雅黑" w:eastAsia="微软雅黑" w:hAnsi="微软雅黑"/>
          <w:szCs w:val="21"/>
        </w:rPr>
      </w:pPr>
      <w:r>
        <w:rPr>
          <w:rFonts w:ascii="微软雅黑" w:eastAsia="微软雅黑" w:hAnsi="微软雅黑" w:hint="eastAsia"/>
          <w:szCs w:val="21"/>
        </w:rPr>
        <w:t>艾拉：</w:t>
      </w:r>
      <w:r w:rsidR="00B058F7">
        <w:rPr>
          <w:rFonts w:ascii="微软雅黑" w:eastAsia="微软雅黑" w:hAnsi="微软雅黑" w:hint="eastAsia"/>
          <w:szCs w:val="21"/>
        </w:rPr>
        <w:t>放心吧，</w:t>
      </w:r>
      <w:r>
        <w:rPr>
          <w:rFonts w:ascii="微软雅黑" w:eastAsia="微软雅黑" w:hAnsi="微软雅黑" w:hint="eastAsia"/>
          <w:szCs w:val="21"/>
        </w:rPr>
        <w:t>有</w:t>
      </w:r>
      <w:proofErr w:type="gramStart"/>
      <w:r>
        <w:rPr>
          <w:rFonts w:ascii="微软雅黑" w:eastAsia="微软雅黑" w:hAnsi="微软雅黑" w:hint="eastAsia"/>
          <w:szCs w:val="21"/>
        </w:rPr>
        <w:t>吾辈在</w:t>
      </w:r>
      <w:proofErr w:type="gramEnd"/>
      <w:r w:rsidR="00B058F7">
        <w:rPr>
          <w:rFonts w:ascii="微软雅黑" w:eastAsia="微软雅黑" w:hAnsi="微软雅黑" w:hint="eastAsia"/>
          <w:szCs w:val="21"/>
        </w:rPr>
        <w:t>这里</w:t>
      </w:r>
      <w:r>
        <w:rPr>
          <w:rFonts w:ascii="微软雅黑" w:eastAsia="微软雅黑" w:hAnsi="微软雅黑" w:hint="eastAsia"/>
          <w:szCs w:val="21"/>
        </w:rPr>
        <w:t>，汝不必</w:t>
      </w:r>
      <w:r w:rsidR="00B058F7">
        <w:rPr>
          <w:rFonts w:ascii="微软雅黑" w:eastAsia="微软雅黑" w:hAnsi="微软雅黑" w:hint="eastAsia"/>
          <w:szCs w:val="21"/>
        </w:rPr>
        <w:t>感到</w:t>
      </w:r>
      <w:r>
        <w:rPr>
          <w:rFonts w:ascii="微软雅黑" w:eastAsia="微软雅黑" w:hAnsi="微软雅黑" w:hint="eastAsia"/>
          <w:szCs w:val="21"/>
        </w:rPr>
        <w:t>害怕。</w:t>
      </w:r>
    </w:p>
    <w:p w14:paraId="565FCB2E" w14:textId="286E4BE4" w:rsidR="00EA2F6D" w:rsidRDefault="002B59E0" w:rsidP="00345771">
      <w:pPr>
        <w:ind w:firstLineChars="200" w:firstLine="420"/>
        <w:rPr>
          <w:rFonts w:ascii="微软雅黑" w:eastAsia="微软雅黑" w:hAnsi="微软雅黑"/>
          <w:szCs w:val="21"/>
        </w:rPr>
      </w:pPr>
      <w:r>
        <w:rPr>
          <w:rFonts w:ascii="微软雅黑" w:eastAsia="微软雅黑" w:hAnsi="微软雅黑" w:hint="eastAsia"/>
          <w:szCs w:val="21"/>
        </w:rPr>
        <w:t>诺忒娜</w:t>
      </w:r>
      <w:r w:rsidR="00A82B18">
        <w:rPr>
          <w:rFonts w:ascii="微软雅黑" w:eastAsia="微软雅黑" w:hAnsi="微软雅黑" w:hint="eastAsia"/>
          <w:szCs w:val="21"/>
        </w:rPr>
        <w:t>：</w:t>
      </w:r>
      <w:r>
        <w:rPr>
          <w:rFonts w:ascii="微软雅黑" w:eastAsia="微软雅黑" w:hAnsi="微软雅黑" w:hint="eastAsia"/>
          <w:szCs w:val="21"/>
        </w:rPr>
        <w:t>那我们现在是不是可以回去了？</w:t>
      </w:r>
    </w:p>
    <w:p w14:paraId="2A622D7D" w14:textId="749BDB1A" w:rsidR="002B59E0" w:rsidRDefault="002B59E0" w:rsidP="00345771">
      <w:pPr>
        <w:ind w:firstLineChars="200" w:firstLine="420"/>
        <w:rPr>
          <w:rFonts w:ascii="微软雅黑" w:eastAsia="微软雅黑" w:hAnsi="微软雅黑"/>
          <w:szCs w:val="21"/>
        </w:rPr>
      </w:pPr>
      <w:r>
        <w:rPr>
          <w:rFonts w:ascii="微软雅黑" w:eastAsia="微软雅黑" w:hAnsi="微软雅黑" w:hint="eastAsia"/>
          <w:szCs w:val="21"/>
        </w:rPr>
        <w:lastRenderedPageBreak/>
        <w:t>诺忒娜：这里空荡荡</w:t>
      </w:r>
      <w:r w:rsidR="00B058F7">
        <w:rPr>
          <w:rFonts w:ascii="微软雅黑" w:eastAsia="微软雅黑" w:hAnsi="微软雅黑" w:hint="eastAsia"/>
          <w:szCs w:val="21"/>
        </w:rPr>
        <w:t>的</w:t>
      </w:r>
      <w:r>
        <w:rPr>
          <w:rFonts w:ascii="微软雅黑" w:eastAsia="微软雅黑" w:hAnsi="微软雅黑" w:hint="eastAsia"/>
          <w:szCs w:val="21"/>
        </w:rPr>
        <w:t>什么都没有，我</w:t>
      </w:r>
      <w:r w:rsidR="00B058F7">
        <w:rPr>
          <w:rFonts w:ascii="微软雅黑" w:eastAsia="微软雅黑" w:hAnsi="微软雅黑" w:hint="eastAsia"/>
          <w:szCs w:val="21"/>
        </w:rPr>
        <w:t>现在非常想念蒙特尼亚的甜点。</w:t>
      </w:r>
    </w:p>
    <w:p w14:paraId="3BD0492A" w14:textId="22F08CF8" w:rsidR="002B59E0" w:rsidRDefault="00A11725" w:rsidP="00345771">
      <w:pPr>
        <w:ind w:firstLineChars="200" w:firstLine="420"/>
        <w:rPr>
          <w:rFonts w:ascii="微软雅黑" w:eastAsia="微软雅黑" w:hAnsi="微软雅黑"/>
          <w:szCs w:val="21"/>
        </w:rPr>
      </w:pPr>
      <w:r>
        <w:rPr>
          <w:rFonts w:ascii="微软雅黑" w:eastAsia="微软雅黑" w:hAnsi="微软雅黑" w:hint="eastAsia"/>
          <w:szCs w:val="21"/>
        </w:rPr>
        <w:t>南奈尔：不，</w:t>
      </w:r>
      <w:r w:rsidR="002B59E0">
        <w:rPr>
          <w:rFonts w:ascii="微软雅黑" w:eastAsia="微软雅黑" w:hAnsi="微软雅黑" w:hint="eastAsia"/>
          <w:szCs w:val="21"/>
        </w:rPr>
        <w:t>你们还不能走……</w:t>
      </w:r>
    </w:p>
    <w:p w14:paraId="6EB0713C" w14:textId="4713877D" w:rsidR="000D2296" w:rsidRDefault="00F76E99" w:rsidP="00F76E99">
      <w:pPr>
        <w:pStyle w:val="2"/>
      </w:pPr>
      <w:bookmarkStart w:id="23" w:name="_Toc109748541"/>
      <w:r w:rsidRPr="00F76E99">
        <w:rPr>
          <w:rFonts w:ascii="微软雅黑" w:eastAsia="微软雅黑" w:hAnsi="微软雅黑" w:hint="eastAsia"/>
        </w:rPr>
        <w:t>傲慢</w:t>
      </w:r>
      <w:r>
        <w:rPr>
          <w:rFonts w:ascii="微软雅黑" w:eastAsia="微软雅黑" w:hAnsi="微软雅黑" w:hint="eastAsia"/>
        </w:rPr>
        <w:t>-</w:t>
      </w:r>
      <w:r w:rsidR="004331A3">
        <w:rPr>
          <w:rFonts w:hint="eastAsia"/>
        </w:rPr>
        <w:t>傲慢</w:t>
      </w:r>
      <w:r w:rsidR="000D2296">
        <w:rPr>
          <w:rFonts w:hint="eastAsia"/>
        </w:rPr>
        <w:t>（第七关）</w:t>
      </w:r>
      <w:bookmarkEnd w:id="23"/>
    </w:p>
    <w:p w14:paraId="2CE3F3D2" w14:textId="77777777" w:rsidR="000D2296" w:rsidRDefault="000D2296" w:rsidP="000D2296">
      <w:pPr>
        <w:ind w:firstLineChars="200" w:firstLine="420"/>
        <w:rPr>
          <w:rFonts w:ascii="微软雅黑" w:eastAsia="微软雅黑" w:hAnsi="微软雅黑"/>
          <w:b/>
          <w:szCs w:val="21"/>
        </w:rPr>
      </w:pPr>
      <w:r w:rsidRPr="00FE4E53">
        <w:rPr>
          <w:rFonts w:ascii="微软雅黑" w:eastAsia="微软雅黑" w:hAnsi="微软雅黑" w:hint="eastAsia"/>
          <w:b/>
          <w:szCs w:val="21"/>
        </w:rPr>
        <w:t>战前剧情：</w:t>
      </w:r>
    </w:p>
    <w:p w14:paraId="22DAD149" w14:textId="780D9E96" w:rsidR="000D2296" w:rsidRDefault="002B59E0" w:rsidP="00345771">
      <w:pPr>
        <w:ind w:firstLineChars="200" w:firstLine="420"/>
        <w:rPr>
          <w:rFonts w:ascii="微软雅黑" w:eastAsia="微软雅黑" w:hAnsi="微软雅黑"/>
          <w:szCs w:val="21"/>
        </w:rPr>
      </w:pPr>
      <w:r>
        <w:rPr>
          <w:rFonts w:ascii="微软雅黑" w:eastAsia="微软雅黑" w:hAnsi="微软雅黑" w:hint="eastAsia"/>
          <w:szCs w:val="21"/>
        </w:rPr>
        <w:t>艾拉：哈？！</w:t>
      </w:r>
      <w:proofErr w:type="gramStart"/>
      <w:r>
        <w:rPr>
          <w:rFonts w:ascii="微软雅黑" w:eastAsia="微软雅黑" w:hAnsi="微软雅黑" w:hint="eastAsia"/>
          <w:szCs w:val="21"/>
        </w:rPr>
        <w:t>汝</w:t>
      </w:r>
      <w:proofErr w:type="gramEnd"/>
      <w:r>
        <w:rPr>
          <w:rFonts w:ascii="微软雅黑" w:eastAsia="微软雅黑" w:hAnsi="微软雅黑" w:hint="eastAsia"/>
          <w:szCs w:val="21"/>
        </w:rPr>
        <w:t>肆意妄为地把吾辈召唤过来，现在竟敢不让吾辈回家？</w:t>
      </w:r>
    </w:p>
    <w:p w14:paraId="3D89C738" w14:textId="40F8A401" w:rsidR="002B59E0" w:rsidRDefault="00A11725" w:rsidP="00345771">
      <w:pPr>
        <w:ind w:firstLineChars="200" w:firstLine="420"/>
        <w:rPr>
          <w:rFonts w:ascii="微软雅黑" w:eastAsia="微软雅黑" w:hAnsi="微软雅黑"/>
          <w:szCs w:val="21"/>
        </w:rPr>
      </w:pPr>
      <w:r>
        <w:rPr>
          <w:rFonts w:ascii="微软雅黑" w:eastAsia="微软雅黑" w:hAnsi="微软雅黑" w:hint="eastAsia"/>
          <w:szCs w:val="21"/>
        </w:rPr>
        <w:t>南奈尔：不，</w:t>
      </w:r>
      <w:r w:rsidR="002B59E0">
        <w:rPr>
          <w:rFonts w:ascii="微软雅黑" w:eastAsia="微软雅黑" w:hAnsi="微软雅黑" w:hint="eastAsia"/>
          <w:szCs w:val="21"/>
        </w:rPr>
        <w:t>我不是这个意思……</w:t>
      </w:r>
    </w:p>
    <w:p w14:paraId="30F83FCC" w14:textId="52F0C0DA" w:rsidR="002B59E0" w:rsidRDefault="002B59E0" w:rsidP="00345771">
      <w:pPr>
        <w:ind w:firstLineChars="200" w:firstLine="420"/>
        <w:rPr>
          <w:rFonts w:ascii="微软雅黑" w:eastAsia="微软雅黑" w:hAnsi="微软雅黑"/>
          <w:szCs w:val="21"/>
        </w:rPr>
      </w:pPr>
      <w:r>
        <w:rPr>
          <w:rFonts w:ascii="微软雅黑" w:eastAsia="微软雅黑" w:hAnsi="微软雅黑" w:hint="eastAsia"/>
          <w:szCs w:val="21"/>
        </w:rPr>
        <w:t>魔女：艾拉，冷静一些，让南奈尔把话说完。</w:t>
      </w:r>
    </w:p>
    <w:p w14:paraId="6D7E54C0" w14:textId="22038921" w:rsidR="002B59E0" w:rsidRDefault="00A11725" w:rsidP="00345771">
      <w:pPr>
        <w:ind w:firstLineChars="200" w:firstLine="420"/>
        <w:rPr>
          <w:rFonts w:ascii="微软雅黑" w:eastAsia="微软雅黑" w:hAnsi="微软雅黑"/>
          <w:szCs w:val="21"/>
        </w:rPr>
      </w:pPr>
      <w:r>
        <w:rPr>
          <w:rFonts w:ascii="微软雅黑" w:eastAsia="微软雅黑" w:hAnsi="微软雅黑" w:hint="eastAsia"/>
          <w:szCs w:val="21"/>
        </w:rPr>
        <w:t>南奈尔：谢谢，</w:t>
      </w:r>
      <w:r w:rsidR="002B59E0">
        <w:rPr>
          <w:rFonts w:ascii="微软雅黑" w:eastAsia="微软雅黑" w:hAnsi="微软雅黑" w:hint="eastAsia"/>
          <w:szCs w:val="21"/>
        </w:rPr>
        <w:t>现在还剩下最后一面镜子……</w:t>
      </w:r>
    </w:p>
    <w:p w14:paraId="27D87DEF" w14:textId="193601B5" w:rsidR="002B59E0" w:rsidRDefault="002B59E0" w:rsidP="00345771">
      <w:pPr>
        <w:ind w:firstLineChars="200" w:firstLine="420"/>
        <w:rPr>
          <w:rFonts w:ascii="微软雅黑" w:eastAsia="微软雅黑" w:hAnsi="微软雅黑"/>
          <w:szCs w:val="21"/>
        </w:rPr>
      </w:pPr>
      <w:r>
        <w:rPr>
          <w:rFonts w:ascii="微软雅黑" w:eastAsia="微软雅黑" w:hAnsi="微软雅黑" w:hint="eastAsia"/>
          <w:szCs w:val="21"/>
        </w:rPr>
        <w:t>南奈尔：如果不解决掉所有的虚空入侵者，我将无法苏醒……</w:t>
      </w:r>
    </w:p>
    <w:p w14:paraId="47EC4BF4" w14:textId="02913445" w:rsidR="002B59E0" w:rsidRDefault="002B59E0" w:rsidP="00345771">
      <w:pPr>
        <w:ind w:firstLineChars="200" w:firstLine="420"/>
        <w:rPr>
          <w:rFonts w:ascii="微软雅黑" w:eastAsia="微软雅黑" w:hAnsi="微软雅黑"/>
          <w:szCs w:val="21"/>
        </w:rPr>
      </w:pPr>
      <w:r>
        <w:rPr>
          <w:rFonts w:ascii="微软雅黑" w:eastAsia="微软雅黑" w:hAnsi="微软雅黑" w:hint="eastAsia"/>
          <w:szCs w:val="21"/>
        </w:rPr>
        <w:t>南奈尔：</w:t>
      </w:r>
      <w:r w:rsidR="00B058F7">
        <w:rPr>
          <w:rFonts w:ascii="微软雅黑" w:eastAsia="微软雅黑" w:hAnsi="微软雅黑" w:hint="eastAsia"/>
          <w:szCs w:val="21"/>
        </w:rPr>
        <w:t>自然</w:t>
      </w:r>
      <w:r>
        <w:rPr>
          <w:rFonts w:ascii="微软雅黑" w:eastAsia="微软雅黑" w:hAnsi="微软雅黑" w:hint="eastAsia"/>
          <w:szCs w:val="21"/>
        </w:rPr>
        <w:t>无法动用力量送你们离开……</w:t>
      </w:r>
    </w:p>
    <w:p w14:paraId="11DF2BEA" w14:textId="47D54792" w:rsidR="002B59E0" w:rsidRDefault="002B59E0" w:rsidP="00345771">
      <w:pPr>
        <w:ind w:firstLineChars="200" w:firstLine="420"/>
        <w:rPr>
          <w:rFonts w:ascii="微软雅黑" w:eastAsia="微软雅黑" w:hAnsi="微软雅黑"/>
          <w:szCs w:val="21"/>
        </w:rPr>
      </w:pPr>
      <w:r>
        <w:rPr>
          <w:rFonts w:ascii="微软雅黑" w:eastAsia="微软雅黑" w:hAnsi="微软雅黑" w:hint="eastAsia"/>
          <w:szCs w:val="21"/>
        </w:rPr>
        <w:t>艾拉：啊——好麻烦！</w:t>
      </w:r>
    </w:p>
    <w:p w14:paraId="5C278AAC" w14:textId="52645ED7" w:rsidR="002B59E0" w:rsidRDefault="00641D83" w:rsidP="00345771">
      <w:pPr>
        <w:ind w:firstLineChars="200" w:firstLine="420"/>
        <w:rPr>
          <w:rFonts w:ascii="微软雅黑" w:eastAsia="微软雅黑" w:hAnsi="微软雅黑"/>
          <w:szCs w:val="21"/>
        </w:rPr>
      </w:pPr>
      <w:r>
        <w:rPr>
          <w:rFonts w:ascii="微软雅黑" w:eastAsia="微软雅黑" w:hAnsi="微软雅黑" w:hint="eastAsia"/>
          <w:szCs w:val="21"/>
        </w:rPr>
        <w:t>梅莫菲斯：可是</w:t>
      </w:r>
      <w:r w:rsidR="002B59E0">
        <w:rPr>
          <w:rFonts w:ascii="微软雅黑" w:eastAsia="微软雅黑" w:hAnsi="微软雅黑" w:hint="eastAsia"/>
          <w:szCs w:val="21"/>
        </w:rPr>
        <w:t>，如果不去的话，我们也回不了家。</w:t>
      </w:r>
    </w:p>
    <w:p w14:paraId="5AB27CD5" w14:textId="4A50794F" w:rsidR="002B59E0" w:rsidRDefault="002B59E0" w:rsidP="00345771">
      <w:pPr>
        <w:ind w:firstLineChars="200" w:firstLine="420"/>
        <w:rPr>
          <w:rFonts w:ascii="微软雅黑" w:eastAsia="微软雅黑" w:hAnsi="微软雅黑"/>
          <w:szCs w:val="21"/>
        </w:rPr>
      </w:pPr>
      <w:r>
        <w:rPr>
          <w:rFonts w:ascii="微软雅黑" w:eastAsia="微软雅黑" w:hAnsi="微软雅黑" w:hint="eastAsia"/>
          <w:szCs w:val="21"/>
        </w:rPr>
        <w:t>诺忒娜：走吧走吧，说不定能找到新的仆从呢~</w:t>
      </w:r>
    </w:p>
    <w:p w14:paraId="0C4AAB16" w14:textId="2C563453" w:rsidR="002B59E0" w:rsidRDefault="00DD0CBC" w:rsidP="00345771">
      <w:pPr>
        <w:ind w:firstLineChars="200" w:firstLine="420"/>
        <w:rPr>
          <w:rFonts w:ascii="微软雅黑" w:eastAsia="微软雅黑" w:hAnsi="微软雅黑"/>
          <w:szCs w:val="21"/>
        </w:rPr>
      </w:pPr>
      <w:r>
        <w:rPr>
          <w:rFonts w:ascii="微软雅黑" w:eastAsia="微软雅黑" w:hAnsi="微软雅黑" w:hint="eastAsia"/>
          <w:szCs w:val="21"/>
        </w:rPr>
        <w:t>魔女：没办法，我们一起</w:t>
      </w:r>
      <w:r w:rsidR="00641D83">
        <w:rPr>
          <w:rFonts w:ascii="微软雅黑" w:eastAsia="微软雅黑" w:hAnsi="微软雅黑" w:hint="eastAsia"/>
          <w:szCs w:val="21"/>
        </w:rPr>
        <w:t>去</w:t>
      </w:r>
      <w:r>
        <w:rPr>
          <w:rFonts w:ascii="微软雅黑" w:eastAsia="微软雅黑" w:hAnsi="微软雅黑" w:hint="eastAsia"/>
          <w:szCs w:val="21"/>
        </w:rPr>
        <w:t>吧。</w:t>
      </w:r>
    </w:p>
    <w:p w14:paraId="2E2D28AE" w14:textId="77777777" w:rsidR="00365E39" w:rsidRDefault="00365E39" w:rsidP="00345771">
      <w:pPr>
        <w:ind w:firstLineChars="200" w:firstLine="420"/>
        <w:rPr>
          <w:rFonts w:ascii="微软雅黑" w:eastAsia="微软雅黑" w:hAnsi="微软雅黑"/>
          <w:szCs w:val="21"/>
        </w:rPr>
      </w:pPr>
    </w:p>
    <w:p w14:paraId="19AE2548" w14:textId="2F4B7B5E" w:rsidR="00E01F07" w:rsidRDefault="00B675F6" w:rsidP="00E01F07">
      <w:pPr>
        <w:ind w:firstLineChars="200" w:firstLine="420"/>
        <w:rPr>
          <w:rFonts w:ascii="微软雅黑" w:eastAsia="微软雅黑" w:hAnsi="微软雅黑"/>
          <w:b/>
          <w:szCs w:val="21"/>
        </w:rPr>
      </w:pPr>
      <w:r>
        <w:rPr>
          <w:rFonts w:ascii="微软雅黑" w:eastAsia="微软雅黑" w:hAnsi="微软雅黑" w:hint="eastAsia"/>
          <w:b/>
          <w:szCs w:val="21"/>
        </w:rPr>
        <w:t>战后</w:t>
      </w:r>
      <w:r w:rsidR="00E01F07" w:rsidRPr="00FE4E53">
        <w:rPr>
          <w:rFonts w:ascii="微软雅黑" w:eastAsia="微软雅黑" w:hAnsi="微软雅黑" w:hint="eastAsia"/>
          <w:b/>
          <w:szCs w:val="21"/>
        </w:rPr>
        <w:t>剧情：</w:t>
      </w:r>
    </w:p>
    <w:p w14:paraId="3FE6891F" w14:textId="1676FF9C" w:rsidR="00E01F07" w:rsidRDefault="00DD0CBC" w:rsidP="00E01F07">
      <w:pPr>
        <w:ind w:firstLineChars="200" w:firstLine="420"/>
        <w:rPr>
          <w:rFonts w:ascii="微软雅黑" w:eastAsia="微软雅黑" w:hAnsi="微软雅黑"/>
          <w:szCs w:val="21"/>
        </w:rPr>
      </w:pPr>
      <w:r>
        <w:rPr>
          <w:rFonts w:ascii="微软雅黑" w:eastAsia="微软雅黑" w:hAnsi="微软雅黑" w:hint="eastAsia"/>
          <w:szCs w:val="21"/>
        </w:rPr>
        <w:t>艾拉：哼，在吾辈的强大力量</w:t>
      </w:r>
      <w:r w:rsidR="00641D83">
        <w:rPr>
          <w:rFonts w:ascii="微软雅黑" w:eastAsia="微软雅黑" w:hAnsi="微软雅黑" w:hint="eastAsia"/>
          <w:szCs w:val="21"/>
        </w:rPr>
        <w:t>面</w:t>
      </w:r>
      <w:r>
        <w:rPr>
          <w:rFonts w:ascii="微软雅黑" w:eastAsia="微软雅黑" w:hAnsi="微软雅黑" w:hint="eastAsia"/>
          <w:szCs w:val="21"/>
        </w:rPr>
        <w:t>前，这些怪物根本不值一提嘛！</w:t>
      </w:r>
    </w:p>
    <w:p w14:paraId="3FE9C169" w14:textId="52532D40" w:rsidR="00DD0CBC" w:rsidRDefault="00DD0CBC" w:rsidP="00E01F07">
      <w:pPr>
        <w:ind w:firstLineChars="200" w:firstLine="420"/>
        <w:rPr>
          <w:rFonts w:ascii="微软雅黑" w:eastAsia="微软雅黑" w:hAnsi="微软雅黑"/>
          <w:szCs w:val="21"/>
        </w:rPr>
      </w:pPr>
      <w:r>
        <w:rPr>
          <w:rFonts w:ascii="微软雅黑" w:eastAsia="微软雅黑" w:hAnsi="微软雅黑" w:hint="eastAsia"/>
          <w:szCs w:val="21"/>
        </w:rPr>
        <w:t>诺忒娜：一个能做仆从的都没有，真是浪费时间……</w:t>
      </w:r>
    </w:p>
    <w:p w14:paraId="5BFBC751" w14:textId="74C22643" w:rsidR="00DD0CBC" w:rsidRDefault="00DD0CBC" w:rsidP="00E01F07">
      <w:pPr>
        <w:ind w:firstLineChars="200" w:firstLine="420"/>
        <w:rPr>
          <w:rFonts w:ascii="微软雅黑" w:eastAsia="微软雅黑" w:hAnsi="微软雅黑"/>
          <w:szCs w:val="21"/>
        </w:rPr>
      </w:pPr>
      <w:r>
        <w:rPr>
          <w:rFonts w:ascii="微软雅黑" w:eastAsia="微软雅黑" w:hAnsi="微软雅黑" w:hint="eastAsia"/>
          <w:szCs w:val="21"/>
        </w:rPr>
        <w:t>梅莫菲斯：诺忒娜，快看那里</w:t>
      </w:r>
      <w:r w:rsidR="00641D83">
        <w:rPr>
          <w:rFonts w:ascii="微软雅黑" w:eastAsia="微软雅黑" w:hAnsi="微软雅黑" w:hint="eastAsia"/>
          <w:szCs w:val="21"/>
        </w:rPr>
        <w:t>是不是有人</w:t>
      </w:r>
      <w:r>
        <w:rPr>
          <w:rFonts w:ascii="微软雅黑" w:eastAsia="微软雅黑" w:hAnsi="微软雅黑" w:hint="eastAsia"/>
          <w:szCs w:val="21"/>
        </w:rPr>
        <w:t>。</w:t>
      </w:r>
    </w:p>
    <w:p w14:paraId="5ED288A2" w14:textId="6C1BF8BE" w:rsidR="00145413" w:rsidRDefault="00145413" w:rsidP="00E01F07">
      <w:pPr>
        <w:ind w:firstLineChars="200" w:firstLine="420"/>
        <w:rPr>
          <w:rFonts w:ascii="微软雅黑" w:eastAsia="微软雅黑" w:hAnsi="微软雅黑"/>
          <w:szCs w:val="21"/>
        </w:rPr>
      </w:pPr>
      <w:r>
        <w:rPr>
          <w:rFonts w:ascii="微软雅黑" w:eastAsia="微软雅黑" w:hAnsi="微软雅黑" w:hint="eastAsia"/>
          <w:szCs w:val="21"/>
        </w:rPr>
        <w:t>诺忒娜：太好了，我们快点过去吧，说不定是新的仆从在等着我。</w:t>
      </w:r>
    </w:p>
    <w:p w14:paraId="2B39C04F" w14:textId="0DBEF2CB" w:rsidR="00B675F6" w:rsidRPr="00A11725" w:rsidRDefault="00145413" w:rsidP="00A11725">
      <w:pPr>
        <w:ind w:firstLineChars="200" w:firstLine="420"/>
        <w:rPr>
          <w:rFonts w:ascii="微软雅黑" w:eastAsia="微软雅黑" w:hAnsi="微软雅黑"/>
          <w:szCs w:val="21"/>
        </w:rPr>
      </w:pPr>
      <w:r>
        <w:rPr>
          <w:rFonts w:ascii="微软雅黑" w:eastAsia="微软雅黑" w:hAnsi="微软雅黑" w:hint="eastAsia"/>
          <w:szCs w:val="21"/>
        </w:rPr>
        <w:t>魔女：那个人的气息不</w:t>
      </w:r>
      <w:r w:rsidR="00A11725">
        <w:rPr>
          <w:rFonts w:ascii="微软雅黑" w:eastAsia="微软雅黑" w:hAnsi="微软雅黑" w:hint="eastAsia"/>
          <w:szCs w:val="21"/>
        </w:rPr>
        <w:t>太</w:t>
      </w:r>
      <w:r>
        <w:rPr>
          <w:rFonts w:ascii="微软雅黑" w:eastAsia="微软雅黑" w:hAnsi="微软雅黑" w:hint="eastAsia"/>
          <w:szCs w:val="21"/>
        </w:rPr>
        <w:t>正常，</w:t>
      </w:r>
      <w:r w:rsidR="00641D83">
        <w:rPr>
          <w:rFonts w:ascii="微软雅黑" w:eastAsia="微软雅黑" w:hAnsi="微软雅黑" w:hint="eastAsia"/>
          <w:szCs w:val="21"/>
        </w:rPr>
        <w:t>大家</w:t>
      </w:r>
      <w:r>
        <w:rPr>
          <w:rFonts w:ascii="微软雅黑" w:eastAsia="微软雅黑" w:hAnsi="微软雅黑" w:hint="eastAsia"/>
          <w:szCs w:val="21"/>
        </w:rPr>
        <w:t>小心点。</w:t>
      </w:r>
    </w:p>
    <w:p w14:paraId="597944ED" w14:textId="674C5087" w:rsidR="00B675F6" w:rsidRDefault="004331A3" w:rsidP="00B675F6">
      <w:pPr>
        <w:pStyle w:val="2"/>
        <w:rPr>
          <w:rFonts w:ascii="微软雅黑" w:eastAsia="微软雅黑" w:hAnsi="微软雅黑"/>
        </w:rPr>
      </w:pPr>
      <w:bookmarkStart w:id="24" w:name="_Toc109748542"/>
      <w:r>
        <w:rPr>
          <w:rFonts w:ascii="微软雅黑" w:eastAsia="微软雅黑" w:hAnsi="微软雅黑" w:hint="eastAsia"/>
        </w:rPr>
        <w:lastRenderedPageBreak/>
        <w:t>傲慢——命运的化身</w:t>
      </w:r>
      <w:r w:rsidR="00B675F6">
        <w:rPr>
          <w:rFonts w:ascii="微软雅黑" w:eastAsia="微软雅黑" w:hAnsi="微软雅黑" w:hint="eastAsia"/>
        </w:rPr>
        <w:t>（第八关）</w:t>
      </w:r>
      <w:bookmarkEnd w:id="24"/>
    </w:p>
    <w:p w14:paraId="0DBDA4E0" w14:textId="7768A0C8" w:rsidR="00B675F6" w:rsidRPr="00B675F6" w:rsidRDefault="00B675F6" w:rsidP="00B675F6">
      <w:pPr>
        <w:ind w:firstLineChars="200" w:firstLine="420"/>
        <w:rPr>
          <w:rFonts w:ascii="微软雅黑" w:eastAsia="微软雅黑" w:hAnsi="微软雅黑"/>
          <w:b/>
          <w:szCs w:val="21"/>
        </w:rPr>
      </w:pPr>
      <w:r w:rsidRPr="00FE4E53">
        <w:rPr>
          <w:rFonts w:ascii="微软雅黑" w:eastAsia="微软雅黑" w:hAnsi="微软雅黑" w:hint="eastAsia"/>
          <w:b/>
          <w:szCs w:val="21"/>
        </w:rPr>
        <w:t>战前剧情：</w:t>
      </w:r>
    </w:p>
    <w:p w14:paraId="1DEAF15F" w14:textId="56EB26B5" w:rsidR="00B675F6" w:rsidRDefault="00145413" w:rsidP="00E01F07">
      <w:pPr>
        <w:ind w:firstLineChars="200" w:firstLine="420"/>
        <w:rPr>
          <w:rFonts w:ascii="微软雅黑" w:eastAsia="微软雅黑" w:hAnsi="微软雅黑"/>
          <w:szCs w:val="21"/>
        </w:rPr>
      </w:pPr>
      <w:r>
        <w:rPr>
          <w:rFonts w:ascii="微软雅黑" w:eastAsia="微软雅黑" w:hAnsi="微软雅黑" w:hint="eastAsia"/>
          <w:szCs w:val="21"/>
        </w:rPr>
        <w:t>阿鵺伦：汝等何人，竟敢见我不拜！</w:t>
      </w:r>
    </w:p>
    <w:p w14:paraId="1638D7EE" w14:textId="3A01D2AB" w:rsidR="00145413" w:rsidRDefault="00145413" w:rsidP="00E01F07">
      <w:pPr>
        <w:ind w:firstLineChars="200" w:firstLine="420"/>
        <w:rPr>
          <w:rFonts w:ascii="微软雅黑" w:eastAsia="微软雅黑" w:hAnsi="微软雅黑"/>
          <w:szCs w:val="21"/>
        </w:rPr>
      </w:pPr>
      <w:r>
        <w:rPr>
          <w:rFonts w:ascii="微软雅黑" w:eastAsia="微软雅黑" w:hAnsi="微软雅黑" w:hint="eastAsia"/>
          <w:szCs w:val="21"/>
        </w:rPr>
        <w:t>艾拉：哈？！</w:t>
      </w:r>
      <w:proofErr w:type="gramStart"/>
      <w:r>
        <w:rPr>
          <w:rFonts w:ascii="微软雅黑" w:eastAsia="微软雅黑" w:hAnsi="微软雅黑" w:hint="eastAsia"/>
          <w:szCs w:val="21"/>
        </w:rPr>
        <w:t>汝</w:t>
      </w:r>
      <w:proofErr w:type="gramEnd"/>
      <w:r>
        <w:rPr>
          <w:rFonts w:ascii="微软雅黑" w:eastAsia="微软雅黑" w:hAnsi="微软雅黑" w:hint="eastAsia"/>
          <w:szCs w:val="21"/>
        </w:rPr>
        <w:t>又是何人，竟敢口出狂言！</w:t>
      </w:r>
    </w:p>
    <w:p w14:paraId="72FBAC5B" w14:textId="4D694B8E" w:rsidR="00145413" w:rsidRDefault="00145413" w:rsidP="00E01F07">
      <w:pPr>
        <w:ind w:firstLineChars="200" w:firstLine="420"/>
        <w:rPr>
          <w:rFonts w:ascii="微软雅黑" w:eastAsia="微软雅黑" w:hAnsi="微软雅黑"/>
          <w:szCs w:val="21"/>
        </w:rPr>
      </w:pPr>
      <w:r>
        <w:rPr>
          <w:rFonts w:ascii="微软雅黑" w:eastAsia="微软雅黑" w:hAnsi="微软雅黑" w:hint="eastAsia"/>
          <w:szCs w:val="21"/>
        </w:rPr>
        <w:t>阿鵺伦：</w:t>
      </w:r>
      <w:r w:rsidR="00B058F7">
        <w:rPr>
          <w:rFonts w:ascii="微软雅黑" w:eastAsia="微软雅黑" w:hAnsi="微软雅黑" w:hint="eastAsia"/>
          <w:szCs w:val="21"/>
        </w:rPr>
        <w:t>竟连妾身都未知晓</w:t>
      </w:r>
      <w:r>
        <w:rPr>
          <w:rFonts w:ascii="微软雅黑" w:eastAsia="微软雅黑" w:hAnsi="微软雅黑" w:hint="eastAsia"/>
          <w:szCs w:val="21"/>
        </w:rPr>
        <w:t>，下</w:t>
      </w:r>
      <w:proofErr w:type="gramStart"/>
      <w:r>
        <w:rPr>
          <w:rFonts w:ascii="微软雅黑" w:eastAsia="微软雅黑" w:hAnsi="微软雅黑" w:hint="eastAsia"/>
          <w:szCs w:val="21"/>
        </w:rPr>
        <w:t>仆</w:t>
      </w:r>
      <w:proofErr w:type="gramEnd"/>
      <w:r>
        <w:rPr>
          <w:rFonts w:ascii="微软雅黑" w:eastAsia="微软雅黑" w:hAnsi="微软雅黑" w:hint="eastAsia"/>
          <w:szCs w:val="21"/>
        </w:rPr>
        <w:t>尔尔，应入炼狱！</w:t>
      </w:r>
    </w:p>
    <w:p w14:paraId="2EABA562" w14:textId="3762B27D" w:rsidR="00145413" w:rsidRDefault="00145413" w:rsidP="00E01F07">
      <w:pPr>
        <w:ind w:firstLineChars="200" w:firstLine="420"/>
        <w:rPr>
          <w:rFonts w:ascii="微软雅黑" w:eastAsia="微软雅黑" w:hAnsi="微软雅黑"/>
          <w:szCs w:val="21"/>
        </w:rPr>
      </w:pPr>
      <w:r>
        <w:rPr>
          <w:rFonts w:ascii="微软雅黑" w:eastAsia="微软雅黑" w:hAnsi="微软雅黑" w:hint="eastAsia"/>
          <w:szCs w:val="21"/>
        </w:rPr>
        <w:t>梅莫菲斯：……她们的话，好难懂。</w:t>
      </w:r>
    </w:p>
    <w:p w14:paraId="606633EF" w14:textId="4F00352B" w:rsidR="00145413" w:rsidRDefault="00145413" w:rsidP="00E01F07">
      <w:pPr>
        <w:ind w:firstLineChars="200" w:firstLine="420"/>
        <w:rPr>
          <w:rFonts w:ascii="微软雅黑" w:eastAsia="微软雅黑" w:hAnsi="微软雅黑"/>
          <w:szCs w:val="21"/>
        </w:rPr>
      </w:pPr>
      <w:r>
        <w:rPr>
          <w:rFonts w:ascii="微软雅黑" w:eastAsia="微软雅黑" w:hAnsi="微软雅黑" w:hint="eastAsia"/>
          <w:szCs w:val="21"/>
        </w:rPr>
        <w:t>诺忒娜：噗，没想到居然还能见到和艾拉有相同癖好的人~</w:t>
      </w:r>
    </w:p>
    <w:p w14:paraId="560486B1" w14:textId="513AA11A" w:rsidR="00145413" w:rsidRDefault="00145413" w:rsidP="00E01F07">
      <w:pPr>
        <w:ind w:firstLineChars="200" w:firstLine="420"/>
        <w:rPr>
          <w:rFonts w:ascii="微软雅黑" w:eastAsia="微软雅黑" w:hAnsi="微软雅黑"/>
          <w:szCs w:val="21"/>
        </w:rPr>
      </w:pPr>
      <w:r>
        <w:rPr>
          <w:rFonts w:ascii="微软雅黑" w:eastAsia="微软雅黑" w:hAnsi="微软雅黑" w:hint="eastAsia"/>
          <w:szCs w:val="21"/>
        </w:rPr>
        <w:t>诺忒娜：这个人不适合做我的仆从</w:t>
      </w:r>
      <w:r w:rsidR="00353BD0">
        <w:rPr>
          <w:rFonts w:ascii="微软雅黑" w:eastAsia="微软雅黑" w:hAnsi="微软雅黑" w:hint="eastAsia"/>
          <w:szCs w:val="21"/>
        </w:rPr>
        <w:t>，还是让给艾拉吧~</w:t>
      </w:r>
    </w:p>
    <w:p w14:paraId="51433910" w14:textId="7048E22B"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阿鵺伦：胆敢不把妾身放在眼里……</w:t>
      </w:r>
    </w:p>
    <w:p w14:paraId="371986A7" w14:textId="64C3B397"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阿鵺伦：汝等下</w:t>
      </w:r>
      <w:proofErr w:type="gramStart"/>
      <w:r>
        <w:rPr>
          <w:rFonts w:ascii="微软雅黑" w:eastAsia="微软雅黑" w:hAnsi="微软雅黑" w:hint="eastAsia"/>
          <w:szCs w:val="21"/>
        </w:rPr>
        <w:t>仆</w:t>
      </w:r>
      <w:proofErr w:type="gramEnd"/>
      <w:r>
        <w:rPr>
          <w:rFonts w:ascii="微软雅黑" w:eastAsia="微软雅黑" w:hAnsi="微软雅黑" w:hint="eastAsia"/>
          <w:szCs w:val="21"/>
        </w:rPr>
        <w:t>，终将</w:t>
      </w:r>
      <w:proofErr w:type="gramStart"/>
      <w:r>
        <w:rPr>
          <w:rFonts w:ascii="微软雅黑" w:eastAsia="微软雅黑" w:hAnsi="微软雅黑" w:hint="eastAsia"/>
          <w:szCs w:val="21"/>
        </w:rPr>
        <w:t>坠入业狱</w:t>
      </w:r>
      <w:proofErr w:type="gramEnd"/>
      <w:r>
        <w:rPr>
          <w:rFonts w:ascii="微软雅黑" w:eastAsia="微软雅黑" w:hAnsi="微软雅黑" w:hint="eastAsia"/>
          <w:szCs w:val="21"/>
        </w:rPr>
        <w:t>！</w:t>
      </w:r>
    </w:p>
    <w:p w14:paraId="42CD8B49" w14:textId="2120F76C"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魔</w:t>
      </w:r>
      <w:r w:rsidR="00E41B65">
        <w:rPr>
          <w:rFonts w:ascii="微软雅黑" w:eastAsia="微软雅黑" w:hAnsi="微软雅黑" w:hint="eastAsia"/>
          <w:szCs w:val="21"/>
        </w:rPr>
        <w:t>女：小心，那些</w:t>
      </w:r>
      <w:r>
        <w:rPr>
          <w:rFonts w:ascii="微软雅黑" w:eastAsia="微软雅黑" w:hAnsi="微软雅黑" w:hint="eastAsia"/>
          <w:szCs w:val="21"/>
        </w:rPr>
        <w:t>怪物围过来了。</w:t>
      </w:r>
    </w:p>
    <w:p w14:paraId="1DCD3F8D" w14:textId="646ACD6E" w:rsidR="00353BD0" w:rsidRDefault="00E41B65" w:rsidP="00E01F07">
      <w:pPr>
        <w:ind w:firstLineChars="200" w:firstLine="420"/>
        <w:rPr>
          <w:rFonts w:ascii="微软雅黑" w:eastAsia="微软雅黑" w:hAnsi="微软雅黑"/>
          <w:szCs w:val="21"/>
        </w:rPr>
      </w:pPr>
      <w:r>
        <w:rPr>
          <w:rFonts w:ascii="微软雅黑" w:eastAsia="微软雅黑" w:hAnsi="微软雅黑" w:hint="eastAsia"/>
          <w:szCs w:val="21"/>
        </w:rPr>
        <w:t>诺忒娜：竟然能操控虚空怪物——</w:t>
      </w:r>
      <w:r w:rsidR="00353BD0">
        <w:rPr>
          <w:rFonts w:ascii="微软雅黑" w:eastAsia="微软雅黑" w:hAnsi="微软雅黑" w:hint="eastAsia"/>
          <w:szCs w:val="21"/>
        </w:rPr>
        <w:t>难道她就是罪魁祸首嘛！</w:t>
      </w:r>
    </w:p>
    <w:p w14:paraId="0B68182D" w14:textId="35D7C386"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艾拉：来得正好，吾辈要把你们全部烧成灰烬！</w:t>
      </w:r>
    </w:p>
    <w:p w14:paraId="3174BFC0" w14:textId="44A29A37" w:rsidR="00100839" w:rsidRDefault="00100839" w:rsidP="00E01F07">
      <w:pPr>
        <w:ind w:firstLineChars="200" w:firstLine="420"/>
        <w:rPr>
          <w:rFonts w:ascii="微软雅黑" w:eastAsia="微软雅黑" w:hAnsi="微软雅黑"/>
          <w:szCs w:val="21"/>
        </w:rPr>
      </w:pPr>
      <w:r>
        <w:rPr>
          <w:rFonts w:ascii="微软雅黑" w:eastAsia="微软雅黑" w:hAnsi="微软雅黑" w:hint="eastAsia"/>
          <w:szCs w:val="21"/>
        </w:rPr>
        <w:t>阿鵺伦：妾身才不是什么罪魁祸首！</w:t>
      </w:r>
    </w:p>
    <w:p w14:paraId="2D031390" w14:textId="34CCA553" w:rsidR="00100839" w:rsidRDefault="00100839" w:rsidP="00E01F07">
      <w:pPr>
        <w:ind w:firstLineChars="200" w:firstLine="420"/>
        <w:rPr>
          <w:rFonts w:ascii="微软雅黑" w:eastAsia="微软雅黑" w:hAnsi="微软雅黑"/>
          <w:szCs w:val="21"/>
        </w:rPr>
      </w:pPr>
      <w:r>
        <w:rPr>
          <w:rFonts w:ascii="微软雅黑" w:eastAsia="微软雅黑" w:hAnsi="微软雅黑" w:hint="eastAsia"/>
          <w:szCs w:val="21"/>
        </w:rPr>
        <w:t>魔女：我的头，好痛……</w:t>
      </w:r>
    </w:p>
    <w:p w14:paraId="29EF3E5D" w14:textId="3F60E401" w:rsidR="00100839" w:rsidRDefault="00100839" w:rsidP="00E01F07">
      <w:pPr>
        <w:ind w:firstLineChars="200" w:firstLine="420"/>
        <w:rPr>
          <w:rFonts w:ascii="微软雅黑" w:eastAsia="微软雅黑" w:hAnsi="微软雅黑"/>
          <w:szCs w:val="21"/>
        </w:rPr>
      </w:pPr>
      <w:r>
        <w:rPr>
          <w:rFonts w:ascii="微软雅黑" w:eastAsia="微软雅黑" w:hAnsi="微软雅黑" w:hint="eastAsia"/>
          <w:szCs w:val="21"/>
        </w:rPr>
        <w:t>梅莫菲斯：</w:t>
      </w:r>
      <w:r w:rsidR="00E41B65">
        <w:rPr>
          <w:rFonts w:ascii="微软雅黑" w:eastAsia="微软雅黑" w:hAnsi="微软雅黑" w:hint="eastAsia"/>
          <w:szCs w:val="21"/>
        </w:rPr>
        <w:t>不好，</w:t>
      </w:r>
      <w:r>
        <w:rPr>
          <w:rFonts w:ascii="微软雅黑" w:eastAsia="微软雅黑" w:hAnsi="微软雅黑" w:hint="eastAsia"/>
          <w:szCs w:val="21"/>
        </w:rPr>
        <w:t>她的情绪</w:t>
      </w:r>
      <w:r w:rsidR="00E41B65">
        <w:rPr>
          <w:rFonts w:ascii="微软雅黑" w:eastAsia="微软雅黑" w:hAnsi="微软雅黑" w:hint="eastAsia"/>
          <w:szCs w:val="21"/>
        </w:rPr>
        <w:t>突然变得非常混乱</w:t>
      </w:r>
      <w:r>
        <w:rPr>
          <w:rFonts w:ascii="微软雅黑" w:eastAsia="微软雅黑" w:hAnsi="微软雅黑" w:hint="eastAsia"/>
          <w:szCs w:val="21"/>
        </w:rPr>
        <w:t>。</w:t>
      </w:r>
    </w:p>
    <w:p w14:paraId="34BF247E" w14:textId="2204AAB7" w:rsidR="00100839" w:rsidRDefault="00100839" w:rsidP="00E01F07">
      <w:pPr>
        <w:ind w:firstLineChars="200" w:firstLine="420"/>
        <w:rPr>
          <w:rFonts w:ascii="微软雅黑" w:eastAsia="微软雅黑" w:hAnsi="微软雅黑"/>
          <w:szCs w:val="21"/>
        </w:rPr>
      </w:pPr>
      <w:r>
        <w:rPr>
          <w:rFonts w:ascii="微软雅黑" w:eastAsia="微软雅黑" w:hAnsi="微软雅黑" w:hint="eastAsia"/>
          <w:szCs w:val="21"/>
        </w:rPr>
        <w:t>诺忒娜：艾拉，快抢走那个水晶球，她要变成怪物了！</w:t>
      </w:r>
    </w:p>
    <w:p w14:paraId="1479D888" w14:textId="5DA1BF6E" w:rsidR="00100839" w:rsidRDefault="00100839" w:rsidP="00E01F07">
      <w:pPr>
        <w:ind w:firstLineChars="200" w:firstLine="420"/>
        <w:rPr>
          <w:rFonts w:ascii="微软雅黑" w:eastAsia="微软雅黑" w:hAnsi="微软雅黑"/>
          <w:szCs w:val="21"/>
        </w:rPr>
      </w:pPr>
      <w:r>
        <w:rPr>
          <w:rFonts w:ascii="微软雅黑" w:eastAsia="微软雅黑" w:hAnsi="微软雅黑" w:hint="eastAsia"/>
          <w:szCs w:val="21"/>
        </w:rPr>
        <w:t>艾拉：</w:t>
      </w:r>
      <w:proofErr w:type="gramStart"/>
      <w:r>
        <w:rPr>
          <w:rFonts w:ascii="微软雅黑" w:eastAsia="微软雅黑" w:hAnsi="微软雅黑" w:hint="eastAsia"/>
          <w:szCs w:val="21"/>
        </w:rPr>
        <w:t>别命令</w:t>
      </w:r>
      <w:proofErr w:type="gramEnd"/>
      <w:r>
        <w:rPr>
          <w:rFonts w:ascii="微软雅黑" w:eastAsia="微软雅黑" w:hAnsi="微软雅黑" w:hint="eastAsia"/>
          <w:szCs w:val="21"/>
        </w:rPr>
        <w:t>吾辈，吾辈知道怎么做！</w:t>
      </w:r>
    </w:p>
    <w:p w14:paraId="2139B5F4" w14:textId="3B01A8D2" w:rsidR="00100839" w:rsidRDefault="00100839" w:rsidP="00E01F07">
      <w:pPr>
        <w:ind w:firstLineChars="200" w:firstLine="420"/>
        <w:rPr>
          <w:rFonts w:ascii="微软雅黑" w:eastAsia="微软雅黑" w:hAnsi="微软雅黑"/>
          <w:szCs w:val="21"/>
        </w:rPr>
      </w:pPr>
      <w:r>
        <w:rPr>
          <w:rFonts w:ascii="微软雅黑" w:eastAsia="微软雅黑" w:hAnsi="微软雅黑" w:hint="eastAsia"/>
          <w:szCs w:val="21"/>
        </w:rPr>
        <w:t>梅莫菲斯：恐怕来不及了……</w:t>
      </w:r>
    </w:p>
    <w:p w14:paraId="3B142B4F" w14:textId="77777777" w:rsidR="00365E39" w:rsidRDefault="00365E39" w:rsidP="00B675F6">
      <w:pPr>
        <w:ind w:firstLineChars="200" w:firstLine="420"/>
        <w:rPr>
          <w:rFonts w:ascii="微软雅黑" w:eastAsia="微软雅黑" w:hAnsi="微软雅黑"/>
          <w:szCs w:val="21"/>
        </w:rPr>
      </w:pPr>
    </w:p>
    <w:p w14:paraId="437A50DD" w14:textId="031E439A" w:rsidR="00B675F6" w:rsidRPr="00B675F6" w:rsidRDefault="00B675F6" w:rsidP="00B675F6">
      <w:pPr>
        <w:ind w:firstLineChars="200" w:firstLine="420"/>
        <w:rPr>
          <w:rFonts w:ascii="微软雅黑" w:eastAsia="微软雅黑" w:hAnsi="微软雅黑"/>
          <w:b/>
          <w:szCs w:val="21"/>
        </w:rPr>
      </w:pPr>
      <w:r>
        <w:rPr>
          <w:rFonts w:ascii="微软雅黑" w:eastAsia="微软雅黑" w:hAnsi="微软雅黑" w:hint="eastAsia"/>
          <w:b/>
          <w:szCs w:val="21"/>
        </w:rPr>
        <w:t>战后</w:t>
      </w:r>
      <w:r w:rsidRPr="00FE4E53">
        <w:rPr>
          <w:rFonts w:ascii="微软雅黑" w:eastAsia="微软雅黑" w:hAnsi="微软雅黑" w:hint="eastAsia"/>
          <w:b/>
          <w:szCs w:val="21"/>
        </w:rPr>
        <w:t>剧情：</w:t>
      </w:r>
    </w:p>
    <w:p w14:paraId="0E36E0A3" w14:textId="7D43B856" w:rsidR="00B675F6"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lastRenderedPageBreak/>
        <w:t>梅莫菲斯：怪物们全都消失了……</w:t>
      </w:r>
    </w:p>
    <w:p w14:paraId="097FB741" w14:textId="1F099D91"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诺忒娜：喂，你没事吧？</w:t>
      </w:r>
    </w:p>
    <w:p w14:paraId="4EEE7FC5" w14:textId="5D456D18"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诺忒娜：好不容易遇到一个有趣的人类，如果就这样逝去的话，艾拉可是会难过的。</w:t>
      </w:r>
    </w:p>
    <w:p w14:paraId="4B770B55" w14:textId="27760AAD"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艾拉：</w:t>
      </w:r>
      <w:proofErr w:type="gramStart"/>
      <w:r w:rsidR="00100839">
        <w:rPr>
          <w:rFonts w:ascii="微软雅黑" w:eastAsia="微软雅黑" w:hAnsi="微软雅黑" w:hint="eastAsia"/>
          <w:szCs w:val="21"/>
        </w:rPr>
        <w:t>汝</w:t>
      </w:r>
      <w:r>
        <w:rPr>
          <w:rFonts w:ascii="微软雅黑" w:eastAsia="微软雅黑" w:hAnsi="微软雅黑" w:hint="eastAsia"/>
          <w:szCs w:val="21"/>
        </w:rPr>
        <w:t>在说</w:t>
      </w:r>
      <w:proofErr w:type="gramEnd"/>
      <w:r>
        <w:rPr>
          <w:rFonts w:ascii="微软雅黑" w:eastAsia="微软雅黑" w:hAnsi="微软雅黑" w:hint="eastAsia"/>
          <w:szCs w:val="21"/>
        </w:rPr>
        <w:t>什么，</w:t>
      </w:r>
      <w:proofErr w:type="gramStart"/>
      <w:r>
        <w:rPr>
          <w:rFonts w:ascii="微软雅黑" w:eastAsia="微软雅黑" w:hAnsi="微软雅黑" w:hint="eastAsia"/>
          <w:szCs w:val="21"/>
        </w:rPr>
        <w:t>吾辈才</w:t>
      </w:r>
      <w:proofErr w:type="gramEnd"/>
      <w:r>
        <w:rPr>
          <w:rFonts w:ascii="微软雅黑" w:eastAsia="微软雅黑" w:hAnsi="微软雅黑" w:hint="eastAsia"/>
          <w:szCs w:val="21"/>
        </w:rPr>
        <w:t>不会难过……</w:t>
      </w:r>
    </w:p>
    <w:p w14:paraId="48D786ED" w14:textId="4F0F91E4"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阿鵺伦：生前之罪暂未还</w:t>
      </w:r>
      <w:r w:rsidR="00100839">
        <w:rPr>
          <w:rFonts w:ascii="微软雅黑" w:eastAsia="微软雅黑" w:hAnsi="微软雅黑" w:hint="eastAsia"/>
          <w:szCs w:val="21"/>
        </w:rPr>
        <w:t>付</w:t>
      </w:r>
      <w:r>
        <w:rPr>
          <w:rFonts w:ascii="微软雅黑" w:eastAsia="微软雅黑" w:hAnsi="微软雅黑" w:hint="eastAsia"/>
          <w:szCs w:val="21"/>
        </w:rPr>
        <w:t>，妾身决</w:t>
      </w:r>
      <w:proofErr w:type="gramStart"/>
      <w:r>
        <w:rPr>
          <w:rFonts w:ascii="微软雅黑" w:eastAsia="微软雅黑" w:hAnsi="微软雅黑" w:hint="eastAsia"/>
          <w:szCs w:val="21"/>
        </w:rPr>
        <w:t>不许其踏过冥</w:t>
      </w:r>
      <w:proofErr w:type="gramEnd"/>
      <w:r>
        <w:rPr>
          <w:rFonts w:ascii="微软雅黑" w:eastAsia="微软雅黑" w:hAnsi="微软雅黑" w:hint="eastAsia"/>
          <w:szCs w:val="21"/>
        </w:rPr>
        <w:t>川。</w:t>
      </w:r>
    </w:p>
    <w:p w14:paraId="01ED7F91" w14:textId="36BA225A"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梅莫菲斯：她在说什么</w:t>
      </w:r>
      <w:r w:rsidR="00100839">
        <w:rPr>
          <w:rFonts w:ascii="微软雅黑" w:eastAsia="微软雅黑" w:hAnsi="微软雅黑" w:hint="eastAsia"/>
          <w:szCs w:val="21"/>
        </w:rPr>
        <w:t>？</w:t>
      </w:r>
    </w:p>
    <w:p w14:paraId="1CAF654C" w14:textId="049C41B7"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诺忒娜：哎呀，就是说，这家伙还有一堆事情没做完，</w:t>
      </w:r>
      <w:r w:rsidR="00871039">
        <w:rPr>
          <w:rFonts w:ascii="微软雅黑" w:eastAsia="微软雅黑" w:hAnsi="微软雅黑" w:hint="eastAsia"/>
          <w:szCs w:val="21"/>
        </w:rPr>
        <w:t>现在</w:t>
      </w:r>
      <w:r w:rsidR="00100839">
        <w:rPr>
          <w:rFonts w:ascii="微软雅黑" w:eastAsia="微软雅黑" w:hAnsi="微软雅黑" w:hint="eastAsia"/>
          <w:szCs w:val="21"/>
        </w:rPr>
        <w:t>不会有事的</w:t>
      </w:r>
      <w:r>
        <w:rPr>
          <w:rFonts w:ascii="微软雅黑" w:eastAsia="微软雅黑" w:hAnsi="微软雅黑" w:hint="eastAsia"/>
          <w:szCs w:val="21"/>
        </w:rPr>
        <w:t>。</w:t>
      </w:r>
    </w:p>
    <w:p w14:paraId="36126A53" w14:textId="7AAC9639" w:rsidR="00353BD0" w:rsidRDefault="00E41B65" w:rsidP="00E01F07">
      <w:pPr>
        <w:ind w:firstLineChars="200" w:firstLine="420"/>
        <w:rPr>
          <w:rFonts w:ascii="微软雅黑" w:eastAsia="微软雅黑" w:hAnsi="微软雅黑"/>
          <w:szCs w:val="21"/>
        </w:rPr>
      </w:pPr>
      <w:r>
        <w:rPr>
          <w:rFonts w:ascii="微软雅黑" w:eastAsia="微软雅黑" w:hAnsi="微软雅黑" w:hint="eastAsia"/>
          <w:szCs w:val="21"/>
        </w:rPr>
        <w:t>魔女：头好痛，</w:t>
      </w:r>
      <w:r w:rsidR="00353BD0">
        <w:rPr>
          <w:rFonts w:ascii="微软雅黑" w:eastAsia="微软雅黑" w:hAnsi="微软雅黑" w:hint="eastAsia"/>
          <w:szCs w:val="21"/>
        </w:rPr>
        <w:t>刚刚发生了什么……</w:t>
      </w:r>
    </w:p>
    <w:p w14:paraId="73B9F2C4" w14:textId="47B3D332"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艾拉：</w:t>
      </w:r>
      <w:proofErr w:type="gramStart"/>
      <w:r>
        <w:rPr>
          <w:rFonts w:ascii="微软雅黑" w:eastAsia="微软雅黑" w:hAnsi="微软雅黑" w:hint="eastAsia"/>
          <w:szCs w:val="21"/>
        </w:rPr>
        <w:t>汝</w:t>
      </w:r>
      <w:proofErr w:type="gramEnd"/>
      <w:r w:rsidR="0036589E">
        <w:rPr>
          <w:rFonts w:ascii="微软雅黑" w:eastAsia="微软雅黑" w:hAnsi="微软雅黑" w:hint="eastAsia"/>
          <w:szCs w:val="21"/>
        </w:rPr>
        <w:t>刚刚</w:t>
      </w:r>
      <w:r>
        <w:rPr>
          <w:rFonts w:ascii="微软雅黑" w:eastAsia="微软雅黑" w:hAnsi="微软雅黑" w:hint="eastAsia"/>
          <w:szCs w:val="21"/>
        </w:rPr>
        <w:t>变成了虚空怪物，是</w:t>
      </w:r>
      <w:proofErr w:type="gramStart"/>
      <w:r>
        <w:rPr>
          <w:rFonts w:ascii="微软雅黑" w:eastAsia="微软雅黑" w:hAnsi="微软雅黑" w:hint="eastAsia"/>
          <w:szCs w:val="21"/>
        </w:rPr>
        <w:t>吾辈将</w:t>
      </w:r>
      <w:proofErr w:type="gramEnd"/>
      <w:r>
        <w:rPr>
          <w:rFonts w:ascii="微软雅黑" w:eastAsia="微软雅黑" w:hAnsi="微软雅黑" w:hint="eastAsia"/>
          <w:szCs w:val="21"/>
        </w:rPr>
        <w:t>你救下。</w:t>
      </w:r>
    </w:p>
    <w:p w14:paraId="0649A93D" w14:textId="41195115"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艾拉：</w:t>
      </w:r>
      <w:r w:rsidR="0036589E">
        <w:rPr>
          <w:rFonts w:ascii="微软雅黑" w:eastAsia="微软雅黑" w:hAnsi="微软雅黑" w:hint="eastAsia"/>
          <w:szCs w:val="21"/>
        </w:rPr>
        <w:t>此行危机解除，</w:t>
      </w:r>
      <w:r>
        <w:rPr>
          <w:rFonts w:ascii="微软雅黑" w:eastAsia="微软雅黑" w:hAnsi="微软雅黑" w:hint="eastAsia"/>
          <w:szCs w:val="21"/>
        </w:rPr>
        <w:t>汝甚合</w:t>
      </w:r>
      <w:proofErr w:type="gramStart"/>
      <w:r>
        <w:rPr>
          <w:rFonts w:ascii="微软雅黑" w:eastAsia="微软雅黑" w:hAnsi="微软雅黑" w:hint="eastAsia"/>
          <w:szCs w:val="21"/>
        </w:rPr>
        <w:t>吾辈之</w:t>
      </w:r>
      <w:proofErr w:type="gramEnd"/>
      <w:r>
        <w:rPr>
          <w:rFonts w:ascii="微软雅黑" w:eastAsia="微软雅黑" w:hAnsi="微软雅黑" w:hint="eastAsia"/>
          <w:szCs w:val="21"/>
        </w:rPr>
        <w:t>心意，不妨来做</w:t>
      </w:r>
      <w:proofErr w:type="gramStart"/>
      <w:r>
        <w:rPr>
          <w:rFonts w:ascii="微软雅黑" w:eastAsia="微软雅黑" w:hAnsi="微软雅黑" w:hint="eastAsia"/>
          <w:szCs w:val="21"/>
        </w:rPr>
        <w:t>吾辈之</w:t>
      </w:r>
      <w:proofErr w:type="gramEnd"/>
      <w:r>
        <w:rPr>
          <w:rFonts w:ascii="微软雅黑" w:eastAsia="微软雅黑" w:hAnsi="微软雅黑" w:hint="eastAsia"/>
          <w:szCs w:val="21"/>
        </w:rPr>
        <w:t>仆从，如何？</w:t>
      </w:r>
    </w:p>
    <w:p w14:paraId="505B3FC4" w14:textId="25E59FEA"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诺忒娜：糟糕，艾拉的口气越来越像这个长着翅膀的家伙了……</w:t>
      </w:r>
    </w:p>
    <w:p w14:paraId="7534A60D" w14:textId="7CF960F8" w:rsidR="00353BD0" w:rsidRDefault="00353BD0" w:rsidP="00E01F07">
      <w:pPr>
        <w:ind w:firstLineChars="200" w:firstLine="420"/>
        <w:rPr>
          <w:rFonts w:ascii="微软雅黑" w:eastAsia="微软雅黑" w:hAnsi="微软雅黑"/>
          <w:szCs w:val="21"/>
        </w:rPr>
      </w:pPr>
      <w:r>
        <w:rPr>
          <w:rFonts w:ascii="微软雅黑" w:eastAsia="微软雅黑" w:hAnsi="微软雅黑" w:hint="eastAsia"/>
          <w:szCs w:val="21"/>
        </w:rPr>
        <w:t>阿鵺伦：</w:t>
      </w:r>
      <w:r w:rsidR="00A01D94">
        <w:rPr>
          <w:rFonts w:ascii="微软雅黑" w:eastAsia="微软雅黑" w:hAnsi="微软雅黑" w:hint="eastAsia"/>
          <w:szCs w:val="21"/>
        </w:rPr>
        <w:t>汝等理应坠入炼狱！</w:t>
      </w:r>
    </w:p>
    <w:p w14:paraId="35D49A39" w14:textId="2EE3010A"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艾拉：明明是这家伙一直在学吾辈的口气！</w:t>
      </w:r>
    </w:p>
    <w:p w14:paraId="55ABB965" w14:textId="750C3FAF" w:rsidR="00A01D94" w:rsidRDefault="00E41B65" w:rsidP="00E01F07">
      <w:pPr>
        <w:ind w:firstLineChars="200" w:firstLine="420"/>
        <w:rPr>
          <w:rFonts w:ascii="微软雅黑" w:eastAsia="微软雅黑" w:hAnsi="微软雅黑"/>
          <w:szCs w:val="21"/>
        </w:rPr>
      </w:pPr>
      <w:r>
        <w:rPr>
          <w:rFonts w:ascii="微软雅黑" w:eastAsia="微软雅黑" w:hAnsi="微软雅黑" w:hint="eastAsia"/>
          <w:szCs w:val="21"/>
        </w:rPr>
        <w:t>魔女：现在</w:t>
      </w:r>
      <w:r w:rsidR="00A01D94">
        <w:rPr>
          <w:rFonts w:ascii="微软雅黑" w:eastAsia="微软雅黑" w:hAnsi="微软雅黑" w:hint="eastAsia"/>
          <w:szCs w:val="21"/>
        </w:rPr>
        <w:t>我们回来了吗？</w:t>
      </w:r>
    </w:p>
    <w:p w14:paraId="0A6FBF7A" w14:textId="128FEE5C"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诺忒娜：你晕过去之后我们就被传送回来了。</w:t>
      </w:r>
    </w:p>
    <w:p w14:paraId="36B7ED47" w14:textId="4DCFF4D1"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南奈尔</w:t>
      </w:r>
      <w:r w:rsidR="00E41B65">
        <w:rPr>
          <w:rFonts w:ascii="微软雅黑" w:eastAsia="微软雅黑" w:hAnsi="微软雅黑" w:hint="eastAsia"/>
          <w:szCs w:val="21"/>
        </w:rPr>
        <w:t>：啊，你醒了！</w:t>
      </w:r>
      <w:r w:rsidR="0036589E">
        <w:rPr>
          <w:rFonts w:ascii="微软雅黑" w:eastAsia="微软雅黑" w:hAnsi="微软雅黑" w:hint="eastAsia"/>
          <w:szCs w:val="21"/>
        </w:rPr>
        <w:t>感觉怎么样</w:t>
      </w:r>
      <w:r>
        <w:rPr>
          <w:rFonts w:ascii="微软雅黑" w:eastAsia="微软雅黑" w:hAnsi="微软雅黑" w:hint="eastAsia"/>
          <w:szCs w:val="21"/>
        </w:rPr>
        <w:t>？</w:t>
      </w:r>
    </w:p>
    <w:p w14:paraId="5FCA65B1" w14:textId="010B7FCE"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魔女：稍微好些了，</w:t>
      </w:r>
      <w:r w:rsidR="0036589E">
        <w:rPr>
          <w:rFonts w:ascii="微软雅黑" w:eastAsia="微软雅黑" w:hAnsi="微软雅黑" w:hint="eastAsia"/>
          <w:szCs w:val="21"/>
        </w:rPr>
        <w:t>但</w:t>
      </w:r>
      <w:r>
        <w:rPr>
          <w:rFonts w:ascii="微软雅黑" w:eastAsia="微软雅黑" w:hAnsi="微软雅黑" w:hint="eastAsia"/>
          <w:szCs w:val="21"/>
        </w:rPr>
        <w:t>还是有些难受……</w:t>
      </w:r>
    </w:p>
    <w:p w14:paraId="77B80160" w14:textId="2079D11F"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南奈尔：你比我想象中还要强大很多……</w:t>
      </w:r>
    </w:p>
    <w:p w14:paraId="660E86C8" w14:textId="037BA3D6"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南奈尔：你是第一个连续穿越虚空</w:t>
      </w:r>
      <w:r w:rsidR="0036589E">
        <w:rPr>
          <w:rFonts w:ascii="微软雅黑" w:eastAsia="微软雅黑" w:hAnsi="微软雅黑" w:hint="eastAsia"/>
          <w:szCs w:val="21"/>
        </w:rPr>
        <w:t>后，</w:t>
      </w:r>
      <w:r>
        <w:rPr>
          <w:rFonts w:ascii="微软雅黑" w:eastAsia="微软雅黑" w:hAnsi="微软雅黑" w:hint="eastAsia"/>
          <w:szCs w:val="21"/>
        </w:rPr>
        <w:t>还能保持精神稳定的人。</w:t>
      </w:r>
    </w:p>
    <w:p w14:paraId="64FB2FBD" w14:textId="1815E238"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魔女：那么现在危机解除了吗？</w:t>
      </w:r>
    </w:p>
    <w:p w14:paraId="1A9441B5" w14:textId="58284AF6"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南奈尔：封印恢复正常，我们已经从镜子里出来了。</w:t>
      </w:r>
    </w:p>
    <w:p w14:paraId="1CD0B29C" w14:textId="7B1576B0"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艾拉：没错</w:t>
      </w:r>
      <w:proofErr w:type="gramStart"/>
      <w:r>
        <w:rPr>
          <w:rFonts w:ascii="微软雅黑" w:eastAsia="微软雅黑" w:hAnsi="微软雅黑" w:hint="eastAsia"/>
          <w:szCs w:val="21"/>
        </w:rPr>
        <w:t>没错</w:t>
      </w:r>
      <w:proofErr w:type="gramEnd"/>
      <w:r>
        <w:rPr>
          <w:rFonts w:ascii="微软雅黑" w:eastAsia="微软雅黑" w:hAnsi="微软雅黑" w:hint="eastAsia"/>
          <w:szCs w:val="21"/>
        </w:rPr>
        <w:t>，吾辈已经</w:t>
      </w:r>
      <w:proofErr w:type="gramStart"/>
      <w:r>
        <w:rPr>
          <w:rFonts w:ascii="微软雅黑" w:eastAsia="微软雅黑" w:hAnsi="微软雅黑" w:hint="eastAsia"/>
          <w:szCs w:val="21"/>
        </w:rPr>
        <w:t>将汝带出来</w:t>
      </w:r>
      <w:proofErr w:type="gramEnd"/>
      <w:r>
        <w:rPr>
          <w:rFonts w:ascii="微软雅黑" w:eastAsia="微软雅黑" w:hAnsi="微软雅黑" w:hint="eastAsia"/>
          <w:szCs w:val="21"/>
        </w:rPr>
        <w:t>啦~</w:t>
      </w:r>
    </w:p>
    <w:p w14:paraId="017732FB" w14:textId="1AD8EA35"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lastRenderedPageBreak/>
        <w:t>诺忒娜：折腾了这么长时间，我们总算可以回家了。</w:t>
      </w:r>
    </w:p>
    <w:p w14:paraId="0E9DBDBC" w14:textId="51B08CAE"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阿鵺伦：哼，汝等忿恨，妾身定将置于</w:t>
      </w:r>
      <w:proofErr w:type="gramStart"/>
      <w:r>
        <w:rPr>
          <w:rFonts w:ascii="微软雅黑" w:eastAsia="微软雅黑" w:hAnsi="微软雅黑" w:hint="eastAsia"/>
          <w:szCs w:val="21"/>
        </w:rPr>
        <w:t>冥</w:t>
      </w:r>
      <w:proofErr w:type="gramEnd"/>
      <w:r>
        <w:rPr>
          <w:rFonts w:ascii="微软雅黑" w:eastAsia="微软雅黑" w:hAnsi="微软雅黑" w:hint="eastAsia"/>
          <w:szCs w:val="21"/>
        </w:rPr>
        <w:t>川之下。</w:t>
      </w:r>
    </w:p>
    <w:p w14:paraId="7D11D08A" w14:textId="07BE6282"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梅莫菲斯：好美的星辰</w:t>
      </w:r>
      <w:r w:rsidR="00E41B65">
        <w:rPr>
          <w:rFonts w:ascii="微软雅黑" w:eastAsia="微软雅黑" w:hAnsi="微软雅黑" w:hint="eastAsia"/>
          <w:szCs w:val="21"/>
        </w:rPr>
        <w:t>啊，</w:t>
      </w:r>
      <w:r>
        <w:rPr>
          <w:rFonts w:ascii="微软雅黑" w:eastAsia="微软雅黑" w:hAnsi="微软雅黑" w:hint="eastAsia"/>
          <w:szCs w:val="21"/>
        </w:rPr>
        <w:t>可惜这里并不是我们的世界。</w:t>
      </w:r>
    </w:p>
    <w:p w14:paraId="001B2CD8" w14:textId="6E0D67CC"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南奈尔：虚空吞吐星辰，创造时空——只是格外孤独……</w:t>
      </w:r>
    </w:p>
    <w:p w14:paraId="1353F140" w14:textId="5A664C16"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魔女：你刚刚说的这句话……</w:t>
      </w:r>
    </w:p>
    <w:p w14:paraId="2181BFE3" w14:textId="6CAD1F02" w:rsidR="00A01D94" w:rsidRDefault="00A01D94" w:rsidP="00E01F07">
      <w:pPr>
        <w:ind w:firstLineChars="200" w:firstLine="420"/>
        <w:rPr>
          <w:rFonts w:ascii="微软雅黑" w:eastAsia="微软雅黑" w:hAnsi="微软雅黑"/>
          <w:szCs w:val="21"/>
        </w:rPr>
      </w:pPr>
      <w:r>
        <w:rPr>
          <w:rFonts w:ascii="微软雅黑" w:eastAsia="微软雅黑" w:hAnsi="微软雅黑" w:hint="eastAsia"/>
          <w:szCs w:val="21"/>
        </w:rPr>
        <w:t>南奈</w:t>
      </w:r>
      <w:r w:rsidR="00E41B65">
        <w:rPr>
          <w:rFonts w:ascii="微软雅黑" w:eastAsia="微软雅黑" w:hAnsi="微软雅黑" w:hint="eastAsia"/>
          <w:szCs w:val="21"/>
        </w:rPr>
        <w:t>尔：请，</w:t>
      </w:r>
      <w:proofErr w:type="gramStart"/>
      <w:r>
        <w:rPr>
          <w:rFonts w:ascii="微软雅黑" w:eastAsia="微软雅黑" w:hAnsi="微软雅黑" w:hint="eastAsia"/>
          <w:szCs w:val="21"/>
        </w:rPr>
        <w:t>请忘了</w:t>
      </w:r>
      <w:proofErr w:type="gramEnd"/>
      <w:r w:rsidR="00100839">
        <w:rPr>
          <w:rFonts w:ascii="微软雅黑" w:eastAsia="微软雅黑" w:hAnsi="微软雅黑" w:hint="eastAsia"/>
          <w:szCs w:val="21"/>
        </w:rPr>
        <w:t>那</w:t>
      </w:r>
      <w:r>
        <w:rPr>
          <w:rFonts w:ascii="微软雅黑" w:eastAsia="微软雅黑" w:hAnsi="微软雅黑" w:hint="eastAsia"/>
          <w:szCs w:val="21"/>
        </w:rPr>
        <w:t>句话！</w:t>
      </w:r>
      <w:r w:rsidR="00B97857">
        <w:rPr>
          <w:rFonts w:ascii="微软雅黑" w:eastAsia="微软雅黑" w:hAnsi="微软雅黑" w:hint="eastAsia"/>
          <w:szCs w:val="21"/>
        </w:rPr>
        <w:t>感谢各位的帮助，我这就送各位回去……</w:t>
      </w:r>
    </w:p>
    <w:p w14:paraId="32B48A01" w14:textId="0E3B263B" w:rsidR="00B97857" w:rsidRDefault="00B97857" w:rsidP="00E01F07">
      <w:pPr>
        <w:ind w:firstLineChars="200" w:firstLine="420"/>
        <w:rPr>
          <w:rFonts w:ascii="微软雅黑" w:eastAsia="微软雅黑" w:hAnsi="微软雅黑"/>
          <w:szCs w:val="21"/>
        </w:rPr>
      </w:pPr>
      <w:r>
        <w:rPr>
          <w:rFonts w:ascii="微软雅黑" w:eastAsia="微软雅黑" w:hAnsi="微软雅黑" w:hint="eastAsia"/>
          <w:szCs w:val="21"/>
        </w:rPr>
        <w:t>旁白：几人的身影化做一道道流星消失于夜空之中，南奈尔站在镜子旁若有所思。</w:t>
      </w:r>
    </w:p>
    <w:p w14:paraId="0E365BD6" w14:textId="329A172E" w:rsidR="00B97857" w:rsidRDefault="00B97857" w:rsidP="00E01F07">
      <w:pPr>
        <w:ind w:firstLineChars="200" w:firstLine="420"/>
        <w:rPr>
          <w:rFonts w:ascii="微软雅黑" w:eastAsia="微软雅黑" w:hAnsi="微软雅黑"/>
          <w:szCs w:val="21"/>
        </w:rPr>
      </w:pPr>
      <w:r>
        <w:rPr>
          <w:rFonts w:ascii="微软雅黑" w:eastAsia="微软雅黑" w:hAnsi="微软雅黑" w:hint="eastAsia"/>
          <w:szCs w:val="21"/>
        </w:rPr>
        <w:t>“南奈尔”：虚空越来越躁动，仅凭你我</w:t>
      </w:r>
      <w:r w:rsidR="00100839">
        <w:rPr>
          <w:rFonts w:ascii="微软雅黑" w:eastAsia="微软雅黑" w:hAnsi="微软雅黑" w:hint="eastAsia"/>
          <w:szCs w:val="21"/>
        </w:rPr>
        <w:t>终有一日将</w:t>
      </w:r>
      <w:r>
        <w:rPr>
          <w:rFonts w:ascii="微软雅黑" w:eastAsia="微软雅黑" w:hAnsi="微软雅黑" w:hint="eastAsia"/>
          <w:szCs w:val="21"/>
        </w:rPr>
        <w:t>无法与之抗衡。</w:t>
      </w:r>
    </w:p>
    <w:p w14:paraId="76B3D779" w14:textId="01B75101" w:rsidR="00B97857" w:rsidRDefault="00B97857" w:rsidP="00E01F07">
      <w:pPr>
        <w:ind w:firstLineChars="200" w:firstLine="420"/>
        <w:rPr>
          <w:rFonts w:ascii="微软雅黑" w:eastAsia="微软雅黑" w:hAnsi="微软雅黑"/>
          <w:szCs w:val="21"/>
        </w:rPr>
      </w:pPr>
      <w:r>
        <w:rPr>
          <w:rFonts w:ascii="微软雅黑" w:eastAsia="微软雅黑" w:hAnsi="微软雅黑" w:hint="eastAsia"/>
          <w:szCs w:val="21"/>
        </w:rPr>
        <w:t>南奈尔：</w:t>
      </w:r>
      <w:r w:rsidR="00100839">
        <w:rPr>
          <w:rFonts w:ascii="微软雅黑" w:eastAsia="微软雅黑" w:hAnsi="微软雅黑" w:hint="eastAsia"/>
          <w:szCs w:val="21"/>
        </w:rPr>
        <w:t>她真的是那个人吗</w:t>
      </w:r>
      <w:r>
        <w:rPr>
          <w:rFonts w:ascii="微软雅黑" w:eastAsia="微软雅黑" w:hAnsi="微软雅黑" w:hint="eastAsia"/>
          <w:szCs w:val="21"/>
        </w:rPr>
        <w:t>……</w:t>
      </w:r>
    </w:p>
    <w:p w14:paraId="70AB4BDB" w14:textId="124674BB" w:rsidR="00100839" w:rsidRDefault="00100839" w:rsidP="00E01F07">
      <w:pPr>
        <w:ind w:firstLineChars="200" w:firstLine="420"/>
        <w:rPr>
          <w:rFonts w:ascii="微软雅黑" w:eastAsia="微软雅黑" w:hAnsi="微软雅黑"/>
          <w:szCs w:val="21"/>
        </w:rPr>
      </w:pPr>
      <w:r>
        <w:rPr>
          <w:rFonts w:ascii="微软雅黑" w:eastAsia="微软雅黑" w:hAnsi="微软雅黑" w:hint="eastAsia"/>
          <w:szCs w:val="21"/>
        </w:rPr>
        <w:t>“南奈尔”：</w:t>
      </w:r>
      <w:r w:rsidR="00E41B65">
        <w:rPr>
          <w:rFonts w:ascii="微软雅黑" w:eastAsia="微软雅黑" w:hAnsi="微软雅黑" w:hint="eastAsia"/>
          <w:szCs w:val="21"/>
        </w:rPr>
        <w:t>现在的她还不完全是，不过，我已按照约定将旧物归还原主。</w:t>
      </w:r>
    </w:p>
    <w:p w14:paraId="704D0A68" w14:textId="79CBB295" w:rsidR="00B97857" w:rsidRDefault="00B97857" w:rsidP="00E01F07">
      <w:pPr>
        <w:ind w:firstLineChars="200" w:firstLine="420"/>
        <w:rPr>
          <w:rFonts w:ascii="微软雅黑" w:eastAsia="微软雅黑" w:hAnsi="微软雅黑"/>
          <w:szCs w:val="21"/>
        </w:rPr>
      </w:pPr>
      <w:r>
        <w:rPr>
          <w:rFonts w:ascii="微软雅黑" w:eastAsia="微软雅黑" w:hAnsi="微软雅黑" w:hint="eastAsia"/>
          <w:szCs w:val="21"/>
        </w:rPr>
        <w:t>“南奈尔”：现在，我们只需要</w:t>
      </w:r>
      <w:r w:rsidR="00100839">
        <w:rPr>
          <w:rFonts w:ascii="微软雅黑" w:eastAsia="微软雅黑" w:hAnsi="微软雅黑" w:hint="eastAsia"/>
          <w:szCs w:val="21"/>
        </w:rPr>
        <w:t>静静地</w:t>
      </w:r>
      <w:r>
        <w:rPr>
          <w:rFonts w:ascii="微软雅黑" w:eastAsia="微软雅黑" w:hAnsi="微软雅黑" w:hint="eastAsia"/>
          <w:szCs w:val="21"/>
        </w:rPr>
        <w:t>等待她的归来即可。</w:t>
      </w:r>
    </w:p>
    <w:p w14:paraId="43A2EE48" w14:textId="265B4D56" w:rsidR="00B97857" w:rsidRDefault="00B97857" w:rsidP="00E01F07">
      <w:pPr>
        <w:ind w:firstLineChars="200" w:firstLine="420"/>
        <w:rPr>
          <w:rFonts w:ascii="微软雅黑" w:eastAsia="微软雅黑" w:hAnsi="微软雅黑"/>
          <w:szCs w:val="21"/>
        </w:rPr>
      </w:pPr>
      <w:r>
        <w:rPr>
          <w:rFonts w:ascii="微软雅黑" w:eastAsia="微软雅黑" w:hAnsi="微软雅黑" w:hint="eastAsia"/>
          <w:szCs w:val="21"/>
        </w:rPr>
        <w:t>“南奈尔”：时空守护者，</w:t>
      </w:r>
      <w:r w:rsidRPr="00B97857">
        <w:rPr>
          <w:rFonts w:ascii="微软雅黑" w:eastAsia="微软雅黑" w:hAnsi="微软雅黑" w:hint="eastAsia"/>
          <w:szCs w:val="21"/>
        </w:rPr>
        <w:t>埃列什嘉尔</w:t>
      </w:r>
      <w:r>
        <w:rPr>
          <w:rFonts w:ascii="微软雅黑" w:eastAsia="微软雅黑" w:hAnsi="微软雅黑" w:hint="eastAsia"/>
          <w:szCs w:val="21"/>
        </w:rPr>
        <w:t>……</w:t>
      </w:r>
    </w:p>
    <w:p w14:paraId="17B2944B" w14:textId="295E8C00" w:rsidR="00B97857" w:rsidRPr="00B97857" w:rsidRDefault="00B97857" w:rsidP="00E01F07">
      <w:pPr>
        <w:ind w:firstLineChars="200" w:firstLine="420"/>
        <w:rPr>
          <w:rFonts w:ascii="微软雅黑" w:eastAsia="微软雅黑" w:hAnsi="微软雅黑"/>
          <w:b/>
          <w:szCs w:val="21"/>
        </w:rPr>
      </w:pPr>
      <w:r w:rsidRPr="00B97857">
        <w:rPr>
          <w:rFonts w:ascii="微软雅黑" w:eastAsia="微软雅黑" w:hAnsi="微软雅黑" w:hint="eastAsia"/>
          <w:b/>
          <w:szCs w:val="21"/>
        </w:rPr>
        <w:t>屏幕压黑，转场。</w:t>
      </w:r>
    </w:p>
    <w:p w14:paraId="2B2DA6DB" w14:textId="1684556B" w:rsidR="00B97857" w:rsidRDefault="00B97857" w:rsidP="00E01F07">
      <w:pPr>
        <w:ind w:firstLineChars="200" w:firstLine="420"/>
        <w:rPr>
          <w:rFonts w:ascii="微软雅黑" w:eastAsia="微软雅黑" w:hAnsi="微软雅黑"/>
          <w:szCs w:val="21"/>
        </w:rPr>
      </w:pPr>
      <w:r>
        <w:rPr>
          <w:rFonts w:ascii="微软雅黑" w:eastAsia="微软雅黑" w:hAnsi="微软雅黑" w:hint="eastAsia"/>
          <w:szCs w:val="21"/>
        </w:rPr>
        <w:t>艾琳娜：主人，时候不早了，您该起床了。</w:t>
      </w:r>
    </w:p>
    <w:p w14:paraId="6DCDB0C0" w14:textId="3738022A" w:rsidR="00B97857" w:rsidRDefault="00B97857" w:rsidP="00E01F07">
      <w:pPr>
        <w:ind w:firstLineChars="200" w:firstLine="420"/>
        <w:rPr>
          <w:rFonts w:ascii="微软雅黑" w:eastAsia="微软雅黑" w:hAnsi="微软雅黑"/>
          <w:szCs w:val="21"/>
        </w:rPr>
      </w:pPr>
      <w:r>
        <w:rPr>
          <w:rFonts w:ascii="微软雅黑" w:eastAsia="微软雅黑" w:hAnsi="微软雅黑" w:hint="eastAsia"/>
          <w:szCs w:val="21"/>
        </w:rPr>
        <w:t>魔女：我好像做了一个很长的梦……</w:t>
      </w:r>
    </w:p>
    <w:p w14:paraId="4975D36A" w14:textId="349ADFA4" w:rsidR="00B97857" w:rsidRDefault="00B97857" w:rsidP="00E01F07">
      <w:pPr>
        <w:ind w:firstLineChars="200" w:firstLine="420"/>
        <w:rPr>
          <w:rFonts w:ascii="微软雅黑" w:eastAsia="微软雅黑" w:hAnsi="微软雅黑"/>
          <w:szCs w:val="21"/>
        </w:rPr>
      </w:pPr>
      <w:r>
        <w:rPr>
          <w:rFonts w:ascii="微软雅黑" w:eastAsia="微软雅黑" w:hAnsi="微软雅黑" w:hint="eastAsia"/>
          <w:szCs w:val="21"/>
        </w:rPr>
        <w:t>艾琳娜：</w:t>
      </w:r>
      <w:r w:rsidR="00E41B65">
        <w:rPr>
          <w:rFonts w:ascii="微软雅黑" w:eastAsia="微软雅黑" w:hAnsi="微软雅黑" w:hint="eastAsia"/>
          <w:szCs w:val="21"/>
        </w:rPr>
        <w:t>看您气色不错，</w:t>
      </w:r>
      <w:r>
        <w:rPr>
          <w:rFonts w:ascii="微软雅黑" w:eastAsia="微软雅黑" w:hAnsi="微软雅黑" w:hint="eastAsia"/>
          <w:szCs w:val="21"/>
        </w:rPr>
        <w:t>那一定是个好梦吧？</w:t>
      </w:r>
    </w:p>
    <w:p w14:paraId="779FAAE1" w14:textId="54A1AFD2" w:rsidR="00B97857" w:rsidRDefault="00B97857" w:rsidP="00E01F07">
      <w:pPr>
        <w:ind w:firstLineChars="200" w:firstLine="420"/>
        <w:rPr>
          <w:rFonts w:ascii="微软雅黑" w:eastAsia="微软雅黑" w:hAnsi="微软雅黑"/>
          <w:szCs w:val="21"/>
        </w:rPr>
      </w:pPr>
      <w:r>
        <w:rPr>
          <w:rFonts w:ascii="微软雅黑" w:eastAsia="微软雅黑" w:hAnsi="微软雅黑" w:hint="eastAsia"/>
          <w:szCs w:val="21"/>
        </w:rPr>
        <w:t>艾琳娜：早餐已经准备好，请主人洗漱完毕后用餐吧。</w:t>
      </w:r>
    </w:p>
    <w:p w14:paraId="59E2DEE8" w14:textId="5C78F3E8" w:rsidR="00B97857" w:rsidRDefault="00B97857" w:rsidP="00E01F07">
      <w:pPr>
        <w:ind w:firstLineChars="200" w:firstLine="420"/>
        <w:rPr>
          <w:rFonts w:ascii="微软雅黑" w:eastAsia="微软雅黑" w:hAnsi="微软雅黑"/>
          <w:szCs w:val="21"/>
        </w:rPr>
      </w:pPr>
      <w:r>
        <w:rPr>
          <w:rFonts w:ascii="微软雅黑" w:eastAsia="微软雅黑" w:hAnsi="微软雅黑" w:hint="eastAsia"/>
          <w:szCs w:val="21"/>
        </w:rPr>
        <w:t>魔女：艾琳娜——</w:t>
      </w:r>
    </w:p>
    <w:p w14:paraId="2731E4AC" w14:textId="000B7C29" w:rsidR="00B97857" w:rsidRDefault="00B97857" w:rsidP="00E01F07">
      <w:pPr>
        <w:ind w:firstLineChars="200" w:firstLine="420"/>
        <w:rPr>
          <w:rFonts w:ascii="微软雅黑" w:eastAsia="微软雅黑" w:hAnsi="微软雅黑"/>
          <w:szCs w:val="21"/>
        </w:rPr>
      </w:pPr>
      <w:r>
        <w:rPr>
          <w:rFonts w:ascii="微软雅黑" w:eastAsia="微软雅黑" w:hAnsi="微软雅黑" w:hint="eastAsia"/>
          <w:szCs w:val="21"/>
        </w:rPr>
        <w:t>艾琳娜：怎么了，主人？</w:t>
      </w:r>
    </w:p>
    <w:p w14:paraId="53A6D143" w14:textId="72EF22AB" w:rsidR="00B97857" w:rsidRDefault="00B97857" w:rsidP="00E01F07">
      <w:pPr>
        <w:ind w:firstLineChars="200" w:firstLine="420"/>
        <w:rPr>
          <w:rFonts w:ascii="微软雅黑" w:eastAsia="微软雅黑" w:hAnsi="微软雅黑"/>
          <w:szCs w:val="21"/>
        </w:rPr>
      </w:pPr>
      <w:r>
        <w:rPr>
          <w:rFonts w:ascii="微软雅黑" w:eastAsia="微软雅黑" w:hAnsi="微软雅黑" w:hint="eastAsia"/>
          <w:szCs w:val="21"/>
        </w:rPr>
        <w:t>魔女：谢谢你这么长时间一直陪着我。</w:t>
      </w:r>
    </w:p>
    <w:p w14:paraId="1F43DFB8" w14:textId="77777777" w:rsidR="00F654C3" w:rsidRDefault="00B97857" w:rsidP="00E01F07">
      <w:pPr>
        <w:ind w:firstLineChars="200" w:firstLine="420"/>
        <w:rPr>
          <w:rFonts w:ascii="微软雅黑" w:eastAsia="微软雅黑" w:hAnsi="微软雅黑"/>
          <w:szCs w:val="21"/>
        </w:rPr>
      </w:pPr>
      <w:r>
        <w:rPr>
          <w:rFonts w:ascii="微软雅黑" w:eastAsia="微软雅黑" w:hAnsi="微软雅黑" w:hint="eastAsia"/>
          <w:szCs w:val="21"/>
        </w:rPr>
        <w:t>艾琳娜：这</w:t>
      </w:r>
      <w:r w:rsidR="00F654C3">
        <w:rPr>
          <w:rFonts w:ascii="微软雅黑" w:eastAsia="微软雅黑" w:hAnsi="微软雅黑" w:hint="eastAsia"/>
          <w:szCs w:val="21"/>
        </w:rPr>
        <w:t>话真有些</w:t>
      </w:r>
      <w:r>
        <w:rPr>
          <w:rFonts w:ascii="微软雅黑" w:eastAsia="微软雅黑" w:hAnsi="微软雅黑" w:hint="eastAsia"/>
          <w:szCs w:val="21"/>
        </w:rPr>
        <w:t>不像您</w:t>
      </w:r>
      <w:r w:rsidR="00F654C3">
        <w:rPr>
          <w:rFonts w:ascii="微软雅黑" w:eastAsia="微软雅黑" w:hAnsi="微软雅黑" w:hint="eastAsia"/>
          <w:szCs w:val="21"/>
        </w:rPr>
        <w:t>的语气</w:t>
      </w:r>
      <w:r>
        <w:rPr>
          <w:rFonts w:ascii="微软雅黑" w:eastAsia="微软雅黑" w:hAnsi="微软雅黑" w:hint="eastAsia"/>
          <w:szCs w:val="21"/>
        </w:rPr>
        <w:t>——</w:t>
      </w:r>
    </w:p>
    <w:p w14:paraId="030E637A" w14:textId="20BB4615" w:rsidR="005F6896" w:rsidRPr="00C0236A" w:rsidRDefault="00F654C3" w:rsidP="00C0236A">
      <w:pPr>
        <w:ind w:firstLineChars="200" w:firstLine="420"/>
        <w:rPr>
          <w:rFonts w:ascii="微软雅黑" w:eastAsia="微软雅黑" w:hAnsi="微软雅黑"/>
          <w:szCs w:val="21"/>
        </w:rPr>
      </w:pPr>
      <w:r>
        <w:rPr>
          <w:rFonts w:ascii="微软雅黑" w:eastAsia="微软雅黑" w:hAnsi="微软雅黑" w:hint="eastAsia"/>
          <w:szCs w:val="21"/>
        </w:rPr>
        <w:t>艾琳娜：</w:t>
      </w:r>
      <w:r w:rsidR="00B97857">
        <w:rPr>
          <w:rFonts w:ascii="微软雅黑" w:eastAsia="微软雅黑" w:hAnsi="微软雅黑" w:hint="eastAsia"/>
          <w:szCs w:val="21"/>
        </w:rPr>
        <w:t>不过，我还是要回答您，不必客气，这是我应该做的。</w:t>
      </w:r>
    </w:p>
    <w:sectPr w:rsidR="005F6896" w:rsidRPr="00C0236A">
      <w:headerReference w:type="default" r:id="rId13"/>
      <w:footerReference w:type="default" r:id="rId14"/>
      <w:pgSz w:w="11906" w:h="16838"/>
      <w:pgMar w:top="1440" w:right="1800" w:bottom="1440" w:left="1800" w:header="851" w:footer="992" w:gutter="0"/>
      <w:cols w:space="425"/>
      <w:docGrid w:type="lines" w:linePitch="312"/>
    </w:sectPr>
  </w:body>
</w:document>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2E8CE9" w16cex:dateUtc="2022-05-07T03:26:00Z"/>
  <w16cex:commentExtensible w16cex:durableId="262E8CEA" w16cex:dateUtc="2022-05-09T02:04:00Z"/>
  <w16cex:commentExtensible w16cex:durableId="262E8CEB" w16cex:dateUtc="2022-05-07T06:20:00Z"/>
  <w16cex:commentExtensible w16cex:durableId="262E8CEC" w16cex:dateUtc="2022-05-09T02:02:00Z"/>
  <w16cex:commentExtensible w16cex:durableId="262E8CED" w16cex:dateUtc="2022-05-07T06:23:00Z"/>
  <w16cex:commentExtensible w16cex:durableId="262E8CEE" w16cex:dateUtc="2022-05-07T10:11:00Z"/>
  <w16cex:commentExtensible w16cex:durableId="262E8CEF" w16cex:dateUtc="2022-05-07T06:22:00Z"/>
  <w16cex:commentExtensible w16cex:durableId="262E8CF0" w16cex:dateUtc="2022-05-07T10:19:00Z"/>
  <w16cex:commentExtensible w16cex:durableId="262E8CF1" w16cex:dateUtc="2022-05-07T06:31:00Z"/>
  <w16cex:commentExtensible w16cex:durableId="262E8CF2" w16cex:dateUtc="2022-05-07T10:19:00Z"/>
  <w16cex:commentExtensible w16cex:durableId="262E8CF3" w16cex:dateUtc="2022-05-10T06:38:00Z"/>
  <w16cex:commentExtensible w16cex:durableId="262E8CF4" w16cex:dateUtc="2022-05-12T09:14:00Z"/>
  <w16cex:commentExtensible w16cex:durableId="262E8CF5" w16cex:dateUtc="2022-05-07T07:10:00Z"/>
  <w16cex:commentExtensible w16cex:durableId="262E8CF6" w16cex:dateUtc="2022-05-07T10:19:00Z"/>
  <w16cex:commentExtensible w16cex:durableId="262E8CF7" w16cex:dateUtc="2022-05-07T07:11:00Z"/>
  <w16cex:commentExtensible w16cex:durableId="262E8CF8" w16cex:dateUtc="2022-05-07T10:20:00Z"/>
  <w16cex:commentExtensible w16cex:durableId="262E8CF9" w16cex:dateUtc="2022-05-07T07:19:00Z"/>
  <w16cex:commentExtensible w16cex:durableId="262E8CFA" w16cex:dateUtc="2022-05-07T10:20:00Z"/>
  <w16cex:commentExtensible w16cex:durableId="262E8CFB" w16cex:dateUtc="2022-05-10T06:39:00Z"/>
  <w16cex:commentExtensible w16cex:durableId="262E8CFC" w16cex:dateUtc="2022-05-12T09:15:00Z"/>
  <w16cex:commentExtensible w16cex:durableId="262E8CFD" w16cex:dateUtc="2022-05-10T06:41:00Z"/>
  <w16cex:commentExtensible w16cex:durableId="262E8CFE" w16cex:dateUtc="2022-05-12T09:16:00Z"/>
  <w16cex:commentExtensible w16cex:durableId="262E8CFF" w16cex:dateUtc="2022-05-10T06:41:00Z"/>
  <w16cex:commentExtensible w16cex:durableId="262E8D00" w16cex:dateUtc="2022-05-12T09:16:00Z"/>
  <w16cex:commentExtensible w16cex:durableId="262E8D01" w16cex:dateUtc="2022-05-07T07:21:00Z"/>
  <w16cex:commentExtensible w16cex:durableId="262E8D02" w16cex:dateUtc="2022-05-07T10:41:00Z"/>
  <w16cex:commentExtensible w16cex:durableId="262E8D03" w16cex:dateUtc="2022-05-07T09:33:00Z"/>
  <w16cex:commentExtensible w16cex:durableId="262E8D04" w16cex:dateUtc="2022-05-07T10:21:00Z"/>
  <w16cex:commentExtensible w16cex:durableId="262E8D05" w16cex:dateUtc="2022-05-10T07:01:00Z"/>
  <w16cex:commentExtensible w16cex:durableId="262E8D06" w16cex:dateUtc="2022-05-12T09:25:00Z"/>
  <w16cex:commentExtensible w16cex:durableId="262E8D07" w16cex:dateUtc="2022-05-11T06:48:00Z"/>
  <w16cex:commentExtensible w16cex:durableId="262E8D08" w16cex:dateUtc="2022-05-12T09:19:00Z"/>
  <w16cex:commentExtensible w16cex:durableId="262E8D09" w16cex:dateUtc="2022-05-07T09:35:00Z"/>
  <w16cex:commentExtensible w16cex:durableId="262E8D0A" w16cex:dateUtc="2022-05-07T10:23:00Z"/>
  <w16cex:commentExtensible w16cex:durableId="262E8D0B" w16cex:dateUtc="2022-05-12T02:24:00Z"/>
  <w16cex:commentExtensible w16cex:durableId="262E8D0C" w16cex:dateUtc="2022-05-12T09:31:00Z"/>
  <w16cex:commentExtensible w16cex:durableId="262E8D0D" w16cex:dateUtc="2022-05-12T02:25:00Z"/>
  <w16cex:commentExtensible w16cex:durableId="262E8D0E" w16cex:dateUtc="2022-05-12T09:31:00Z"/>
  <w16cex:commentExtensible w16cex:durableId="262E8D0F" w16cex:dateUtc="2022-05-12T02:26:00Z"/>
  <w16cex:commentExtensible w16cex:durableId="262E8D10" w16cex:dateUtc="2022-05-12T09:31:00Z"/>
  <w16cex:commentExtensible w16cex:durableId="262E8D11" w16cex:dateUtc="2022-05-12T02:27:00Z"/>
  <w16cex:commentExtensible w16cex:durableId="262E8D12" w16cex:dateUtc="2022-05-12T09:32:00Z"/>
  <w16cex:commentExtensible w16cex:durableId="262E8D13" w16cex:dateUtc="2022-05-12T02:27:00Z"/>
  <w16cex:commentExtensible w16cex:durableId="262E8D14" w16cex:dateUtc="2022-05-12T09:33:00Z"/>
  <w16cex:commentExtensible w16cex:durableId="262E8D15" w16cex:dateUtc="2022-05-12T02:26:00Z"/>
  <w16cex:commentExtensible w16cex:durableId="262E8D16" w16cex:dateUtc="2022-05-12T09:31:00Z"/>
  <w16cex:commentExtensible w16cex:durableId="262E8D17" w16cex:dateUtc="2022-05-12T02:38:00Z"/>
  <w16cex:commentExtensible w16cex:durableId="262E8D18" w16cex:dateUtc="2022-05-12T09:33:00Z"/>
  <w16cex:commentExtensible w16cex:durableId="262E8D19" w16cex:dateUtc="2022-05-12T02:39:00Z"/>
  <w16cex:commentExtensible w16cex:durableId="262E8D1A" w16cex:dateUtc="2022-05-12T09:50:00Z"/>
  <w16cex:commentExtensible w16cex:durableId="262E8D1B" w16cex:dateUtc="2022-05-12T02:39:00Z"/>
  <w16cex:commentExtensible w16cex:durableId="262E8D1C" w16cex:dateUtc="2022-05-12T09:50:00Z"/>
  <w16cex:commentExtensible w16cex:durableId="262E8D1D" w16cex:dateUtc="2022-05-12T02:40:00Z"/>
  <w16cex:commentExtensible w16cex:durableId="262E8D1E" w16cex:dateUtc="2022-05-12T09:50:00Z"/>
  <w16cex:commentExtensible w16cex:durableId="262E8D1F" w16cex:dateUtc="2022-05-12T02:40:00Z"/>
  <w16cex:commentExtensible w16cex:durableId="262E8D20" w16cex:dateUtc="2022-05-12T09:50:00Z"/>
  <w16cex:commentExtensible w16cex:durableId="262E8D21" w16cex:dateUtc="2022-05-12T02:42:00Z"/>
  <w16cex:commentExtensible w16cex:durableId="262E8D22" w16cex:dateUtc="2022-05-12T09:58:00Z"/>
  <w16cex:commentExtensible w16cex:durableId="262E8D23" w16cex:dateUtc="2022-05-12T03:13:00Z"/>
  <w16cex:commentExtensible w16cex:durableId="262E8D24" w16cex:dateUtc="2022-05-12T10:02:00Z"/>
  <w16cex:commentExtensible w16cex:durableId="262E8D25" w16cex:dateUtc="2022-05-12T03:14:00Z"/>
  <w16cex:commentExtensible w16cex:durableId="262E8D26" w16cex:dateUtc="2022-05-16T02:56:00Z"/>
  <w16cex:commentExtensible w16cex:durableId="262E8D27" w16cex:dateUtc="2022-05-12T03:21:00Z"/>
  <w16cex:commentExtensible w16cex:durableId="262E8D28" w16cex:dateUtc="2022-05-16T02:57:00Z"/>
  <w16cex:commentExtensible w16cex:durableId="262E8D29" w16cex:dateUtc="2022-05-12T03:21:00Z"/>
  <w16cex:commentExtensible w16cex:durableId="262E8D2A" w16cex:dateUtc="2022-05-16T02:57:00Z"/>
  <w16cex:commentExtensible w16cex:durableId="262E8D2B" w16cex:dateUtc="2022-05-12T03:28:00Z"/>
  <w16cex:commentExtensible w16cex:durableId="262E8D2C" w16cex:dateUtc="2022-05-12T10:11:00Z"/>
  <w16cex:commentExtensible w16cex:durableId="262E8D2D" w16cex:dateUtc="2022-05-12T03:28:00Z"/>
  <w16cex:commentExtensible w16cex:durableId="262E8D2E" w16cex:dateUtc="2022-05-12T10:11:00Z"/>
  <w16cex:commentExtensible w16cex:durableId="262E8D2F" w16cex:dateUtc="2022-05-12T03:29:00Z"/>
  <w16cex:commentExtensible w16cex:durableId="262E8D30" w16cex:dateUtc="2022-05-12T10:11:00Z"/>
  <w16cex:commentExtensible w16cex:durableId="262E8D31" w16cex:dateUtc="2022-05-12T10:32:00Z"/>
  <w16cex:commentExtensible w16cex:durableId="262E8D32" w16cex:dateUtc="2022-05-12T03:11:00Z"/>
  <w16cex:commentExtensible w16cex:durableId="262E8D33" w16cex:dateUtc="2022-05-13T02:58:00Z"/>
  <w16cex:commentExtensible w16cex:durableId="262E9E5C" w16cex:dateUtc="2022-05-17T14: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0C3F1D6" w16cid:durableId="268B915E"/>
  <w16cid:commentId w16cid:paraId="45180AF5" w16cid:durableId="268B92B2"/>
  <w16cid:commentId w16cid:paraId="243005E6" w16cid:durableId="268B92B6"/>
  <w16cid:commentId w16cid:paraId="23845669" w16cid:durableId="268B92CE"/>
  <w16cid:commentId w16cid:paraId="5FD59EC9" w16cid:durableId="268B8E31"/>
</w16cid:commentsIds>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A87A89" w14:textId="77777777" w:rsidR="00495653" w:rsidRDefault="00495653">
      <w:r>
        <w:separator/>
      </w:r>
    </w:p>
    <w:p w14:paraId="4871B51B" w14:textId="77777777" w:rsidR="00495653" w:rsidRDefault="00495653"/>
  </w:endnote>
  <w:endnote w:type="continuationSeparator" w:id="0">
    <w:p w14:paraId="5399042C" w14:textId="77777777" w:rsidR="00495653" w:rsidRDefault="00495653">
      <w:r>
        <w:continuationSeparator/>
      </w:r>
    </w:p>
    <w:p w14:paraId="3041E1B4" w14:textId="77777777" w:rsidR="00495653" w:rsidRDefault="0049565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Gill Sans">
    <w:altName w:val="Arial"/>
    <w:charset w:val="00"/>
    <w:family w:val="auto"/>
    <w:pitch w:val="default"/>
    <w:sig w:usb0="00000000" w:usb1="00000000" w:usb2="00000000" w:usb3="00000000" w:csb0="000001F7" w:csb1="00000000"/>
  </w:font>
  <w:font w:name="Times">
    <w:panose1 w:val="02020603050405020304"/>
    <w:charset w:val="00"/>
    <w:family w:val="roman"/>
    <w:pitch w:val="variable"/>
    <w:sig w:usb0="E0002EFF" w:usb1="C000785B" w:usb2="00000009" w:usb3="00000000" w:csb0="000001FF" w:csb1="00000000"/>
  </w:font>
  <w:font w:name="Franklin Gothic Book">
    <w:altName w:val="Arial"/>
    <w:charset w:val="00"/>
    <w:family w:val="swiss"/>
    <w:pitch w:val="variable"/>
    <w:sig w:usb0="00000287" w:usb1="00000000" w:usb2="00000000" w:usb3="00000000" w:csb0="0000009F"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729B39" w14:textId="7A2CD48C" w:rsidR="00A11725" w:rsidRPr="00A95F1B" w:rsidRDefault="00A11725" w:rsidP="000D3737">
    <w:pPr>
      <w:pStyle w:val="a5"/>
      <w:tabs>
        <w:tab w:val="left" w:pos="1335"/>
      </w:tabs>
    </w:pPr>
    <w:r>
      <w:rPr>
        <w:rFonts w:hint="eastAsia"/>
        <w:noProof/>
        <w:kern w:val="0"/>
        <w:szCs w:val="21"/>
      </w:rPr>
      <mc:AlternateContent>
        <mc:Choice Requires="wps">
          <w:drawing>
            <wp:anchor distT="91440" distB="91440" distL="114300" distR="114300" simplePos="0" relativeHeight="251665920" behindDoc="1" locked="0" layoutInCell="1" allowOverlap="1" wp14:anchorId="4BB9CE25" wp14:editId="3226459F">
              <wp:simplePos x="0" y="0"/>
              <wp:positionH relativeFrom="page">
                <wp:posOffset>1141095</wp:posOffset>
              </wp:positionH>
              <wp:positionV relativeFrom="page">
                <wp:posOffset>9758680</wp:posOffset>
              </wp:positionV>
              <wp:extent cx="5271770" cy="36195"/>
              <wp:effectExtent l="0" t="0" r="0" b="0"/>
              <wp:wrapSquare wrapText="bothSides"/>
              <wp:docPr id="9" name="矩形 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71770" cy="36195"/>
                      </a:xfrm>
                      <a:prstGeom prst="rect">
                        <a:avLst/>
                      </a:prstGeom>
                      <a:solidFill>
                        <a:srgbClr val="0395DE"/>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0AD9B109" id="矩形 9" o:spid="_x0000_s1026" style="position:absolute;left:0;text-align:left;margin-left:89.85pt;margin-top:768.4pt;width:415.1pt;height:2.85pt;z-index:-251650560;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" fillcolor="#0395de" stroked="f" strokeweight="2pt">
              <w10:wrap type="square" anchorx="page" anchory="page"/>
            </v:rect>
          </w:pict>
        </mc:Fallback>
      </mc:AlternateContent>
    </w:r>
    <w:r>
      <w:rPr>
        <w:rFonts w:hint="eastAsia"/>
        <w:kern w:val="0"/>
        <w:szCs w:val="21"/>
      </w:rPr>
      <w:t>作者：</w:t>
    </w:r>
    <w:r>
      <w:rPr>
        <w:rFonts w:hint="eastAsia"/>
        <w:kern w:val="0"/>
        <w:szCs w:val="21"/>
      </w:rPr>
      <w:t xml:space="preserve">  </w:t>
    </w:r>
    <w:r>
      <w:rPr>
        <w:rFonts w:hint="eastAsia"/>
        <w:kern w:val="0"/>
        <w:szCs w:val="21"/>
      </w:rPr>
      <w:t>李雨飞</w:t>
    </w:r>
    <w:r>
      <w:rPr>
        <w:rFonts w:hint="eastAsia"/>
        <w:kern w:val="0"/>
        <w:szCs w:val="21"/>
      </w:rPr>
      <w:t xml:space="preserve">     </w:t>
    </w:r>
    <w:r>
      <w:rPr>
        <w:kern w:val="0"/>
        <w:szCs w:val="21"/>
      </w:rPr>
      <w:tab/>
    </w:r>
    <w:r>
      <w:rPr>
        <w:rFonts w:hint="eastAsia"/>
        <w:kern w:val="0"/>
        <w:szCs w:val="21"/>
      </w:rPr>
      <w:t>页</w:t>
    </w:r>
    <w:r>
      <w:rPr>
        <w:kern w:val="0"/>
        <w:szCs w:val="21"/>
      </w:rPr>
      <w:fldChar w:fldCharType="begin"/>
    </w:r>
    <w:r>
      <w:rPr>
        <w:kern w:val="0"/>
        <w:szCs w:val="21"/>
      </w:rPr>
      <w:instrText xml:space="preserve"> PAGE </w:instrText>
    </w:r>
    <w:r>
      <w:rPr>
        <w:kern w:val="0"/>
        <w:szCs w:val="21"/>
      </w:rPr>
      <w:fldChar w:fldCharType="separate"/>
    </w:r>
    <w:r w:rsidR="0016436E">
      <w:rPr>
        <w:noProof/>
        <w:kern w:val="0"/>
        <w:szCs w:val="21"/>
      </w:rPr>
      <w:t>3</w:t>
    </w:r>
    <w:r>
      <w:rPr>
        <w:kern w:val="0"/>
        <w:szCs w:val="21"/>
      </w:rPr>
      <w:fldChar w:fldCharType="end"/>
    </w:r>
    <w:r>
      <w:rPr>
        <w:rFonts w:hint="eastAsia"/>
        <w:kern w:val="0"/>
        <w:szCs w:val="21"/>
      </w:rPr>
      <w:t xml:space="preserve"> / </w:t>
    </w:r>
    <w:r>
      <w:rPr>
        <w:kern w:val="0"/>
        <w:szCs w:val="21"/>
      </w:rPr>
      <w:fldChar w:fldCharType="begin"/>
    </w:r>
    <w:r>
      <w:rPr>
        <w:kern w:val="0"/>
        <w:szCs w:val="21"/>
      </w:rPr>
      <w:instrText xml:space="preserve"> NUMPAGES </w:instrText>
    </w:r>
    <w:r>
      <w:rPr>
        <w:kern w:val="0"/>
        <w:szCs w:val="21"/>
      </w:rPr>
      <w:fldChar w:fldCharType="separate"/>
    </w:r>
    <w:r w:rsidR="0016436E">
      <w:rPr>
        <w:noProof/>
        <w:kern w:val="0"/>
        <w:szCs w:val="21"/>
      </w:rPr>
      <w:t>19</w:t>
    </w:r>
    <w:r>
      <w:rPr>
        <w:kern w:val="0"/>
        <w:szCs w:val="21"/>
      </w:rPr>
      <w:fldChar w:fldCharType="end"/>
    </w:r>
    <w:r>
      <w:rPr>
        <w:kern w:val="0"/>
        <w:szCs w:val="21"/>
      </w:rPr>
      <w:tab/>
    </w:r>
    <w:r>
      <w:rPr>
        <w:rFonts w:hint="eastAsia"/>
        <w:kern w:val="0"/>
        <w:szCs w:val="21"/>
      </w:rPr>
      <w:t>日期：</w:t>
    </w:r>
    <w:r>
      <w:rPr>
        <w:kern w:val="0"/>
        <w:szCs w:val="21"/>
      </w:rPr>
      <w:fldChar w:fldCharType="begin"/>
    </w:r>
    <w:r>
      <w:rPr>
        <w:kern w:val="0"/>
        <w:szCs w:val="21"/>
      </w:rPr>
      <w:instrText xml:space="preserve"> DATE \@ "yyyy-M-d" </w:instrText>
    </w:r>
    <w:r>
      <w:rPr>
        <w:kern w:val="0"/>
        <w:szCs w:val="21"/>
      </w:rPr>
      <w:fldChar w:fldCharType="separate"/>
    </w:r>
    <w:r w:rsidR="0016436E">
      <w:rPr>
        <w:noProof/>
        <w:kern w:val="0"/>
        <w:szCs w:val="21"/>
      </w:rPr>
      <w:t>2022-11-17</w:t>
    </w:r>
    <w:r>
      <w:rPr>
        <w:kern w:val="0"/>
        <w:szCs w:val="21"/>
      </w:rPr>
      <w:fldChar w:fldCharType="end"/>
    </w:r>
  </w:p>
  <w:p w14:paraId="7267CB2C" w14:textId="77777777" w:rsidR="00A11725" w:rsidRPr="000D3737" w:rsidRDefault="00A11725"/>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221B22B" w14:textId="77777777" w:rsidR="00495653" w:rsidRDefault="00495653">
      <w:r>
        <w:separator/>
      </w:r>
    </w:p>
    <w:p w14:paraId="11BD08A5" w14:textId="77777777" w:rsidR="00495653" w:rsidRDefault="00495653"/>
  </w:footnote>
  <w:footnote w:type="continuationSeparator" w:id="0">
    <w:p w14:paraId="7BE02866" w14:textId="77777777" w:rsidR="00495653" w:rsidRDefault="00495653">
      <w:r>
        <w:continuationSeparator/>
      </w:r>
    </w:p>
    <w:p w14:paraId="617AD4B4" w14:textId="77777777" w:rsidR="00495653" w:rsidRDefault="00495653"/>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CB16D5" w14:textId="18655804" w:rsidR="00A11725" w:rsidRPr="000D3737" w:rsidRDefault="00A11725" w:rsidP="0016436E">
    <w:pPr>
      <w:pStyle w:val="a3"/>
      <w:pBdr>
        <w:bottom w:val="single" w:sz="6" w:space="0" w:color="auto"/>
      </w:pBdr>
      <w:tabs>
        <w:tab w:val="clear" w:pos="4153"/>
        <w:tab w:val="clear" w:pos="8306"/>
        <w:tab w:val="left" w:pos="855"/>
      </w:tabs>
      <w:spacing w:line="480" w:lineRule="auto"/>
      <w:jc w:val="both"/>
      <w:rPr>
        <w:sz w:val="21"/>
      </w:rPr>
    </w:pPr>
    <w:r>
      <w:rPr>
        <w:noProof/>
      </w:rPr>
      <mc:AlternateContent>
        <mc:Choice Requires="wps">
          <w:drawing>
            <wp:anchor distT="0" distB="0" distL="114300" distR="114300" simplePos="0" relativeHeight="251660800" behindDoc="0" locked="0" layoutInCell="1" allowOverlap="1" wp14:anchorId="3DADEE1F" wp14:editId="02EE5199">
              <wp:simplePos x="0" y="0"/>
              <wp:positionH relativeFrom="column">
                <wp:posOffset>3455035</wp:posOffset>
              </wp:positionH>
              <wp:positionV relativeFrom="paragraph">
                <wp:posOffset>-68580</wp:posOffset>
              </wp:positionV>
              <wp:extent cx="1819275" cy="389255"/>
              <wp:effectExtent l="0" t="0" r="2540" b="0"/>
              <wp:wrapNone/>
              <wp:docPr id="17" name="文本框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19275" cy="38925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6798C18" w14:textId="6D4FAA55" w:rsidR="00A11725" w:rsidRDefault="00A11725" w:rsidP="000D3737">
                          <w:pPr>
                            <w:ind w:right="360"/>
                            <w:rPr>
                              <w:sz w:val="18"/>
                              <w:szCs w:val="18"/>
                              <w:lang w:eastAsia="ja-JP"/>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DADEE1F" id="_x0000_t202" coordsize="21600,21600" o:spt="202" path="m,l,21600r21600,l21600,xe">
              <v:stroke joinstyle="miter"/>
              <v:path gradientshapeok="t" o:connecttype="rect"/>
            </v:shapetype>
            <v:shape id="文本框 17" o:spid="_x0000_s1026" type="#_x0000_t202" style="position:absolute;left:0;text-align:left;margin-left:272.05pt;margin-top:-5.4pt;width:143.25pt;height:30.65pt;z-index:2516608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" filled="f" stroked="f">
              <v:textbox>
                <w:txbxContent>
                  <w:p w14:paraId="16798C18" w14:textId="6D4FAA55" w:rsidR="00A11725" w:rsidRDefault="00A11725" w:rsidP="000D3737">
                    <w:pPr>
                      <w:ind w:right="360"/>
                      <w:rPr>
                        <w:sz w:val="18"/>
                        <w:szCs w:val="18"/>
                        <w:lang w:eastAsia="ja-JP"/>
                      </w:rPr>
                    </w:pPr>
                  </w:p>
                </w:txbxContent>
              </v:textbox>
            </v:shape>
          </w:pict>
        </mc:Fallback>
      </mc:AlternateContent>
    </w:r>
    <w:r>
      <w:rPr>
        <w:sz w:val="21"/>
      </w:rPr>
      <w:tab/>
    </w:r>
    <w:r>
      <w:rPr>
        <w:noProof/>
      </w:rPr>
      <mc:AlternateContent>
        <mc:Choice Requires="wps">
          <w:drawing>
            <wp:anchor distT="91440" distB="91440" distL="114300" distR="114300" simplePos="0" relativeHeight="251661824" behindDoc="1" locked="0" layoutInCell="1" allowOverlap="1" wp14:anchorId="6F63D0F2" wp14:editId="6353C547">
              <wp:simplePos x="0" y="0"/>
              <wp:positionH relativeFrom="page">
                <wp:posOffset>1095375</wp:posOffset>
              </wp:positionH>
              <wp:positionV relativeFrom="page">
                <wp:posOffset>866775</wp:posOffset>
              </wp:positionV>
              <wp:extent cx="5362575" cy="47625"/>
              <wp:effectExtent l="0" t="0" r="0" b="0"/>
              <wp:wrapSquare wrapText="bothSides"/>
              <wp:docPr id="16" name="矩形 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362575" cy="47625"/>
                      </a:xfrm>
                      <a:prstGeom prst="rect">
                        <a:avLst/>
                      </a:prstGeom>
                      <a:solidFill>
                        <a:srgbClr val="0395DE"/>
                      </a:solidFill>
                      <a:ln>
                        <a:noFill/>
                      </a:ln>
                      <a:extLst>
                        <a:ext uri="{91240B29-F687-4F45-9708-019B960494DF}">
                          <a14:hiddenLine xmlns:a14="http://schemas.microsoft.com/office/drawing/2010/main" w="25400" algn="ctr">
                            <a:solidFill>
                              <a:srgbClr val="000000"/>
                            </a:solidFill>
                            <a:miter lim="800000"/>
                            <a:headEnd/>
                            <a:tailEnd/>
                          </a14:hiddenLine>
                        </a:ext>
                      </a:extLst>
                    </wps:spPr>
                    <wps:bodyPr rot="0" vert="horz" wrap="square" lIns="91440" tIns="45720" rIns="91440" bIns="45720" anchor="ctr" anchorCtr="0" upright="1">
                      <a:noAutofit/>
                    </wps:bodyPr>
                  </wps:wsp>
                </a:graphicData>
              </a:graphic>
              <wp14:sizeRelH relativeFrom="margin">
                <wp14:pctWidth>0</wp14:pctWidth>
              </wp14:sizeRelH>
              <wp14:sizeRelV relativeFrom="margin">
                <wp14:pctHeight>0</wp14:pctHeight>
              </wp14:sizeRelV>
            </wp:anchor>
          </w:drawing>
        </mc:Choice>
        <mc:Fallback xmlns:oel="http://schemas.microsoft.com/office/2019/extlst" xmlns:w16cex="http://schemas.microsoft.com/office/word/2018/wordml/cex" xmlns:w16="http://schemas.microsoft.com/office/word/2018/wordml" xmlns:w16sdtdh="http://schemas.microsoft.com/office/word/2020/wordml/sdtdatahash"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rect w14:anchorId="1D29D27D" id="矩形 16" o:spid="_x0000_s1026" style="position:absolute;left:0;text-align:left;margin-left:86.25pt;margin-top:68.25pt;width:422.25pt;height:3.75pt;z-index:-251654656;visibility:visible;mso-wrap-style:square;mso-width-percent:0;mso-height-percent:0;mso-wrap-distance-left:9pt;mso-wrap-distance-top:7.2pt;mso-wrap-distance-right:9pt;mso-wrap-distance-bottom:7.2pt;mso-position-horizontal:absolute;mso-position-horizontal-relative:page;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" fillcolor="#0395de" stroked="f" strokeweight="2pt">
              <w10:wrap type="square" anchorx="page"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172846"/>
    <w:multiLevelType w:val="hybridMultilevel"/>
    <w:tmpl w:val="6A8268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 w15:restartNumberingAfterBreak="0">
    <w:nsid w:val="0862591E"/>
    <w:multiLevelType w:val="hybridMultilevel"/>
    <w:tmpl w:val="2738DF5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 w15:restartNumberingAfterBreak="0">
    <w:nsid w:val="0BF6117A"/>
    <w:multiLevelType w:val="hybridMultilevel"/>
    <w:tmpl w:val="4DEA784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12CA112C"/>
    <w:multiLevelType w:val="hybridMultilevel"/>
    <w:tmpl w:val="AC829B2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 w15:restartNumberingAfterBreak="0">
    <w:nsid w:val="14B467D2"/>
    <w:multiLevelType w:val="hybridMultilevel"/>
    <w:tmpl w:val="50D2094E"/>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1B8205B2"/>
    <w:multiLevelType w:val="hybridMultilevel"/>
    <w:tmpl w:val="4372C2E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203C5069"/>
    <w:multiLevelType w:val="hybridMultilevel"/>
    <w:tmpl w:val="40DCB7B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7" w15:restartNumberingAfterBreak="0">
    <w:nsid w:val="25BB28D4"/>
    <w:multiLevelType w:val="hybridMultilevel"/>
    <w:tmpl w:val="493ACD5C"/>
    <w:lvl w:ilvl="0" w:tplc="40AEBDD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2A175C2A"/>
    <w:multiLevelType w:val="hybridMultilevel"/>
    <w:tmpl w:val="5804F5F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9" w15:restartNumberingAfterBreak="0">
    <w:nsid w:val="2B8139A2"/>
    <w:multiLevelType w:val="hybridMultilevel"/>
    <w:tmpl w:val="5CFCB77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0" w15:restartNumberingAfterBreak="0">
    <w:nsid w:val="2F25539F"/>
    <w:multiLevelType w:val="hybridMultilevel"/>
    <w:tmpl w:val="D9DC4E7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2F674FF6"/>
    <w:multiLevelType w:val="hybridMultilevel"/>
    <w:tmpl w:val="CA34AA1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2" w15:restartNumberingAfterBreak="0">
    <w:nsid w:val="3D260FA8"/>
    <w:multiLevelType w:val="hybridMultilevel"/>
    <w:tmpl w:val="A94C5FA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3E685984"/>
    <w:multiLevelType w:val="hybridMultilevel"/>
    <w:tmpl w:val="ECECAE7E"/>
    <w:lvl w:ilvl="0" w:tplc="D2EE91D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15:restartNumberingAfterBreak="0">
    <w:nsid w:val="45395D68"/>
    <w:multiLevelType w:val="hybridMultilevel"/>
    <w:tmpl w:val="71C6212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7A6764F"/>
    <w:multiLevelType w:val="hybridMultilevel"/>
    <w:tmpl w:val="3F3E7B3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6" w15:restartNumberingAfterBreak="0">
    <w:nsid w:val="484958E7"/>
    <w:multiLevelType w:val="hybridMultilevel"/>
    <w:tmpl w:val="B16E6B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513D64FA"/>
    <w:multiLevelType w:val="multilevel"/>
    <w:tmpl w:val="0D5027B6"/>
    <w:lvl w:ilvl="0">
      <w:start w:val="1"/>
      <w:numFmt w:val="decimal"/>
      <w:pStyle w:val="1"/>
      <w:lvlText w:val="%1"/>
      <w:lvlJc w:val="left"/>
      <w:pPr>
        <w:tabs>
          <w:tab w:val="num" w:pos="432"/>
        </w:tabs>
        <w:ind w:left="432" w:hanging="432"/>
      </w:pPr>
      <w:rPr>
        <w:rFonts w:ascii="Arial" w:eastAsia="宋体" w:hAnsi="Arial" w:hint="default"/>
        <w:b/>
        <w:i w:val="0"/>
        <w:sz w:val="28"/>
      </w:rPr>
    </w:lvl>
    <w:lvl w:ilvl="1">
      <w:start w:val="1"/>
      <w:numFmt w:val="decimal"/>
      <w:pStyle w:val="2"/>
      <w:lvlText w:val="%1.%2"/>
      <w:lvlJc w:val="left"/>
      <w:pPr>
        <w:tabs>
          <w:tab w:val="num" w:pos="717"/>
        </w:tabs>
        <w:ind w:left="717" w:hanging="576"/>
      </w:pPr>
      <w:rPr>
        <w:b w:val="0"/>
        <w:bCs w:val="0"/>
        <w:i w:val="0"/>
        <w:iCs w:val="0"/>
        <w:caps w:val="0"/>
        <w:smallCaps w:val="0"/>
        <w:strike w:val="0"/>
        <w:dstrike w:val="0"/>
        <w:outline w:val="0"/>
        <w:shadow w:val="0"/>
        <w:emboss w:val="0"/>
        <w:imprint w:val="0"/>
        <w:noProof w:val="0"/>
        <w:vanish w:val="0"/>
        <w:spacing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3"/>
      <w:lvlText w:val="%1.%2.%3"/>
      <w:lvlJc w:val="left"/>
      <w:pPr>
        <w:tabs>
          <w:tab w:val="num" w:pos="624"/>
        </w:tabs>
        <w:ind w:left="624" w:hanging="624"/>
      </w:pPr>
      <w:rPr>
        <w:rFonts w:ascii="Arial" w:eastAsia="宋体" w:hAnsi="Arial" w:hint="default"/>
        <w:b/>
        <w:i w:val="0"/>
        <w:sz w:val="21"/>
      </w:rPr>
    </w:lvl>
    <w:lvl w:ilvl="3">
      <w:start w:val="1"/>
      <w:numFmt w:val="decimal"/>
      <w:pStyle w:val="4"/>
      <w:lvlText w:val="%1.%2.%3.%4"/>
      <w:lvlJc w:val="left"/>
      <w:pPr>
        <w:tabs>
          <w:tab w:val="num" w:pos="1106"/>
        </w:tabs>
        <w:ind w:left="1106" w:hanging="680"/>
      </w:pPr>
      <w:rPr>
        <w:rFonts w:ascii="Arial" w:eastAsia="宋体" w:hAnsi="Arial" w:hint="default"/>
        <w:sz w:val="21"/>
      </w:rPr>
    </w:lvl>
    <w:lvl w:ilvl="4">
      <w:start w:val="1"/>
      <w:numFmt w:val="decimal"/>
      <w:pStyle w:val="5"/>
      <w:lvlText w:val="%1.%2.%3.%4.%5"/>
      <w:lvlJc w:val="left"/>
      <w:pPr>
        <w:tabs>
          <w:tab w:val="num" w:pos="1080"/>
        </w:tabs>
        <w:ind w:left="737" w:hanging="737"/>
      </w:pPr>
      <w:rPr>
        <w:rFonts w:ascii="Arial" w:eastAsia="宋体" w:hAnsi="Arial" w:hint="default"/>
        <w:b w:val="0"/>
        <w:i w:val="0"/>
        <w:sz w:val="21"/>
      </w:rPr>
    </w:lvl>
    <w:lvl w:ilvl="5">
      <w:start w:val="1"/>
      <w:numFmt w:val="decimal"/>
      <w:pStyle w:val="6"/>
      <w:lvlText w:val="%6)"/>
      <w:lvlJc w:val="left"/>
      <w:pPr>
        <w:tabs>
          <w:tab w:val="num" w:pos="794"/>
        </w:tabs>
        <w:ind w:left="794" w:hanging="794"/>
      </w:pPr>
      <w:rPr>
        <w:rFonts w:hint="eastAsia"/>
      </w:rPr>
    </w:lvl>
    <w:lvl w:ilvl="6">
      <w:start w:val="1"/>
      <w:numFmt w:val="lowerLetter"/>
      <w:pStyle w:val="7"/>
      <w:lvlText w:val="%7)"/>
      <w:lvlJc w:val="left"/>
      <w:pPr>
        <w:tabs>
          <w:tab w:val="num" w:pos="794"/>
        </w:tabs>
        <w:ind w:left="794" w:hanging="794"/>
      </w:pPr>
      <w:rPr>
        <w:rFonts w:hint="eastAsia"/>
      </w:rPr>
    </w:lvl>
    <w:lvl w:ilvl="7">
      <w:start w:val="1"/>
      <w:numFmt w:val="decimal"/>
      <w:lvlText w:val="%1.%2.%3.%4.%5.%6.%7.%8"/>
      <w:lvlJc w:val="left"/>
      <w:pPr>
        <w:tabs>
          <w:tab w:val="num" w:pos="1800"/>
        </w:tabs>
        <w:ind w:left="1440" w:hanging="1440"/>
      </w:pPr>
      <w:rPr>
        <w:rFonts w:hint="eastAsia"/>
      </w:rPr>
    </w:lvl>
    <w:lvl w:ilvl="8">
      <w:start w:val="1"/>
      <w:numFmt w:val="decimal"/>
      <w:lvlText w:val="%1.%2.%3.%4.%5.%6.%7.%8.%9"/>
      <w:lvlJc w:val="left"/>
      <w:pPr>
        <w:tabs>
          <w:tab w:val="num" w:pos="2160"/>
        </w:tabs>
        <w:ind w:left="1584" w:hanging="1584"/>
      </w:pPr>
      <w:rPr>
        <w:rFonts w:hint="eastAsia"/>
      </w:rPr>
    </w:lvl>
  </w:abstractNum>
  <w:abstractNum w:abstractNumId="18" w15:restartNumberingAfterBreak="0">
    <w:nsid w:val="54EE6E20"/>
    <w:multiLevelType w:val="hybridMultilevel"/>
    <w:tmpl w:val="FC1677B4"/>
    <w:lvl w:ilvl="0" w:tplc="D30C275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9" w15:restartNumberingAfterBreak="0">
    <w:nsid w:val="5D07147B"/>
    <w:multiLevelType w:val="hybridMultilevel"/>
    <w:tmpl w:val="27CAC632"/>
    <w:lvl w:ilvl="0" w:tplc="40C2C9F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15:restartNumberingAfterBreak="0">
    <w:nsid w:val="66C44633"/>
    <w:multiLevelType w:val="hybridMultilevel"/>
    <w:tmpl w:val="91502620"/>
    <w:lvl w:ilvl="0" w:tplc="20802A2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6E6447FC"/>
    <w:multiLevelType w:val="hybridMultilevel"/>
    <w:tmpl w:val="C6FC6FD8"/>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2" w15:restartNumberingAfterBreak="0">
    <w:nsid w:val="708A25EE"/>
    <w:multiLevelType w:val="hybridMultilevel"/>
    <w:tmpl w:val="B27820BA"/>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3" w15:restartNumberingAfterBreak="0">
    <w:nsid w:val="72056AB8"/>
    <w:multiLevelType w:val="hybridMultilevel"/>
    <w:tmpl w:val="132A8CCE"/>
    <w:lvl w:ilvl="0" w:tplc="11A06C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15:restartNumberingAfterBreak="0">
    <w:nsid w:val="75C1396F"/>
    <w:multiLevelType w:val="hybridMultilevel"/>
    <w:tmpl w:val="1DFA63B6"/>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5" w15:restartNumberingAfterBreak="0">
    <w:nsid w:val="776E0078"/>
    <w:multiLevelType w:val="hybridMultilevel"/>
    <w:tmpl w:val="C6EAB652"/>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26" w15:restartNumberingAfterBreak="0">
    <w:nsid w:val="7F5B2485"/>
    <w:multiLevelType w:val="hybridMultilevel"/>
    <w:tmpl w:val="A404A86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17"/>
  </w:num>
  <w:num w:numId="2">
    <w:abstractNumId w:val="3"/>
  </w:num>
  <w:num w:numId="3">
    <w:abstractNumId w:val="12"/>
  </w:num>
  <w:num w:numId="4">
    <w:abstractNumId w:val="25"/>
  </w:num>
  <w:num w:numId="5">
    <w:abstractNumId w:val="9"/>
  </w:num>
  <w:num w:numId="6">
    <w:abstractNumId w:val="1"/>
  </w:num>
  <w:num w:numId="7">
    <w:abstractNumId w:val="10"/>
  </w:num>
  <w:num w:numId="8">
    <w:abstractNumId w:val="26"/>
  </w:num>
  <w:num w:numId="9">
    <w:abstractNumId w:val="2"/>
  </w:num>
  <w:num w:numId="10">
    <w:abstractNumId w:val="4"/>
  </w:num>
  <w:num w:numId="11">
    <w:abstractNumId w:val="6"/>
  </w:num>
  <w:num w:numId="12">
    <w:abstractNumId w:val="16"/>
  </w:num>
  <w:num w:numId="13">
    <w:abstractNumId w:val="5"/>
  </w:num>
  <w:num w:numId="14">
    <w:abstractNumId w:val="22"/>
  </w:num>
  <w:num w:numId="15">
    <w:abstractNumId w:val="21"/>
  </w:num>
  <w:num w:numId="16">
    <w:abstractNumId w:val="24"/>
  </w:num>
  <w:num w:numId="17">
    <w:abstractNumId w:val="11"/>
  </w:num>
  <w:num w:numId="18">
    <w:abstractNumId w:val="15"/>
  </w:num>
  <w:num w:numId="19">
    <w:abstractNumId w:val="14"/>
  </w:num>
  <w:num w:numId="20">
    <w:abstractNumId w:val="0"/>
  </w:num>
  <w:num w:numId="21">
    <w:abstractNumId w:val="8"/>
  </w:num>
  <w:num w:numId="22">
    <w:abstractNumId w:val="20"/>
  </w:num>
  <w:num w:numId="23">
    <w:abstractNumId w:val="18"/>
  </w:num>
  <w:num w:numId="24">
    <w:abstractNumId w:val="13"/>
  </w:num>
  <w:num w:numId="25">
    <w:abstractNumId w:val="23"/>
  </w:num>
  <w:num w:numId="26">
    <w:abstractNumId w:val="19"/>
  </w:num>
  <w:num w:numId="27">
    <w:abstractNumId w:val="7"/>
  </w:num>
  <w:num w:numId="28">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17"/>
  </w:num>
  <w:num w:numId="38">
    <w:abstractNumId w:val="17"/>
  </w:num>
  <w:num w:numId="39">
    <w:abstractNumId w:val="17"/>
  </w:num>
  <w:num w:numId="40">
    <w:abstractNumId w:val="17"/>
  </w:num>
  <w:num w:numId="41">
    <w:abstractNumId w:val="17"/>
  </w:num>
  <w:num w:numId="42">
    <w:abstractNumId w:val="17"/>
  </w:num>
  <w:num w:numId="43">
    <w:abstractNumId w:val="17"/>
  </w:num>
  <w:num w:numId="44">
    <w:abstractNumId w:val="17"/>
  </w:num>
  <w:num w:numId="45">
    <w:abstractNumId w:val="17"/>
  </w:num>
  <w:num w:numId="46">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17"/>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3D10"/>
    <w:rsid w:val="0000062E"/>
    <w:rsid w:val="0000075C"/>
    <w:rsid w:val="00000F54"/>
    <w:rsid w:val="000012F8"/>
    <w:rsid w:val="00002B7D"/>
    <w:rsid w:val="00002C5C"/>
    <w:rsid w:val="00003404"/>
    <w:rsid w:val="0000347A"/>
    <w:rsid w:val="0000388A"/>
    <w:rsid w:val="00004681"/>
    <w:rsid w:val="00004A44"/>
    <w:rsid w:val="00004CBA"/>
    <w:rsid w:val="00004E97"/>
    <w:rsid w:val="00005594"/>
    <w:rsid w:val="000056B9"/>
    <w:rsid w:val="00005795"/>
    <w:rsid w:val="0000649A"/>
    <w:rsid w:val="000067D0"/>
    <w:rsid w:val="000070BB"/>
    <w:rsid w:val="0000729A"/>
    <w:rsid w:val="00007BF0"/>
    <w:rsid w:val="00007E23"/>
    <w:rsid w:val="00010153"/>
    <w:rsid w:val="00010222"/>
    <w:rsid w:val="00010C85"/>
    <w:rsid w:val="0001136F"/>
    <w:rsid w:val="00011958"/>
    <w:rsid w:val="00011EA4"/>
    <w:rsid w:val="00012A1C"/>
    <w:rsid w:val="00012ECF"/>
    <w:rsid w:val="00013149"/>
    <w:rsid w:val="000134DF"/>
    <w:rsid w:val="00014AC3"/>
    <w:rsid w:val="00014BC0"/>
    <w:rsid w:val="00015666"/>
    <w:rsid w:val="000158CD"/>
    <w:rsid w:val="00015932"/>
    <w:rsid w:val="000159E9"/>
    <w:rsid w:val="000164CB"/>
    <w:rsid w:val="000171BB"/>
    <w:rsid w:val="00017F5C"/>
    <w:rsid w:val="00017FB2"/>
    <w:rsid w:val="0002071C"/>
    <w:rsid w:val="0002079A"/>
    <w:rsid w:val="00020917"/>
    <w:rsid w:val="00020AF1"/>
    <w:rsid w:val="0002175E"/>
    <w:rsid w:val="00022202"/>
    <w:rsid w:val="00022A8F"/>
    <w:rsid w:val="00022F22"/>
    <w:rsid w:val="00023AEA"/>
    <w:rsid w:val="00023FAD"/>
    <w:rsid w:val="00024FF5"/>
    <w:rsid w:val="00025593"/>
    <w:rsid w:val="0002579C"/>
    <w:rsid w:val="0002585D"/>
    <w:rsid w:val="00025EE6"/>
    <w:rsid w:val="000260E0"/>
    <w:rsid w:val="00026516"/>
    <w:rsid w:val="00027001"/>
    <w:rsid w:val="00030E16"/>
    <w:rsid w:val="0003136E"/>
    <w:rsid w:val="0003230F"/>
    <w:rsid w:val="0003238C"/>
    <w:rsid w:val="00032CD0"/>
    <w:rsid w:val="00032E71"/>
    <w:rsid w:val="00032F85"/>
    <w:rsid w:val="0003325F"/>
    <w:rsid w:val="000336A2"/>
    <w:rsid w:val="0003550C"/>
    <w:rsid w:val="000355CA"/>
    <w:rsid w:val="000358AC"/>
    <w:rsid w:val="00035F94"/>
    <w:rsid w:val="00036762"/>
    <w:rsid w:val="00036C07"/>
    <w:rsid w:val="00036D1C"/>
    <w:rsid w:val="000407D7"/>
    <w:rsid w:val="00040AFC"/>
    <w:rsid w:val="000419CF"/>
    <w:rsid w:val="00042703"/>
    <w:rsid w:val="00043285"/>
    <w:rsid w:val="00043AA3"/>
    <w:rsid w:val="00044056"/>
    <w:rsid w:val="00044C53"/>
    <w:rsid w:val="0004546A"/>
    <w:rsid w:val="00045AA0"/>
    <w:rsid w:val="00045E8F"/>
    <w:rsid w:val="00046163"/>
    <w:rsid w:val="00046191"/>
    <w:rsid w:val="0004676E"/>
    <w:rsid w:val="000475F9"/>
    <w:rsid w:val="00050074"/>
    <w:rsid w:val="00050660"/>
    <w:rsid w:val="00050809"/>
    <w:rsid w:val="0005109E"/>
    <w:rsid w:val="000513B7"/>
    <w:rsid w:val="000519B1"/>
    <w:rsid w:val="00051E1B"/>
    <w:rsid w:val="00052269"/>
    <w:rsid w:val="000522E6"/>
    <w:rsid w:val="000530F5"/>
    <w:rsid w:val="00053201"/>
    <w:rsid w:val="00054D60"/>
    <w:rsid w:val="000552C3"/>
    <w:rsid w:val="0005560C"/>
    <w:rsid w:val="0005770F"/>
    <w:rsid w:val="00057977"/>
    <w:rsid w:val="00057FF4"/>
    <w:rsid w:val="00061BE4"/>
    <w:rsid w:val="00061F55"/>
    <w:rsid w:val="00063266"/>
    <w:rsid w:val="000637B0"/>
    <w:rsid w:val="00063CF1"/>
    <w:rsid w:val="00064408"/>
    <w:rsid w:val="00064727"/>
    <w:rsid w:val="00064DFE"/>
    <w:rsid w:val="00065D67"/>
    <w:rsid w:val="0006626C"/>
    <w:rsid w:val="0006693D"/>
    <w:rsid w:val="00066DE5"/>
    <w:rsid w:val="00067CA5"/>
    <w:rsid w:val="0007080A"/>
    <w:rsid w:val="0007131B"/>
    <w:rsid w:val="00071A56"/>
    <w:rsid w:val="00071B8D"/>
    <w:rsid w:val="0007294D"/>
    <w:rsid w:val="00073478"/>
    <w:rsid w:val="00073E59"/>
    <w:rsid w:val="0007469B"/>
    <w:rsid w:val="0007499E"/>
    <w:rsid w:val="00074B19"/>
    <w:rsid w:val="00074C9F"/>
    <w:rsid w:val="00074D6C"/>
    <w:rsid w:val="00075567"/>
    <w:rsid w:val="00075C37"/>
    <w:rsid w:val="00075E5F"/>
    <w:rsid w:val="0007602F"/>
    <w:rsid w:val="00076371"/>
    <w:rsid w:val="00076A34"/>
    <w:rsid w:val="00076ACC"/>
    <w:rsid w:val="0007734A"/>
    <w:rsid w:val="0007757A"/>
    <w:rsid w:val="00077BC1"/>
    <w:rsid w:val="000809B5"/>
    <w:rsid w:val="00080F91"/>
    <w:rsid w:val="000811DB"/>
    <w:rsid w:val="00082372"/>
    <w:rsid w:val="00082DE6"/>
    <w:rsid w:val="00082E14"/>
    <w:rsid w:val="00084572"/>
    <w:rsid w:val="00084753"/>
    <w:rsid w:val="00084B11"/>
    <w:rsid w:val="0008505D"/>
    <w:rsid w:val="00085D30"/>
    <w:rsid w:val="0008663D"/>
    <w:rsid w:val="000869DC"/>
    <w:rsid w:val="00086A37"/>
    <w:rsid w:val="0009010C"/>
    <w:rsid w:val="0009036D"/>
    <w:rsid w:val="000904AD"/>
    <w:rsid w:val="00090EC8"/>
    <w:rsid w:val="00091B00"/>
    <w:rsid w:val="00092F2C"/>
    <w:rsid w:val="00093E14"/>
    <w:rsid w:val="00094D34"/>
    <w:rsid w:val="000954E7"/>
    <w:rsid w:val="0009576E"/>
    <w:rsid w:val="00095F8A"/>
    <w:rsid w:val="00097239"/>
    <w:rsid w:val="00097661"/>
    <w:rsid w:val="00097976"/>
    <w:rsid w:val="000979F8"/>
    <w:rsid w:val="000A1710"/>
    <w:rsid w:val="000A215B"/>
    <w:rsid w:val="000A23F5"/>
    <w:rsid w:val="000A3312"/>
    <w:rsid w:val="000A3977"/>
    <w:rsid w:val="000A3F74"/>
    <w:rsid w:val="000A545F"/>
    <w:rsid w:val="000A5D97"/>
    <w:rsid w:val="000A638B"/>
    <w:rsid w:val="000A726D"/>
    <w:rsid w:val="000A7855"/>
    <w:rsid w:val="000A7AB1"/>
    <w:rsid w:val="000A7C25"/>
    <w:rsid w:val="000B04F0"/>
    <w:rsid w:val="000B1205"/>
    <w:rsid w:val="000B16C5"/>
    <w:rsid w:val="000B293D"/>
    <w:rsid w:val="000B2D14"/>
    <w:rsid w:val="000B3545"/>
    <w:rsid w:val="000B3C1F"/>
    <w:rsid w:val="000B3C99"/>
    <w:rsid w:val="000B41CB"/>
    <w:rsid w:val="000B4698"/>
    <w:rsid w:val="000B49B4"/>
    <w:rsid w:val="000B4CDA"/>
    <w:rsid w:val="000B501D"/>
    <w:rsid w:val="000B5C7A"/>
    <w:rsid w:val="000B6664"/>
    <w:rsid w:val="000B66D0"/>
    <w:rsid w:val="000B72BE"/>
    <w:rsid w:val="000C06FE"/>
    <w:rsid w:val="000C266E"/>
    <w:rsid w:val="000C4058"/>
    <w:rsid w:val="000C6274"/>
    <w:rsid w:val="000C6B55"/>
    <w:rsid w:val="000D0B4E"/>
    <w:rsid w:val="000D0C45"/>
    <w:rsid w:val="000D1A78"/>
    <w:rsid w:val="000D1D8B"/>
    <w:rsid w:val="000D2296"/>
    <w:rsid w:val="000D23C4"/>
    <w:rsid w:val="000D250E"/>
    <w:rsid w:val="000D2A17"/>
    <w:rsid w:val="000D2ECB"/>
    <w:rsid w:val="000D3737"/>
    <w:rsid w:val="000D45E3"/>
    <w:rsid w:val="000D4E0D"/>
    <w:rsid w:val="000D4ED5"/>
    <w:rsid w:val="000D6561"/>
    <w:rsid w:val="000D6810"/>
    <w:rsid w:val="000D711B"/>
    <w:rsid w:val="000D7B14"/>
    <w:rsid w:val="000E0091"/>
    <w:rsid w:val="000E05C2"/>
    <w:rsid w:val="000E0914"/>
    <w:rsid w:val="000E0EAA"/>
    <w:rsid w:val="000E1287"/>
    <w:rsid w:val="000E1355"/>
    <w:rsid w:val="000E1EF9"/>
    <w:rsid w:val="000E21F1"/>
    <w:rsid w:val="000E2516"/>
    <w:rsid w:val="000E268B"/>
    <w:rsid w:val="000E38A8"/>
    <w:rsid w:val="000E45B8"/>
    <w:rsid w:val="000E45F1"/>
    <w:rsid w:val="000E507B"/>
    <w:rsid w:val="000E533C"/>
    <w:rsid w:val="000E5528"/>
    <w:rsid w:val="000E6B3B"/>
    <w:rsid w:val="000E7B83"/>
    <w:rsid w:val="000E7D1C"/>
    <w:rsid w:val="000E7FE5"/>
    <w:rsid w:val="000F106C"/>
    <w:rsid w:val="000F1350"/>
    <w:rsid w:val="000F15DE"/>
    <w:rsid w:val="000F1AD8"/>
    <w:rsid w:val="000F1D07"/>
    <w:rsid w:val="000F276E"/>
    <w:rsid w:val="000F38AA"/>
    <w:rsid w:val="000F3ABF"/>
    <w:rsid w:val="000F3F39"/>
    <w:rsid w:val="000F3FB8"/>
    <w:rsid w:val="000F3FC0"/>
    <w:rsid w:val="000F4734"/>
    <w:rsid w:val="000F509D"/>
    <w:rsid w:val="000F5331"/>
    <w:rsid w:val="000F538A"/>
    <w:rsid w:val="000F549A"/>
    <w:rsid w:val="000F5968"/>
    <w:rsid w:val="000F64DE"/>
    <w:rsid w:val="000F6B41"/>
    <w:rsid w:val="000F7B20"/>
    <w:rsid w:val="000F7E05"/>
    <w:rsid w:val="00100839"/>
    <w:rsid w:val="001012B6"/>
    <w:rsid w:val="00101B8C"/>
    <w:rsid w:val="00102144"/>
    <w:rsid w:val="00102C9A"/>
    <w:rsid w:val="00103D8C"/>
    <w:rsid w:val="00104B0A"/>
    <w:rsid w:val="0010619C"/>
    <w:rsid w:val="00106614"/>
    <w:rsid w:val="001066B6"/>
    <w:rsid w:val="00107012"/>
    <w:rsid w:val="0011103C"/>
    <w:rsid w:val="0011152A"/>
    <w:rsid w:val="00111C0C"/>
    <w:rsid w:val="00112419"/>
    <w:rsid w:val="00112D1A"/>
    <w:rsid w:val="00113370"/>
    <w:rsid w:val="00113A62"/>
    <w:rsid w:val="00113AED"/>
    <w:rsid w:val="001145EB"/>
    <w:rsid w:val="001148E9"/>
    <w:rsid w:val="00114B29"/>
    <w:rsid w:val="00114D11"/>
    <w:rsid w:val="00115337"/>
    <w:rsid w:val="00116F35"/>
    <w:rsid w:val="001177B9"/>
    <w:rsid w:val="00120923"/>
    <w:rsid w:val="00120B82"/>
    <w:rsid w:val="00121916"/>
    <w:rsid w:val="00121BBD"/>
    <w:rsid w:val="00121E1C"/>
    <w:rsid w:val="00122444"/>
    <w:rsid w:val="0012246E"/>
    <w:rsid w:val="00122F56"/>
    <w:rsid w:val="00123314"/>
    <w:rsid w:val="00123BA7"/>
    <w:rsid w:val="0012423D"/>
    <w:rsid w:val="001248A4"/>
    <w:rsid w:val="001249CB"/>
    <w:rsid w:val="00124BE0"/>
    <w:rsid w:val="001254B9"/>
    <w:rsid w:val="001262C4"/>
    <w:rsid w:val="00127892"/>
    <w:rsid w:val="00130440"/>
    <w:rsid w:val="00130AF1"/>
    <w:rsid w:val="00132390"/>
    <w:rsid w:val="00132B89"/>
    <w:rsid w:val="00133EAB"/>
    <w:rsid w:val="00133F5D"/>
    <w:rsid w:val="00134685"/>
    <w:rsid w:val="00134CEF"/>
    <w:rsid w:val="001360EE"/>
    <w:rsid w:val="00136706"/>
    <w:rsid w:val="001369DD"/>
    <w:rsid w:val="00136BEE"/>
    <w:rsid w:val="00136DC1"/>
    <w:rsid w:val="001372A9"/>
    <w:rsid w:val="001372C0"/>
    <w:rsid w:val="00137F4C"/>
    <w:rsid w:val="00140B54"/>
    <w:rsid w:val="00141C4E"/>
    <w:rsid w:val="00143AB0"/>
    <w:rsid w:val="00144222"/>
    <w:rsid w:val="00144C08"/>
    <w:rsid w:val="00144F3C"/>
    <w:rsid w:val="00145413"/>
    <w:rsid w:val="0014596A"/>
    <w:rsid w:val="00146486"/>
    <w:rsid w:val="00146A2A"/>
    <w:rsid w:val="00146A72"/>
    <w:rsid w:val="001473F2"/>
    <w:rsid w:val="001476C2"/>
    <w:rsid w:val="001477F3"/>
    <w:rsid w:val="00147A34"/>
    <w:rsid w:val="00147C8A"/>
    <w:rsid w:val="00150E0E"/>
    <w:rsid w:val="00151229"/>
    <w:rsid w:val="0015175D"/>
    <w:rsid w:val="00153368"/>
    <w:rsid w:val="00154CC1"/>
    <w:rsid w:val="00156A9D"/>
    <w:rsid w:val="001571F6"/>
    <w:rsid w:val="0015760B"/>
    <w:rsid w:val="00157DF2"/>
    <w:rsid w:val="00160782"/>
    <w:rsid w:val="00160D68"/>
    <w:rsid w:val="00160F10"/>
    <w:rsid w:val="00161461"/>
    <w:rsid w:val="00161B2F"/>
    <w:rsid w:val="00161B59"/>
    <w:rsid w:val="00162C5E"/>
    <w:rsid w:val="00162D95"/>
    <w:rsid w:val="00162E81"/>
    <w:rsid w:val="00163080"/>
    <w:rsid w:val="001633EA"/>
    <w:rsid w:val="001639E6"/>
    <w:rsid w:val="00163B80"/>
    <w:rsid w:val="00163BE7"/>
    <w:rsid w:val="00163E2C"/>
    <w:rsid w:val="00163F8A"/>
    <w:rsid w:val="0016436E"/>
    <w:rsid w:val="0016565D"/>
    <w:rsid w:val="00165C33"/>
    <w:rsid w:val="00166685"/>
    <w:rsid w:val="00166A16"/>
    <w:rsid w:val="00166BD7"/>
    <w:rsid w:val="00167D35"/>
    <w:rsid w:val="00170183"/>
    <w:rsid w:val="001709DE"/>
    <w:rsid w:val="001727EC"/>
    <w:rsid w:val="00172A3B"/>
    <w:rsid w:val="00172EAE"/>
    <w:rsid w:val="00173642"/>
    <w:rsid w:val="00175644"/>
    <w:rsid w:val="00175FB5"/>
    <w:rsid w:val="0017631D"/>
    <w:rsid w:val="00176569"/>
    <w:rsid w:val="001767E2"/>
    <w:rsid w:val="00177CF1"/>
    <w:rsid w:val="0018058A"/>
    <w:rsid w:val="00181109"/>
    <w:rsid w:val="001815EE"/>
    <w:rsid w:val="00181F8B"/>
    <w:rsid w:val="00182090"/>
    <w:rsid w:val="001821D7"/>
    <w:rsid w:val="00182482"/>
    <w:rsid w:val="00182D27"/>
    <w:rsid w:val="00183716"/>
    <w:rsid w:val="00183B83"/>
    <w:rsid w:val="00183E36"/>
    <w:rsid w:val="00183F8A"/>
    <w:rsid w:val="00183FAC"/>
    <w:rsid w:val="001848B1"/>
    <w:rsid w:val="00185001"/>
    <w:rsid w:val="001861DE"/>
    <w:rsid w:val="00186734"/>
    <w:rsid w:val="00186808"/>
    <w:rsid w:val="001875FE"/>
    <w:rsid w:val="00187CDE"/>
    <w:rsid w:val="00187E33"/>
    <w:rsid w:val="00190119"/>
    <w:rsid w:val="001902EB"/>
    <w:rsid w:val="00191CBA"/>
    <w:rsid w:val="00192FD4"/>
    <w:rsid w:val="0019355A"/>
    <w:rsid w:val="00193D5F"/>
    <w:rsid w:val="00194804"/>
    <w:rsid w:val="001949D1"/>
    <w:rsid w:val="00194BCA"/>
    <w:rsid w:val="001951C0"/>
    <w:rsid w:val="001957CA"/>
    <w:rsid w:val="00195C61"/>
    <w:rsid w:val="00195E94"/>
    <w:rsid w:val="001968BB"/>
    <w:rsid w:val="001976B8"/>
    <w:rsid w:val="001A04EF"/>
    <w:rsid w:val="001A0960"/>
    <w:rsid w:val="001A0D7A"/>
    <w:rsid w:val="001A193E"/>
    <w:rsid w:val="001A1B0F"/>
    <w:rsid w:val="001A2031"/>
    <w:rsid w:val="001A2490"/>
    <w:rsid w:val="001A2B45"/>
    <w:rsid w:val="001A2D5C"/>
    <w:rsid w:val="001A3CA2"/>
    <w:rsid w:val="001A456D"/>
    <w:rsid w:val="001A497A"/>
    <w:rsid w:val="001A4F14"/>
    <w:rsid w:val="001A5158"/>
    <w:rsid w:val="001A6062"/>
    <w:rsid w:val="001A6452"/>
    <w:rsid w:val="001A6A0E"/>
    <w:rsid w:val="001A749C"/>
    <w:rsid w:val="001A7817"/>
    <w:rsid w:val="001A7966"/>
    <w:rsid w:val="001B0340"/>
    <w:rsid w:val="001B04DC"/>
    <w:rsid w:val="001B0534"/>
    <w:rsid w:val="001B1030"/>
    <w:rsid w:val="001B1A13"/>
    <w:rsid w:val="001B1DA6"/>
    <w:rsid w:val="001B2011"/>
    <w:rsid w:val="001B21D2"/>
    <w:rsid w:val="001B2FDC"/>
    <w:rsid w:val="001B33F3"/>
    <w:rsid w:val="001B395B"/>
    <w:rsid w:val="001B40C8"/>
    <w:rsid w:val="001B45D6"/>
    <w:rsid w:val="001B4C55"/>
    <w:rsid w:val="001B5119"/>
    <w:rsid w:val="001B5841"/>
    <w:rsid w:val="001B597F"/>
    <w:rsid w:val="001B6907"/>
    <w:rsid w:val="001B6A22"/>
    <w:rsid w:val="001B6F27"/>
    <w:rsid w:val="001C05B5"/>
    <w:rsid w:val="001C0611"/>
    <w:rsid w:val="001C0B16"/>
    <w:rsid w:val="001C12A9"/>
    <w:rsid w:val="001C2B46"/>
    <w:rsid w:val="001C2C9F"/>
    <w:rsid w:val="001C31BA"/>
    <w:rsid w:val="001C3DF3"/>
    <w:rsid w:val="001C45B0"/>
    <w:rsid w:val="001C46DE"/>
    <w:rsid w:val="001C47D3"/>
    <w:rsid w:val="001C4911"/>
    <w:rsid w:val="001C4A2F"/>
    <w:rsid w:val="001C4E94"/>
    <w:rsid w:val="001C4EB0"/>
    <w:rsid w:val="001C515E"/>
    <w:rsid w:val="001C586A"/>
    <w:rsid w:val="001C58DC"/>
    <w:rsid w:val="001C6104"/>
    <w:rsid w:val="001C7003"/>
    <w:rsid w:val="001C7181"/>
    <w:rsid w:val="001C71DD"/>
    <w:rsid w:val="001C7353"/>
    <w:rsid w:val="001C78A7"/>
    <w:rsid w:val="001C7A6D"/>
    <w:rsid w:val="001D0333"/>
    <w:rsid w:val="001D04B3"/>
    <w:rsid w:val="001D1784"/>
    <w:rsid w:val="001D1C53"/>
    <w:rsid w:val="001D245C"/>
    <w:rsid w:val="001D3519"/>
    <w:rsid w:val="001D4606"/>
    <w:rsid w:val="001D4664"/>
    <w:rsid w:val="001D474A"/>
    <w:rsid w:val="001D48B0"/>
    <w:rsid w:val="001D563F"/>
    <w:rsid w:val="001D5C12"/>
    <w:rsid w:val="001D67BB"/>
    <w:rsid w:val="001D6844"/>
    <w:rsid w:val="001D6A43"/>
    <w:rsid w:val="001D6B72"/>
    <w:rsid w:val="001D7181"/>
    <w:rsid w:val="001D7245"/>
    <w:rsid w:val="001D7385"/>
    <w:rsid w:val="001D753C"/>
    <w:rsid w:val="001D7DF3"/>
    <w:rsid w:val="001E0261"/>
    <w:rsid w:val="001E0321"/>
    <w:rsid w:val="001E1922"/>
    <w:rsid w:val="001E2334"/>
    <w:rsid w:val="001E2DDC"/>
    <w:rsid w:val="001E31C7"/>
    <w:rsid w:val="001E3362"/>
    <w:rsid w:val="001E3384"/>
    <w:rsid w:val="001E4423"/>
    <w:rsid w:val="001E4434"/>
    <w:rsid w:val="001E486E"/>
    <w:rsid w:val="001E5053"/>
    <w:rsid w:val="001E5248"/>
    <w:rsid w:val="001E582A"/>
    <w:rsid w:val="001E61F4"/>
    <w:rsid w:val="001E6F09"/>
    <w:rsid w:val="001E740A"/>
    <w:rsid w:val="001F2CE7"/>
    <w:rsid w:val="001F40A7"/>
    <w:rsid w:val="001F40BE"/>
    <w:rsid w:val="001F4183"/>
    <w:rsid w:val="001F49CA"/>
    <w:rsid w:val="001F4CDE"/>
    <w:rsid w:val="001F4DBA"/>
    <w:rsid w:val="001F5CEF"/>
    <w:rsid w:val="001F607F"/>
    <w:rsid w:val="001F6972"/>
    <w:rsid w:val="001F7719"/>
    <w:rsid w:val="001F7743"/>
    <w:rsid w:val="001F7CC4"/>
    <w:rsid w:val="0020024D"/>
    <w:rsid w:val="00200555"/>
    <w:rsid w:val="00200C86"/>
    <w:rsid w:val="00201A4C"/>
    <w:rsid w:val="002032C6"/>
    <w:rsid w:val="00203C04"/>
    <w:rsid w:val="00204175"/>
    <w:rsid w:val="00204778"/>
    <w:rsid w:val="0020494D"/>
    <w:rsid w:val="002067AC"/>
    <w:rsid w:val="0020703D"/>
    <w:rsid w:val="00207BBE"/>
    <w:rsid w:val="00207FE8"/>
    <w:rsid w:val="002108B1"/>
    <w:rsid w:val="00210941"/>
    <w:rsid w:val="00210E72"/>
    <w:rsid w:val="00211607"/>
    <w:rsid w:val="0021170D"/>
    <w:rsid w:val="00211740"/>
    <w:rsid w:val="002128C3"/>
    <w:rsid w:val="002142D9"/>
    <w:rsid w:val="002156D4"/>
    <w:rsid w:val="00216045"/>
    <w:rsid w:val="00216237"/>
    <w:rsid w:val="00216B0E"/>
    <w:rsid w:val="00216E7D"/>
    <w:rsid w:val="00217704"/>
    <w:rsid w:val="00220B35"/>
    <w:rsid w:val="0022181C"/>
    <w:rsid w:val="002219AB"/>
    <w:rsid w:val="00221BC6"/>
    <w:rsid w:val="00222052"/>
    <w:rsid w:val="0022304B"/>
    <w:rsid w:val="00225092"/>
    <w:rsid w:val="002252E0"/>
    <w:rsid w:val="00225F2D"/>
    <w:rsid w:val="002301FA"/>
    <w:rsid w:val="0023176F"/>
    <w:rsid w:val="00231AD8"/>
    <w:rsid w:val="00233A82"/>
    <w:rsid w:val="00234189"/>
    <w:rsid w:val="00235058"/>
    <w:rsid w:val="00235302"/>
    <w:rsid w:val="00235BB4"/>
    <w:rsid w:val="002368DE"/>
    <w:rsid w:val="00236E00"/>
    <w:rsid w:val="002372A1"/>
    <w:rsid w:val="00237A4C"/>
    <w:rsid w:val="00240648"/>
    <w:rsid w:val="00241446"/>
    <w:rsid w:val="002414D5"/>
    <w:rsid w:val="002415A0"/>
    <w:rsid w:val="00241955"/>
    <w:rsid w:val="00241C43"/>
    <w:rsid w:val="00242D6E"/>
    <w:rsid w:val="002431B1"/>
    <w:rsid w:val="00243ED3"/>
    <w:rsid w:val="00244163"/>
    <w:rsid w:val="002443F2"/>
    <w:rsid w:val="002445C5"/>
    <w:rsid w:val="002446DB"/>
    <w:rsid w:val="00244D3D"/>
    <w:rsid w:val="00244E56"/>
    <w:rsid w:val="00244ED5"/>
    <w:rsid w:val="00245674"/>
    <w:rsid w:val="002457DD"/>
    <w:rsid w:val="0024583B"/>
    <w:rsid w:val="00245B0A"/>
    <w:rsid w:val="0024676F"/>
    <w:rsid w:val="002469E9"/>
    <w:rsid w:val="00246B39"/>
    <w:rsid w:val="00246F02"/>
    <w:rsid w:val="00247283"/>
    <w:rsid w:val="0025001A"/>
    <w:rsid w:val="002502E3"/>
    <w:rsid w:val="002504DE"/>
    <w:rsid w:val="0025054F"/>
    <w:rsid w:val="002507C4"/>
    <w:rsid w:val="00250831"/>
    <w:rsid w:val="00251855"/>
    <w:rsid w:val="002520CF"/>
    <w:rsid w:val="002521FD"/>
    <w:rsid w:val="00252A9B"/>
    <w:rsid w:val="00252DB4"/>
    <w:rsid w:val="0025352D"/>
    <w:rsid w:val="00253564"/>
    <w:rsid w:val="00253A05"/>
    <w:rsid w:val="002564F3"/>
    <w:rsid w:val="0026128C"/>
    <w:rsid w:val="0026150C"/>
    <w:rsid w:val="00261AAE"/>
    <w:rsid w:val="00263BF4"/>
    <w:rsid w:val="00263EE4"/>
    <w:rsid w:val="00263EED"/>
    <w:rsid w:val="00264C0A"/>
    <w:rsid w:val="00264C10"/>
    <w:rsid w:val="00265868"/>
    <w:rsid w:val="002667FF"/>
    <w:rsid w:val="00267157"/>
    <w:rsid w:val="002671C5"/>
    <w:rsid w:val="002673B1"/>
    <w:rsid w:val="00267B8A"/>
    <w:rsid w:val="00267CD7"/>
    <w:rsid w:val="00270DE9"/>
    <w:rsid w:val="0027113A"/>
    <w:rsid w:val="0027216E"/>
    <w:rsid w:val="002725DA"/>
    <w:rsid w:val="00273C66"/>
    <w:rsid w:val="00273DFA"/>
    <w:rsid w:val="002742BE"/>
    <w:rsid w:val="002756FD"/>
    <w:rsid w:val="00275BB6"/>
    <w:rsid w:val="0027695A"/>
    <w:rsid w:val="00276F86"/>
    <w:rsid w:val="00277D44"/>
    <w:rsid w:val="00280C43"/>
    <w:rsid w:val="00281285"/>
    <w:rsid w:val="002815A8"/>
    <w:rsid w:val="002816D9"/>
    <w:rsid w:val="00281D05"/>
    <w:rsid w:val="002839FD"/>
    <w:rsid w:val="002842A3"/>
    <w:rsid w:val="00285928"/>
    <w:rsid w:val="002869B3"/>
    <w:rsid w:val="00287E88"/>
    <w:rsid w:val="00287FB3"/>
    <w:rsid w:val="002900F0"/>
    <w:rsid w:val="0029075D"/>
    <w:rsid w:val="00291F32"/>
    <w:rsid w:val="00292A0D"/>
    <w:rsid w:val="00293088"/>
    <w:rsid w:val="00293698"/>
    <w:rsid w:val="00293708"/>
    <w:rsid w:val="00293805"/>
    <w:rsid w:val="00294161"/>
    <w:rsid w:val="002941FA"/>
    <w:rsid w:val="00294F72"/>
    <w:rsid w:val="00295774"/>
    <w:rsid w:val="00297016"/>
    <w:rsid w:val="00297DFC"/>
    <w:rsid w:val="002A22A2"/>
    <w:rsid w:val="002A478F"/>
    <w:rsid w:val="002A4FC3"/>
    <w:rsid w:val="002A50AB"/>
    <w:rsid w:val="002A5F65"/>
    <w:rsid w:val="002A69DB"/>
    <w:rsid w:val="002A7479"/>
    <w:rsid w:val="002A7EB4"/>
    <w:rsid w:val="002B01A9"/>
    <w:rsid w:val="002B06C8"/>
    <w:rsid w:val="002B0D77"/>
    <w:rsid w:val="002B17D2"/>
    <w:rsid w:val="002B1A5B"/>
    <w:rsid w:val="002B2934"/>
    <w:rsid w:val="002B2AF3"/>
    <w:rsid w:val="002B3E31"/>
    <w:rsid w:val="002B41E4"/>
    <w:rsid w:val="002B4518"/>
    <w:rsid w:val="002B5114"/>
    <w:rsid w:val="002B59E0"/>
    <w:rsid w:val="002B5CBE"/>
    <w:rsid w:val="002B6E63"/>
    <w:rsid w:val="002B7F73"/>
    <w:rsid w:val="002C01C6"/>
    <w:rsid w:val="002C0664"/>
    <w:rsid w:val="002C0A57"/>
    <w:rsid w:val="002C11E7"/>
    <w:rsid w:val="002C1FBE"/>
    <w:rsid w:val="002C215C"/>
    <w:rsid w:val="002C2454"/>
    <w:rsid w:val="002C3DA6"/>
    <w:rsid w:val="002C4ED3"/>
    <w:rsid w:val="002C55CD"/>
    <w:rsid w:val="002C5693"/>
    <w:rsid w:val="002C6A71"/>
    <w:rsid w:val="002C6D1E"/>
    <w:rsid w:val="002C7E3A"/>
    <w:rsid w:val="002D0DC2"/>
    <w:rsid w:val="002D0F8B"/>
    <w:rsid w:val="002D1113"/>
    <w:rsid w:val="002D15E2"/>
    <w:rsid w:val="002D16C3"/>
    <w:rsid w:val="002D1BFC"/>
    <w:rsid w:val="002D273C"/>
    <w:rsid w:val="002D3C45"/>
    <w:rsid w:val="002D4988"/>
    <w:rsid w:val="002D4EA4"/>
    <w:rsid w:val="002D5593"/>
    <w:rsid w:val="002D59B0"/>
    <w:rsid w:val="002D59E1"/>
    <w:rsid w:val="002D5A12"/>
    <w:rsid w:val="002D5A1A"/>
    <w:rsid w:val="002D7209"/>
    <w:rsid w:val="002D7773"/>
    <w:rsid w:val="002D7A63"/>
    <w:rsid w:val="002D7E08"/>
    <w:rsid w:val="002E0616"/>
    <w:rsid w:val="002E0642"/>
    <w:rsid w:val="002E1CA9"/>
    <w:rsid w:val="002E1EB8"/>
    <w:rsid w:val="002E3CB7"/>
    <w:rsid w:val="002E49EF"/>
    <w:rsid w:val="002E4A31"/>
    <w:rsid w:val="002E53F7"/>
    <w:rsid w:val="002E5E8E"/>
    <w:rsid w:val="002E698F"/>
    <w:rsid w:val="002E6E11"/>
    <w:rsid w:val="002F0059"/>
    <w:rsid w:val="002F0063"/>
    <w:rsid w:val="002F0C19"/>
    <w:rsid w:val="002F0C93"/>
    <w:rsid w:val="002F0DBE"/>
    <w:rsid w:val="002F11E9"/>
    <w:rsid w:val="002F15DD"/>
    <w:rsid w:val="002F21B2"/>
    <w:rsid w:val="002F24E0"/>
    <w:rsid w:val="002F260E"/>
    <w:rsid w:val="002F2E73"/>
    <w:rsid w:val="002F377C"/>
    <w:rsid w:val="002F414D"/>
    <w:rsid w:val="002F5277"/>
    <w:rsid w:val="002F59AB"/>
    <w:rsid w:val="002F7FC3"/>
    <w:rsid w:val="0030055A"/>
    <w:rsid w:val="003007B8"/>
    <w:rsid w:val="00301438"/>
    <w:rsid w:val="00302090"/>
    <w:rsid w:val="0030239B"/>
    <w:rsid w:val="003026C1"/>
    <w:rsid w:val="003028B0"/>
    <w:rsid w:val="00302F96"/>
    <w:rsid w:val="003037CF"/>
    <w:rsid w:val="00303BCE"/>
    <w:rsid w:val="00303FE4"/>
    <w:rsid w:val="0030435A"/>
    <w:rsid w:val="003049B3"/>
    <w:rsid w:val="00304E57"/>
    <w:rsid w:val="00305EE6"/>
    <w:rsid w:val="00306E56"/>
    <w:rsid w:val="00310692"/>
    <w:rsid w:val="00310777"/>
    <w:rsid w:val="00310D03"/>
    <w:rsid w:val="00311C97"/>
    <w:rsid w:val="0031237F"/>
    <w:rsid w:val="0031241B"/>
    <w:rsid w:val="003134EE"/>
    <w:rsid w:val="0031364C"/>
    <w:rsid w:val="00313FE8"/>
    <w:rsid w:val="00315607"/>
    <w:rsid w:val="003159C6"/>
    <w:rsid w:val="00315FCF"/>
    <w:rsid w:val="003169D8"/>
    <w:rsid w:val="0031748A"/>
    <w:rsid w:val="0031750D"/>
    <w:rsid w:val="00317DDD"/>
    <w:rsid w:val="0032091D"/>
    <w:rsid w:val="00321E0B"/>
    <w:rsid w:val="0032206F"/>
    <w:rsid w:val="00323209"/>
    <w:rsid w:val="00323B97"/>
    <w:rsid w:val="0032505C"/>
    <w:rsid w:val="003250EC"/>
    <w:rsid w:val="00325B2D"/>
    <w:rsid w:val="00326877"/>
    <w:rsid w:val="00327382"/>
    <w:rsid w:val="003307B0"/>
    <w:rsid w:val="00331033"/>
    <w:rsid w:val="0033125B"/>
    <w:rsid w:val="0033176D"/>
    <w:rsid w:val="003317AC"/>
    <w:rsid w:val="0033189D"/>
    <w:rsid w:val="003319C1"/>
    <w:rsid w:val="00332FF8"/>
    <w:rsid w:val="003330F9"/>
    <w:rsid w:val="0033332E"/>
    <w:rsid w:val="00333BB4"/>
    <w:rsid w:val="00335CC0"/>
    <w:rsid w:val="003361C1"/>
    <w:rsid w:val="00337399"/>
    <w:rsid w:val="00340153"/>
    <w:rsid w:val="003406CF"/>
    <w:rsid w:val="003409FE"/>
    <w:rsid w:val="00341865"/>
    <w:rsid w:val="00342F10"/>
    <w:rsid w:val="00344163"/>
    <w:rsid w:val="003443B3"/>
    <w:rsid w:val="00344FF8"/>
    <w:rsid w:val="00345218"/>
    <w:rsid w:val="00345771"/>
    <w:rsid w:val="00345D26"/>
    <w:rsid w:val="00345F55"/>
    <w:rsid w:val="00346D7F"/>
    <w:rsid w:val="00347268"/>
    <w:rsid w:val="00347B95"/>
    <w:rsid w:val="00351730"/>
    <w:rsid w:val="0035290F"/>
    <w:rsid w:val="00352DAC"/>
    <w:rsid w:val="003538F2"/>
    <w:rsid w:val="00353BD0"/>
    <w:rsid w:val="00353C43"/>
    <w:rsid w:val="003540A1"/>
    <w:rsid w:val="00355339"/>
    <w:rsid w:val="003556A6"/>
    <w:rsid w:val="003561EB"/>
    <w:rsid w:val="003566C1"/>
    <w:rsid w:val="0035725F"/>
    <w:rsid w:val="00357D22"/>
    <w:rsid w:val="00360404"/>
    <w:rsid w:val="0036288E"/>
    <w:rsid w:val="00363355"/>
    <w:rsid w:val="003633D0"/>
    <w:rsid w:val="003636AD"/>
    <w:rsid w:val="0036482A"/>
    <w:rsid w:val="003654A7"/>
    <w:rsid w:val="0036589E"/>
    <w:rsid w:val="00365E39"/>
    <w:rsid w:val="003668E0"/>
    <w:rsid w:val="00367A31"/>
    <w:rsid w:val="0037060D"/>
    <w:rsid w:val="0037110B"/>
    <w:rsid w:val="0037131F"/>
    <w:rsid w:val="003715F4"/>
    <w:rsid w:val="003719B3"/>
    <w:rsid w:val="0037254A"/>
    <w:rsid w:val="00372B7B"/>
    <w:rsid w:val="00372B87"/>
    <w:rsid w:val="00374C12"/>
    <w:rsid w:val="00374D9B"/>
    <w:rsid w:val="0037554B"/>
    <w:rsid w:val="0037570F"/>
    <w:rsid w:val="00375D83"/>
    <w:rsid w:val="003763CF"/>
    <w:rsid w:val="003768D0"/>
    <w:rsid w:val="00376C68"/>
    <w:rsid w:val="00377CB8"/>
    <w:rsid w:val="00380345"/>
    <w:rsid w:val="00380489"/>
    <w:rsid w:val="0038048B"/>
    <w:rsid w:val="00380C48"/>
    <w:rsid w:val="003810D5"/>
    <w:rsid w:val="00381AA1"/>
    <w:rsid w:val="00381D29"/>
    <w:rsid w:val="0038223A"/>
    <w:rsid w:val="003822B3"/>
    <w:rsid w:val="00382CD0"/>
    <w:rsid w:val="00383B90"/>
    <w:rsid w:val="00384D8F"/>
    <w:rsid w:val="003857C1"/>
    <w:rsid w:val="00387282"/>
    <w:rsid w:val="00390282"/>
    <w:rsid w:val="00391DEB"/>
    <w:rsid w:val="00391DFC"/>
    <w:rsid w:val="003927F5"/>
    <w:rsid w:val="00393603"/>
    <w:rsid w:val="0039407E"/>
    <w:rsid w:val="0039509F"/>
    <w:rsid w:val="003950B4"/>
    <w:rsid w:val="003953F2"/>
    <w:rsid w:val="00395643"/>
    <w:rsid w:val="00395CEF"/>
    <w:rsid w:val="0039600C"/>
    <w:rsid w:val="0039612E"/>
    <w:rsid w:val="00397353"/>
    <w:rsid w:val="003A0402"/>
    <w:rsid w:val="003A04F9"/>
    <w:rsid w:val="003A0EFA"/>
    <w:rsid w:val="003A146F"/>
    <w:rsid w:val="003A1838"/>
    <w:rsid w:val="003A27C0"/>
    <w:rsid w:val="003A2C29"/>
    <w:rsid w:val="003A2DB4"/>
    <w:rsid w:val="003A5334"/>
    <w:rsid w:val="003A5466"/>
    <w:rsid w:val="003A59F9"/>
    <w:rsid w:val="003A5BE4"/>
    <w:rsid w:val="003A76B5"/>
    <w:rsid w:val="003A795F"/>
    <w:rsid w:val="003B1128"/>
    <w:rsid w:val="003B1972"/>
    <w:rsid w:val="003B2108"/>
    <w:rsid w:val="003B35DD"/>
    <w:rsid w:val="003B3A83"/>
    <w:rsid w:val="003B3C60"/>
    <w:rsid w:val="003B3D43"/>
    <w:rsid w:val="003B40AE"/>
    <w:rsid w:val="003B4B30"/>
    <w:rsid w:val="003B5C43"/>
    <w:rsid w:val="003B6319"/>
    <w:rsid w:val="003B697D"/>
    <w:rsid w:val="003B78DC"/>
    <w:rsid w:val="003B7D26"/>
    <w:rsid w:val="003C05F9"/>
    <w:rsid w:val="003C1657"/>
    <w:rsid w:val="003C178C"/>
    <w:rsid w:val="003C2531"/>
    <w:rsid w:val="003C2AAB"/>
    <w:rsid w:val="003C30DE"/>
    <w:rsid w:val="003C36B5"/>
    <w:rsid w:val="003C3C1E"/>
    <w:rsid w:val="003C3F0C"/>
    <w:rsid w:val="003C439E"/>
    <w:rsid w:val="003C4E67"/>
    <w:rsid w:val="003C68FA"/>
    <w:rsid w:val="003C75C9"/>
    <w:rsid w:val="003C7986"/>
    <w:rsid w:val="003C7F6B"/>
    <w:rsid w:val="003D08D3"/>
    <w:rsid w:val="003D0C1B"/>
    <w:rsid w:val="003D0CE6"/>
    <w:rsid w:val="003D1487"/>
    <w:rsid w:val="003D32B7"/>
    <w:rsid w:val="003D33C2"/>
    <w:rsid w:val="003D3856"/>
    <w:rsid w:val="003D3CEC"/>
    <w:rsid w:val="003D5F9E"/>
    <w:rsid w:val="003D659B"/>
    <w:rsid w:val="003D6670"/>
    <w:rsid w:val="003D7507"/>
    <w:rsid w:val="003D7952"/>
    <w:rsid w:val="003E0C41"/>
    <w:rsid w:val="003E0D84"/>
    <w:rsid w:val="003E18E4"/>
    <w:rsid w:val="003E198F"/>
    <w:rsid w:val="003E2501"/>
    <w:rsid w:val="003E2992"/>
    <w:rsid w:val="003E2DDA"/>
    <w:rsid w:val="003E3519"/>
    <w:rsid w:val="003E369F"/>
    <w:rsid w:val="003E3F2D"/>
    <w:rsid w:val="003E41FF"/>
    <w:rsid w:val="003E42E2"/>
    <w:rsid w:val="003E43E8"/>
    <w:rsid w:val="003E537D"/>
    <w:rsid w:val="003E6321"/>
    <w:rsid w:val="003E6B9B"/>
    <w:rsid w:val="003E6F29"/>
    <w:rsid w:val="003E743E"/>
    <w:rsid w:val="003F0B2E"/>
    <w:rsid w:val="003F0E9C"/>
    <w:rsid w:val="003F1650"/>
    <w:rsid w:val="003F1996"/>
    <w:rsid w:val="003F1D7A"/>
    <w:rsid w:val="003F1F1D"/>
    <w:rsid w:val="003F2860"/>
    <w:rsid w:val="003F2C72"/>
    <w:rsid w:val="003F40C2"/>
    <w:rsid w:val="003F433B"/>
    <w:rsid w:val="003F441F"/>
    <w:rsid w:val="003F4863"/>
    <w:rsid w:val="003F4B30"/>
    <w:rsid w:val="003F5230"/>
    <w:rsid w:val="003F5E44"/>
    <w:rsid w:val="003F60C1"/>
    <w:rsid w:val="003F6400"/>
    <w:rsid w:val="003F6BC6"/>
    <w:rsid w:val="003F6F05"/>
    <w:rsid w:val="003F6FC4"/>
    <w:rsid w:val="003F7402"/>
    <w:rsid w:val="003F74F3"/>
    <w:rsid w:val="003F7623"/>
    <w:rsid w:val="003F7EF3"/>
    <w:rsid w:val="004006BB"/>
    <w:rsid w:val="004006E3"/>
    <w:rsid w:val="004011B4"/>
    <w:rsid w:val="00401A92"/>
    <w:rsid w:val="00401E00"/>
    <w:rsid w:val="004020A6"/>
    <w:rsid w:val="00403C63"/>
    <w:rsid w:val="00403CA9"/>
    <w:rsid w:val="004042EA"/>
    <w:rsid w:val="00404692"/>
    <w:rsid w:val="0040572B"/>
    <w:rsid w:val="00406289"/>
    <w:rsid w:val="00406C03"/>
    <w:rsid w:val="00406EFF"/>
    <w:rsid w:val="00407427"/>
    <w:rsid w:val="00407C0F"/>
    <w:rsid w:val="00407D39"/>
    <w:rsid w:val="00410491"/>
    <w:rsid w:val="00411B74"/>
    <w:rsid w:val="0041206F"/>
    <w:rsid w:val="0041208D"/>
    <w:rsid w:val="00412B73"/>
    <w:rsid w:val="004131F5"/>
    <w:rsid w:val="00413BD6"/>
    <w:rsid w:val="00414846"/>
    <w:rsid w:val="00414E85"/>
    <w:rsid w:val="0041537F"/>
    <w:rsid w:val="004154F0"/>
    <w:rsid w:val="004155AA"/>
    <w:rsid w:val="0041561D"/>
    <w:rsid w:val="004164D5"/>
    <w:rsid w:val="00416B6A"/>
    <w:rsid w:val="0041706F"/>
    <w:rsid w:val="0042145A"/>
    <w:rsid w:val="00421D4F"/>
    <w:rsid w:val="00423774"/>
    <w:rsid w:val="004238ED"/>
    <w:rsid w:val="004238FE"/>
    <w:rsid w:val="00423F76"/>
    <w:rsid w:val="00424258"/>
    <w:rsid w:val="00424F8B"/>
    <w:rsid w:val="00425A04"/>
    <w:rsid w:val="0042679E"/>
    <w:rsid w:val="00426C26"/>
    <w:rsid w:val="00426EA4"/>
    <w:rsid w:val="00430386"/>
    <w:rsid w:val="00430738"/>
    <w:rsid w:val="00430934"/>
    <w:rsid w:val="004328DD"/>
    <w:rsid w:val="004328FD"/>
    <w:rsid w:val="00432C9E"/>
    <w:rsid w:val="004331A3"/>
    <w:rsid w:val="004334B0"/>
    <w:rsid w:val="0043374F"/>
    <w:rsid w:val="00434B9D"/>
    <w:rsid w:val="00435D4C"/>
    <w:rsid w:val="0043646A"/>
    <w:rsid w:val="00436E10"/>
    <w:rsid w:val="00437565"/>
    <w:rsid w:val="00440486"/>
    <w:rsid w:val="0044055A"/>
    <w:rsid w:val="004410C4"/>
    <w:rsid w:val="004415B8"/>
    <w:rsid w:val="0044162C"/>
    <w:rsid w:val="00441922"/>
    <w:rsid w:val="00441F29"/>
    <w:rsid w:val="004422DF"/>
    <w:rsid w:val="00442C23"/>
    <w:rsid w:val="00443DAB"/>
    <w:rsid w:val="00443E3D"/>
    <w:rsid w:val="004444AB"/>
    <w:rsid w:val="00444F69"/>
    <w:rsid w:val="00445B4D"/>
    <w:rsid w:val="00446D9C"/>
    <w:rsid w:val="00447151"/>
    <w:rsid w:val="00447D17"/>
    <w:rsid w:val="00450372"/>
    <w:rsid w:val="00450383"/>
    <w:rsid w:val="00450E32"/>
    <w:rsid w:val="00451509"/>
    <w:rsid w:val="00451AC8"/>
    <w:rsid w:val="00451CE1"/>
    <w:rsid w:val="00452FCC"/>
    <w:rsid w:val="00453A23"/>
    <w:rsid w:val="00453CAA"/>
    <w:rsid w:val="0045485B"/>
    <w:rsid w:val="00454FF4"/>
    <w:rsid w:val="00455887"/>
    <w:rsid w:val="0045639D"/>
    <w:rsid w:val="00457370"/>
    <w:rsid w:val="00457C1D"/>
    <w:rsid w:val="00460DF6"/>
    <w:rsid w:val="00460F67"/>
    <w:rsid w:val="00461B32"/>
    <w:rsid w:val="00462591"/>
    <w:rsid w:val="00462D58"/>
    <w:rsid w:val="0046410B"/>
    <w:rsid w:val="00464315"/>
    <w:rsid w:val="004644A2"/>
    <w:rsid w:val="00466B24"/>
    <w:rsid w:val="00467CF0"/>
    <w:rsid w:val="0047060D"/>
    <w:rsid w:val="00470729"/>
    <w:rsid w:val="004709E1"/>
    <w:rsid w:val="0047142F"/>
    <w:rsid w:val="0047202F"/>
    <w:rsid w:val="0047243F"/>
    <w:rsid w:val="004724DC"/>
    <w:rsid w:val="004726A9"/>
    <w:rsid w:val="00472B8E"/>
    <w:rsid w:val="00472E8F"/>
    <w:rsid w:val="00473278"/>
    <w:rsid w:val="00473324"/>
    <w:rsid w:val="0047346C"/>
    <w:rsid w:val="004748F6"/>
    <w:rsid w:val="0047777D"/>
    <w:rsid w:val="00477857"/>
    <w:rsid w:val="004779B6"/>
    <w:rsid w:val="00477C2E"/>
    <w:rsid w:val="00481AFF"/>
    <w:rsid w:val="00482141"/>
    <w:rsid w:val="00482ABA"/>
    <w:rsid w:val="00483142"/>
    <w:rsid w:val="004840E4"/>
    <w:rsid w:val="00484FB9"/>
    <w:rsid w:val="00485170"/>
    <w:rsid w:val="004854CC"/>
    <w:rsid w:val="00485AF0"/>
    <w:rsid w:val="00486CBC"/>
    <w:rsid w:val="00487B07"/>
    <w:rsid w:val="0049052B"/>
    <w:rsid w:val="004910B6"/>
    <w:rsid w:val="00492627"/>
    <w:rsid w:val="00493DAD"/>
    <w:rsid w:val="004949D7"/>
    <w:rsid w:val="00494D6C"/>
    <w:rsid w:val="00495155"/>
    <w:rsid w:val="00495653"/>
    <w:rsid w:val="004A0457"/>
    <w:rsid w:val="004A084F"/>
    <w:rsid w:val="004A12D4"/>
    <w:rsid w:val="004A29BA"/>
    <w:rsid w:val="004A4496"/>
    <w:rsid w:val="004A55CB"/>
    <w:rsid w:val="004A63DC"/>
    <w:rsid w:val="004A6649"/>
    <w:rsid w:val="004A7044"/>
    <w:rsid w:val="004A71BB"/>
    <w:rsid w:val="004B02A6"/>
    <w:rsid w:val="004B0AB5"/>
    <w:rsid w:val="004B0E7E"/>
    <w:rsid w:val="004B1C83"/>
    <w:rsid w:val="004B1D59"/>
    <w:rsid w:val="004B2428"/>
    <w:rsid w:val="004B2722"/>
    <w:rsid w:val="004B28B9"/>
    <w:rsid w:val="004B2BC6"/>
    <w:rsid w:val="004B3B2C"/>
    <w:rsid w:val="004B4318"/>
    <w:rsid w:val="004B448E"/>
    <w:rsid w:val="004B505A"/>
    <w:rsid w:val="004B5D99"/>
    <w:rsid w:val="004B618D"/>
    <w:rsid w:val="004B6B55"/>
    <w:rsid w:val="004B75B0"/>
    <w:rsid w:val="004B75BE"/>
    <w:rsid w:val="004C01BB"/>
    <w:rsid w:val="004C0AC8"/>
    <w:rsid w:val="004C1159"/>
    <w:rsid w:val="004C1C4B"/>
    <w:rsid w:val="004C2614"/>
    <w:rsid w:val="004C3398"/>
    <w:rsid w:val="004C3EE3"/>
    <w:rsid w:val="004C48E5"/>
    <w:rsid w:val="004C5ABC"/>
    <w:rsid w:val="004C5D1B"/>
    <w:rsid w:val="004C682C"/>
    <w:rsid w:val="004C6EE0"/>
    <w:rsid w:val="004C7166"/>
    <w:rsid w:val="004C77CF"/>
    <w:rsid w:val="004C7B3F"/>
    <w:rsid w:val="004C7DF2"/>
    <w:rsid w:val="004D0663"/>
    <w:rsid w:val="004D1591"/>
    <w:rsid w:val="004D20F1"/>
    <w:rsid w:val="004D20FC"/>
    <w:rsid w:val="004D223D"/>
    <w:rsid w:val="004D27C5"/>
    <w:rsid w:val="004D2C91"/>
    <w:rsid w:val="004D3D0E"/>
    <w:rsid w:val="004D510D"/>
    <w:rsid w:val="004D555D"/>
    <w:rsid w:val="004D66FD"/>
    <w:rsid w:val="004D670B"/>
    <w:rsid w:val="004D6B95"/>
    <w:rsid w:val="004D775C"/>
    <w:rsid w:val="004D7B29"/>
    <w:rsid w:val="004E0679"/>
    <w:rsid w:val="004E0FFC"/>
    <w:rsid w:val="004E150F"/>
    <w:rsid w:val="004E1559"/>
    <w:rsid w:val="004E1B59"/>
    <w:rsid w:val="004E2102"/>
    <w:rsid w:val="004E3481"/>
    <w:rsid w:val="004E3510"/>
    <w:rsid w:val="004E3588"/>
    <w:rsid w:val="004E3603"/>
    <w:rsid w:val="004E3B82"/>
    <w:rsid w:val="004E3D67"/>
    <w:rsid w:val="004E403F"/>
    <w:rsid w:val="004E510C"/>
    <w:rsid w:val="004E5F11"/>
    <w:rsid w:val="004E71EB"/>
    <w:rsid w:val="004E7C28"/>
    <w:rsid w:val="004F0035"/>
    <w:rsid w:val="004F0655"/>
    <w:rsid w:val="004F0EAA"/>
    <w:rsid w:val="004F0F2E"/>
    <w:rsid w:val="004F1FF4"/>
    <w:rsid w:val="004F22BA"/>
    <w:rsid w:val="004F3FEC"/>
    <w:rsid w:val="004F4BB7"/>
    <w:rsid w:val="004F5F8D"/>
    <w:rsid w:val="004F6AC6"/>
    <w:rsid w:val="004F77DB"/>
    <w:rsid w:val="0050077D"/>
    <w:rsid w:val="00500BD7"/>
    <w:rsid w:val="005022A8"/>
    <w:rsid w:val="005027F4"/>
    <w:rsid w:val="00502CA9"/>
    <w:rsid w:val="00503A28"/>
    <w:rsid w:val="005047D1"/>
    <w:rsid w:val="00506346"/>
    <w:rsid w:val="00506EF9"/>
    <w:rsid w:val="00507042"/>
    <w:rsid w:val="0050759A"/>
    <w:rsid w:val="0050772F"/>
    <w:rsid w:val="00507D7A"/>
    <w:rsid w:val="005109EC"/>
    <w:rsid w:val="00510D0C"/>
    <w:rsid w:val="005111F3"/>
    <w:rsid w:val="00511A58"/>
    <w:rsid w:val="00511ABF"/>
    <w:rsid w:val="0051221E"/>
    <w:rsid w:val="00512DA8"/>
    <w:rsid w:val="005137D3"/>
    <w:rsid w:val="00513C3D"/>
    <w:rsid w:val="005140D1"/>
    <w:rsid w:val="005144FB"/>
    <w:rsid w:val="0051465A"/>
    <w:rsid w:val="00514789"/>
    <w:rsid w:val="00515F61"/>
    <w:rsid w:val="005179EF"/>
    <w:rsid w:val="00517AD7"/>
    <w:rsid w:val="00520065"/>
    <w:rsid w:val="005203D9"/>
    <w:rsid w:val="005203E6"/>
    <w:rsid w:val="0052077F"/>
    <w:rsid w:val="00520953"/>
    <w:rsid w:val="00521114"/>
    <w:rsid w:val="005211C6"/>
    <w:rsid w:val="005215D0"/>
    <w:rsid w:val="00521650"/>
    <w:rsid w:val="00521769"/>
    <w:rsid w:val="00522520"/>
    <w:rsid w:val="00522B83"/>
    <w:rsid w:val="00522BA1"/>
    <w:rsid w:val="00522C6C"/>
    <w:rsid w:val="005233BF"/>
    <w:rsid w:val="005239CA"/>
    <w:rsid w:val="00523E25"/>
    <w:rsid w:val="00524AEF"/>
    <w:rsid w:val="00525548"/>
    <w:rsid w:val="005258A8"/>
    <w:rsid w:val="005260E1"/>
    <w:rsid w:val="005261EE"/>
    <w:rsid w:val="00526401"/>
    <w:rsid w:val="0052678A"/>
    <w:rsid w:val="00527A1F"/>
    <w:rsid w:val="005302B8"/>
    <w:rsid w:val="0053058B"/>
    <w:rsid w:val="00530694"/>
    <w:rsid w:val="00530F0F"/>
    <w:rsid w:val="005313EF"/>
    <w:rsid w:val="00532713"/>
    <w:rsid w:val="0053309A"/>
    <w:rsid w:val="00533465"/>
    <w:rsid w:val="00533D0A"/>
    <w:rsid w:val="005365EF"/>
    <w:rsid w:val="00536AB2"/>
    <w:rsid w:val="00536AF2"/>
    <w:rsid w:val="00536EE2"/>
    <w:rsid w:val="00537533"/>
    <w:rsid w:val="00537C80"/>
    <w:rsid w:val="005409C6"/>
    <w:rsid w:val="005419DB"/>
    <w:rsid w:val="005420B1"/>
    <w:rsid w:val="005420D4"/>
    <w:rsid w:val="00543FAA"/>
    <w:rsid w:val="00544293"/>
    <w:rsid w:val="00544441"/>
    <w:rsid w:val="00545344"/>
    <w:rsid w:val="00545423"/>
    <w:rsid w:val="005465D6"/>
    <w:rsid w:val="00547357"/>
    <w:rsid w:val="00550358"/>
    <w:rsid w:val="00550D6A"/>
    <w:rsid w:val="00550F38"/>
    <w:rsid w:val="005511DC"/>
    <w:rsid w:val="00552030"/>
    <w:rsid w:val="005520F5"/>
    <w:rsid w:val="00552304"/>
    <w:rsid w:val="00552720"/>
    <w:rsid w:val="00553908"/>
    <w:rsid w:val="00553ABC"/>
    <w:rsid w:val="00553D4F"/>
    <w:rsid w:val="00553DD6"/>
    <w:rsid w:val="005541CD"/>
    <w:rsid w:val="00554B60"/>
    <w:rsid w:val="00554C54"/>
    <w:rsid w:val="005556B0"/>
    <w:rsid w:val="00555D44"/>
    <w:rsid w:val="0055677B"/>
    <w:rsid w:val="00556809"/>
    <w:rsid w:val="005569AC"/>
    <w:rsid w:val="0055714C"/>
    <w:rsid w:val="00557305"/>
    <w:rsid w:val="0055747D"/>
    <w:rsid w:val="00557669"/>
    <w:rsid w:val="005603D7"/>
    <w:rsid w:val="0056131D"/>
    <w:rsid w:val="0056249C"/>
    <w:rsid w:val="0056300C"/>
    <w:rsid w:val="005637AE"/>
    <w:rsid w:val="00563A20"/>
    <w:rsid w:val="00563D1F"/>
    <w:rsid w:val="005641F9"/>
    <w:rsid w:val="005643CE"/>
    <w:rsid w:val="0056580E"/>
    <w:rsid w:val="00565B4E"/>
    <w:rsid w:val="00565EE3"/>
    <w:rsid w:val="005665CB"/>
    <w:rsid w:val="00566869"/>
    <w:rsid w:val="005668E2"/>
    <w:rsid w:val="00566B48"/>
    <w:rsid w:val="005670C2"/>
    <w:rsid w:val="00567BDE"/>
    <w:rsid w:val="00567C44"/>
    <w:rsid w:val="00570C46"/>
    <w:rsid w:val="00571B30"/>
    <w:rsid w:val="00572813"/>
    <w:rsid w:val="005729E7"/>
    <w:rsid w:val="00572D61"/>
    <w:rsid w:val="005730C6"/>
    <w:rsid w:val="00573263"/>
    <w:rsid w:val="00574DFE"/>
    <w:rsid w:val="00575F08"/>
    <w:rsid w:val="0057657F"/>
    <w:rsid w:val="00576794"/>
    <w:rsid w:val="005769D2"/>
    <w:rsid w:val="00576B41"/>
    <w:rsid w:val="00576DDE"/>
    <w:rsid w:val="00580DB8"/>
    <w:rsid w:val="00581203"/>
    <w:rsid w:val="0058143F"/>
    <w:rsid w:val="005819FB"/>
    <w:rsid w:val="00582268"/>
    <w:rsid w:val="0058247D"/>
    <w:rsid w:val="00583816"/>
    <w:rsid w:val="005840A8"/>
    <w:rsid w:val="005855F6"/>
    <w:rsid w:val="00585C41"/>
    <w:rsid w:val="005868E7"/>
    <w:rsid w:val="00587AE4"/>
    <w:rsid w:val="00590F72"/>
    <w:rsid w:val="005919F8"/>
    <w:rsid w:val="00591F02"/>
    <w:rsid w:val="00592679"/>
    <w:rsid w:val="00592A2F"/>
    <w:rsid w:val="00592C3A"/>
    <w:rsid w:val="00592F24"/>
    <w:rsid w:val="00594075"/>
    <w:rsid w:val="00595252"/>
    <w:rsid w:val="00595350"/>
    <w:rsid w:val="005965DF"/>
    <w:rsid w:val="0059668A"/>
    <w:rsid w:val="00596EEC"/>
    <w:rsid w:val="00596FB5"/>
    <w:rsid w:val="005970C3"/>
    <w:rsid w:val="00597339"/>
    <w:rsid w:val="005A0517"/>
    <w:rsid w:val="005A06CD"/>
    <w:rsid w:val="005A11D2"/>
    <w:rsid w:val="005A1B5C"/>
    <w:rsid w:val="005A2339"/>
    <w:rsid w:val="005A2669"/>
    <w:rsid w:val="005A3C5C"/>
    <w:rsid w:val="005A4740"/>
    <w:rsid w:val="005A495E"/>
    <w:rsid w:val="005A515D"/>
    <w:rsid w:val="005B02D7"/>
    <w:rsid w:val="005B0339"/>
    <w:rsid w:val="005B0A36"/>
    <w:rsid w:val="005B1BAB"/>
    <w:rsid w:val="005B2106"/>
    <w:rsid w:val="005B28CE"/>
    <w:rsid w:val="005B30C9"/>
    <w:rsid w:val="005B440D"/>
    <w:rsid w:val="005B44CF"/>
    <w:rsid w:val="005B47A2"/>
    <w:rsid w:val="005B4D65"/>
    <w:rsid w:val="005B586B"/>
    <w:rsid w:val="005B5AD0"/>
    <w:rsid w:val="005B6401"/>
    <w:rsid w:val="005B6D12"/>
    <w:rsid w:val="005B7F0A"/>
    <w:rsid w:val="005C0003"/>
    <w:rsid w:val="005C0427"/>
    <w:rsid w:val="005C1237"/>
    <w:rsid w:val="005C12F9"/>
    <w:rsid w:val="005C1C06"/>
    <w:rsid w:val="005C2560"/>
    <w:rsid w:val="005C2AA6"/>
    <w:rsid w:val="005C3D8A"/>
    <w:rsid w:val="005C4266"/>
    <w:rsid w:val="005C4A51"/>
    <w:rsid w:val="005C4D34"/>
    <w:rsid w:val="005C4F67"/>
    <w:rsid w:val="005C50FB"/>
    <w:rsid w:val="005C5175"/>
    <w:rsid w:val="005C5A5E"/>
    <w:rsid w:val="005C5D22"/>
    <w:rsid w:val="005C6A02"/>
    <w:rsid w:val="005C730B"/>
    <w:rsid w:val="005C73B0"/>
    <w:rsid w:val="005C76B3"/>
    <w:rsid w:val="005C7AC1"/>
    <w:rsid w:val="005D0564"/>
    <w:rsid w:val="005D06B8"/>
    <w:rsid w:val="005D2E19"/>
    <w:rsid w:val="005D3059"/>
    <w:rsid w:val="005D36F3"/>
    <w:rsid w:val="005D48A1"/>
    <w:rsid w:val="005D5EF9"/>
    <w:rsid w:val="005D661B"/>
    <w:rsid w:val="005D7036"/>
    <w:rsid w:val="005D72F5"/>
    <w:rsid w:val="005D77CE"/>
    <w:rsid w:val="005D7D58"/>
    <w:rsid w:val="005E04D1"/>
    <w:rsid w:val="005E0883"/>
    <w:rsid w:val="005E15C5"/>
    <w:rsid w:val="005E2DC2"/>
    <w:rsid w:val="005E2FD4"/>
    <w:rsid w:val="005E3428"/>
    <w:rsid w:val="005E47A7"/>
    <w:rsid w:val="005E4E61"/>
    <w:rsid w:val="005E526B"/>
    <w:rsid w:val="005E6040"/>
    <w:rsid w:val="005E75C8"/>
    <w:rsid w:val="005E7628"/>
    <w:rsid w:val="005E7D0A"/>
    <w:rsid w:val="005F13C6"/>
    <w:rsid w:val="005F1885"/>
    <w:rsid w:val="005F3296"/>
    <w:rsid w:val="005F4514"/>
    <w:rsid w:val="005F515C"/>
    <w:rsid w:val="005F63CA"/>
    <w:rsid w:val="005F6896"/>
    <w:rsid w:val="005F6898"/>
    <w:rsid w:val="005F705B"/>
    <w:rsid w:val="00600B40"/>
    <w:rsid w:val="00603CCB"/>
    <w:rsid w:val="00604350"/>
    <w:rsid w:val="00604776"/>
    <w:rsid w:val="00604BF2"/>
    <w:rsid w:val="00605044"/>
    <w:rsid w:val="006051BB"/>
    <w:rsid w:val="0060562D"/>
    <w:rsid w:val="006066A6"/>
    <w:rsid w:val="0060676E"/>
    <w:rsid w:val="00606BFC"/>
    <w:rsid w:val="0060783A"/>
    <w:rsid w:val="00610814"/>
    <w:rsid w:val="00610B5E"/>
    <w:rsid w:val="00610C7D"/>
    <w:rsid w:val="006112AC"/>
    <w:rsid w:val="00612D06"/>
    <w:rsid w:val="00613342"/>
    <w:rsid w:val="006133C9"/>
    <w:rsid w:val="006135BD"/>
    <w:rsid w:val="00613A7E"/>
    <w:rsid w:val="00613BF1"/>
    <w:rsid w:val="00613D13"/>
    <w:rsid w:val="00613E7F"/>
    <w:rsid w:val="00614008"/>
    <w:rsid w:val="00614B19"/>
    <w:rsid w:val="006169DA"/>
    <w:rsid w:val="00617018"/>
    <w:rsid w:val="00617064"/>
    <w:rsid w:val="00620096"/>
    <w:rsid w:val="006202E9"/>
    <w:rsid w:val="0062097E"/>
    <w:rsid w:val="00620C96"/>
    <w:rsid w:val="006216E8"/>
    <w:rsid w:val="006223A5"/>
    <w:rsid w:val="006225C5"/>
    <w:rsid w:val="00623D5E"/>
    <w:rsid w:val="00623D72"/>
    <w:rsid w:val="00624963"/>
    <w:rsid w:val="006256EE"/>
    <w:rsid w:val="00625989"/>
    <w:rsid w:val="00625B88"/>
    <w:rsid w:val="00626EAD"/>
    <w:rsid w:val="00626ECB"/>
    <w:rsid w:val="00627169"/>
    <w:rsid w:val="00630A48"/>
    <w:rsid w:val="00630B4E"/>
    <w:rsid w:val="006313F2"/>
    <w:rsid w:val="006316A0"/>
    <w:rsid w:val="00631915"/>
    <w:rsid w:val="006319FF"/>
    <w:rsid w:val="006322FA"/>
    <w:rsid w:val="00632451"/>
    <w:rsid w:val="0063282E"/>
    <w:rsid w:val="00633641"/>
    <w:rsid w:val="00633975"/>
    <w:rsid w:val="00633A0B"/>
    <w:rsid w:val="00633BAB"/>
    <w:rsid w:val="00634F7F"/>
    <w:rsid w:val="00634FB6"/>
    <w:rsid w:val="00636535"/>
    <w:rsid w:val="006366A4"/>
    <w:rsid w:val="006367AD"/>
    <w:rsid w:val="00640702"/>
    <w:rsid w:val="0064092F"/>
    <w:rsid w:val="00641D83"/>
    <w:rsid w:val="00641F4E"/>
    <w:rsid w:val="0064255B"/>
    <w:rsid w:val="006425C8"/>
    <w:rsid w:val="00642715"/>
    <w:rsid w:val="0064337E"/>
    <w:rsid w:val="00643454"/>
    <w:rsid w:val="0064391E"/>
    <w:rsid w:val="00643AC8"/>
    <w:rsid w:val="006449E3"/>
    <w:rsid w:val="00644B0A"/>
    <w:rsid w:val="00644BF3"/>
    <w:rsid w:val="00644F48"/>
    <w:rsid w:val="00646F9E"/>
    <w:rsid w:val="00647B23"/>
    <w:rsid w:val="00647EDE"/>
    <w:rsid w:val="00650E52"/>
    <w:rsid w:val="00651764"/>
    <w:rsid w:val="006519CF"/>
    <w:rsid w:val="00651A5D"/>
    <w:rsid w:val="00652258"/>
    <w:rsid w:val="006538A0"/>
    <w:rsid w:val="0065392C"/>
    <w:rsid w:val="00653976"/>
    <w:rsid w:val="00653BA5"/>
    <w:rsid w:val="00654235"/>
    <w:rsid w:val="00654E17"/>
    <w:rsid w:val="006553FE"/>
    <w:rsid w:val="006565F1"/>
    <w:rsid w:val="00656C48"/>
    <w:rsid w:val="006574AC"/>
    <w:rsid w:val="006576B3"/>
    <w:rsid w:val="0065786F"/>
    <w:rsid w:val="006578B2"/>
    <w:rsid w:val="00657D37"/>
    <w:rsid w:val="006600CC"/>
    <w:rsid w:val="0066027F"/>
    <w:rsid w:val="0066035F"/>
    <w:rsid w:val="00660915"/>
    <w:rsid w:val="00660B6D"/>
    <w:rsid w:val="00660F3F"/>
    <w:rsid w:val="006624F2"/>
    <w:rsid w:val="00662D41"/>
    <w:rsid w:val="00663373"/>
    <w:rsid w:val="00663B39"/>
    <w:rsid w:val="00663CF4"/>
    <w:rsid w:val="00664613"/>
    <w:rsid w:val="0066488C"/>
    <w:rsid w:val="00665390"/>
    <w:rsid w:val="00665E7E"/>
    <w:rsid w:val="006679A2"/>
    <w:rsid w:val="00667F3D"/>
    <w:rsid w:val="006700EA"/>
    <w:rsid w:val="0067143F"/>
    <w:rsid w:val="00671447"/>
    <w:rsid w:val="0067359D"/>
    <w:rsid w:val="0067385B"/>
    <w:rsid w:val="00673C19"/>
    <w:rsid w:val="00674160"/>
    <w:rsid w:val="00676CAB"/>
    <w:rsid w:val="00677C50"/>
    <w:rsid w:val="00677DEB"/>
    <w:rsid w:val="00680C79"/>
    <w:rsid w:val="00681289"/>
    <w:rsid w:val="00682341"/>
    <w:rsid w:val="00682612"/>
    <w:rsid w:val="0068262E"/>
    <w:rsid w:val="006826EF"/>
    <w:rsid w:val="00683E5D"/>
    <w:rsid w:val="006842D7"/>
    <w:rsid w:val="00684427"/>
    <w:rsid w:val="00684BFA"/>
    <w:rsid w:val="00684D0E"/>
    <w:rsid w:val="00684F1A"/>
    <w:rsid w:val="0068504B"/>
    <w:rsid w:val="006854BE"/>
    <w:rsid w:val="00685746"/>
    <w:rsid w:val="006862FB"/>
    <w:rsid w:val="00686537"/>
    <w:rsid w:val="006869E6"/>
    <w:rsid w:val="00687A4F"/>
    <w:rsid w:val="00687CF4"/>
    <w:rsid w:val="00687F42"/>
    <w:rsid w:val="00690E7B"/>
    <w:rsid w:val="00691078"/>
    <w:rsid w:val="00691940"/>
    <w:rsid w:val="00693812"/>
    <w:rsid w:val="00693CE7"/>
    <w:rsid w:val="0069402B"/>
    <w:rsid w:val="00694066"/>
    <w:rsid w:val="006940F5"/>
    <w:rsid w:val="006941C7"/>
    <w:rsid w:val="0069428C"/>
    <w:rsid w:val="00694387"/>
    <w:rsid w:val="00694540"/>
    <w:rsid w:val="00694C5A"/>
    <w:rsid w:val="00695B3E"/>
    <w:rsid w:val="00695B56"/>
    <w:rsid w:val="00697788"/>
    <w:rsid w:val="006977C9"/>
    <w:rsid w:val="0069781A"/>
    <w:rsid w:val="006A04A6"/>
    <w:rsid w:val="006A0637"/>
    <w:rsid w:val="006A0B9A"/>
    <w:rsid w:val="006A1FB0"/>
    <w:rsid w:val="006A398C"/>
    <w:rsid w:val="006A4191"/>
    <w:rsid w:val="006A53DE"/>
    <w:rsid w:val="006A671C"/>
    <w:rsid w:val="006A6C85"/>
    <w:rsid w:val="006A7CE3"/>
    <w:rsid w:val="006A7E2D"/>
    <w:rsid w:val="006B0D91"/>
    <w:rsid w:val="006B1863"/>
    <w:rsid w:val="006B1ACC"/>
    <w:rsid w:val="006B1B95"/>
    <w:rsid w:val="006B1FA1"/>
    <w:rsid w:val="006B29C0"/>
    <w:rsid w:val="006B3823"/>
    <w:rsid w:val="006B3B81"/>
    <w:rsid w:val="006B4560"/>
    <w:rsid w:val="006B48C3"/>
    <w:rsid w:val="006B4E44"/>
    <w:rsid w:val="006B5ECC"/>
    <w:rsid w:val="006B67D7"/>
    <w:rsid w:val="006C0669"/>
    <w:rsid w:val="006C08A6"/>
    <w:rsid w:val="006C10A3"/>
    <w:rsid w:val="006C2066"/>
    <w:rsid w:val="006C2A41"/>
    <w:rsid w:val="006C4017"/>
    <w:rsid w:val="006C4674"/>
    <w:rsid w:val="006C47C1"/>
    <w:rsid w:val="006C4C19"/>
    <w:rsid w:val="006C55C3"/>
    <w:rsid w:val="006C7645"/>
    <w:rsid w:val="006C7E80"/>
    <w:rsid w:val="006D16CD"/>
    <w:rsid w:val="006D1DEF"/>
    <w:rsid w:val="006D243E"/>
    <w:rsid w:val="006D24A8"/>
    <w:rsid w:val="006D3C15"/>
    <w:rsid w:val="006D515C"/>
    <w:rsid w:val="006D6183"/>
    <w:rsid w:val="006D6547"/>
    <w:rsid w:val="006D68BF"/>
    <w:rsid w:val="006D7258"/>
    <w:rsid w:val="006D7E85"/>
    <w:rsid w:val="006E0C05"/>
    <w:rsid w:val="006E1625"/>
    <w:rsid w:val="006E17A5"/>
    <w:rsid w:val="006E1A9A"/>
    <w:rsid w:val="006E1B86"/>
    <w:rsid w:val="006E27F2"/>
    <w:rsid w:val="006E2E5A"/>
    <w:rsid w:val="006E3490"/>
    <w:rsid w:val="006E4DDE"/>
    <w:rsid w:val="006E6149"/>
    <w:rsid w:val="006E63D3"/>
    <w:rsid w:val="006E66D0"/>
    <w:rsid w:val="006E73D1"/>
    <w:rsid w:val="006E7E57"/>
    <w:rsid w:val="006F055C"/>
    <w:rsid w:val="006F084D"/>
    <w:rsid w:val="006F10E8"/>
    <w:rsid w:val="006F2485"/>
    <w:rsid w:val="006F349E"/>
    <w:rsid w:val="006F39E6"/>
    <w:rsid w:val="006F5467"/>
    <w:rsid w:val="006F5662"/>
    <w:rsid w:val="006F621D"/>
    <w:rsid w:val="006F6395"/>
    <w:rsid w:val="006F6E7B"/>
    <w:rsid w:val="006F7723"/>
    <w:rsid w:val="00700B97"/>
    <w:rsid w:val="0070120A"/>
    <w:rsid w:val="00702A1F"/>
    <w:rsid w:val="00702B2F"/>
    <w:rsid w:val="00702D46"/>
    <w:rsid w:val="00703618"/>
    <w:rsid w:val="00703646"/>
    <w:rsid w:val="00703EBB"/>
    <w:rsid w:val="00704BB6"/>
    <w:rsid w:val="007051F8"/>
    <w:rsid w:val="00705E39"/>
    <w:rsid w:val="007065D2"/>
    <w:rsid w:val="00706DA5"/>
    <w:rsid w:val="00707803"/>
    <w:rsid w:val="0071002E"/>
    <w:rsid w:val="00710A39"/>
    <w:rsid w:val="00711285"/>
    <w:rsid w:val="00711804"/>
    <w:rsid w:val="007118A9"/>
    <w:rsid w:val="00712D85"/>
    <w:rsid w:val="00713936"/>
    <w:rsid w:val="00713A1B"/>
    <w:rsid w:val="00715A76"/>
    <w:rsid w:val="00715D64"/>
    <w:rsid w:val="007162C2"/>
    <w:rsid w:val="00717D2F"/>
    <w:rsid w:val="00720CD2"/>
    <w:rsid w:val="0072117D"/>
    <w:rsid w:val="007214F5"/>
    <w:rsid w:val="00721833"/>
    <w:rsid w:val="0072303C"/>
    <w:rsid w:val="00723458"/>
    <w:rsid w:val="0072369A"/>
    <w:rsid w:val="00723EE0"/>
    <w:rsid w:val="0072432D"/>
    <w:rsid w:val="00725BBD"/>
    <w:rsid w:val="00725E89"/>
    <w:rsid w:val="00726C7F"/>
    <w:rsid w:val="007271AE"/>
    <w:rsid w:val="00727704"/>
    <w:rsid w:val="007318E4"/>
    <w:rsid w:val="00731A3F"/>
    <w:rsid w:val="00731AE4"/>
    <w:rsid w:val="0073281C"/>
    <w:rsid w:val="00732D7E"/>
    <w:rsid w:val="007340CD"/>
    <w:rsid w:val="00734A19"/>
    <w:rsid w:val="00734E1C"/>
    <w:rsid w:val="00734F40"/>
    <w:rsid w:val="00735496"/>
    <w:rsid w:val="0073560E"/>
    <w:rsid w:val="007357D0"/>
    <w:rsid w:val="00735C98"/>
    <w:rsid w:val="00735CAC"/>
    <w:rsid w:val="007365D9"/>
    <w:rsid w:val="0074003F"/>
    <w:rsid w:val="00740E10"/>
    <w:rsid w:val="0074107F"/>
    <w:rsid w:val="00741E9F"/>
    <w:rsid w:val="0074325F"/>
    <w:rsid w:val="007436D7"/>
    <w:rsid w:val="007438EC"/>
    <w:rsid w:val="00744B49"/>
    <w:rsid w:val="00744F45"/>
    <w:rsid w:val="00745246"/>
    <w:rsid w:val="007504E4"/>
    <w:rsid w:val="0075124F"/>
    <w:rsid w:val="00751BE6"/>
    <w:rsid w:val="00751C05"/>
    <w:rsid w:val="00752D93"/>
    <w:rsid w:val="00753EA8"/>
    <w:rsid w:val="00754B5E"/>
    <w:rsid w:val="00754E3C"/>
    <w:rsid w:val="007554B1"/>
    <w:rsid w:val="00755CD8"/>
    <w:rsid w:val="007560E4"/>
    <w:rsid w:val="00757945"/>
    <w:rsid w:val="00757BB7"/>
    <w:rsid w:val="00762766"/>
    <w:rsid w:val="00762AAB"/>
    <w:rsid w:val="00762CCA"/>
    <w:rsid w:val="00762EC3"/>
    <w:rsid w:val="00762FEE"/>
    <w:rsid w:val="00763881"/>
    <w:rsid w:val="00764C45"/>
    <w:rsid w:val="00765414"/>
    <w:rsid w:val="0076555B"/>
    <w:rsid w:val="007657B1"/>
    <w:rsid w:val="00765BE1"/>
    <w:rsid w:val="0076690D"/>
    <w:rsid w:val="00767651"/>
    <w:rsid w:val="00767A3E"/>
    <w:rsid w:val="00767BCB"/>
    <w:rsid w:val="00767E3B"/>
    <w:rsid w:val="00771911"/>
    <w:rsid w:val="00771A8C"/>
    <w:rsid w:val="00771AF8"/>
    <w:rsid w:val="00772ACF"/>
    <w:rsid w:val="00772D33"/>
    <w:rsid w:val="0077418E"/>
    <w:rsid w:val="0077498F"/>
    <w:rsid w:val="00774A04"/>
    <w:rsid w:val="007761E6"/>
    <w:rsid w:val="007764CA"/>
    <w:rsid w:val="00777413"/>
    <w:rsid w:val="00780108"/>
    <w:rsid w:val="00780FE4"/>
    <w:rsid w:val="00781EAE"/>
    <w:rsid w:val="0078285F"/>
    <w:rsid w:val="00782B25"/>
    <w:rsid w:val="0078323B"/>
    <w:rsid w:val="00783686"/>
    <w:rsid w:val="0078461C"/>
    <w:rsid w:val="00784699"/>
    <w:rsid w:val="00784936"/>
    <w:rsid w:val="00784D35"/>
    <w:rsid w:val="00785214"/>
    <w:rsid w:val="00787681"/>
    <w:rsid w:val="00787696"/>
    <w:rsid w:val="00787B1C"/>
    <w:rsid w:val="007925A0"/>
    <w:rsid w:val="0079287F"/>
    <w:rsid w:val="00792A97"/>
    <w:rsid w:val="00792AE5"/>
    <w:rsid w:val="00793823"/>
    <w:rsid w:val="0079432E"/>
    <w:rsid w:val="007944BD"/>
    <w:rsid w:val="00794B60"/>
    <w:rsid w:val="0079533F"/>
    <w:rsid w:val="0079565C"/>
    <w:rsid w:val="00795AB1"/>
    <w:rsid w:val="00797B56"/>
    <w:rsid w:val="007A0262"/>
    <w:rsid w:val="007A0301"/>
    <w:rsid w:val="007A1F6C"/>
    <w:rsid w:val="007A2221"/>
    <w:rsid w:val="007A2DD6"/>
    <w:rsid w:val="007A2DF8"/>
    <w:rsid w:val="007A2FC0"/>
    <w:rsid w:val="007A360C"/>
    <w:rsid w:val="007A36F4"/>
    <w:rsid w:val="007A3FD5"/>
    <w:rsid w:val="007A4286"/>
    <w:rsid w:val="007A44FA"/>
    <w:rsid w:val="007A4DDA"/>
    <w:rsid w:val="007A50C4"/>
    <w:rsid w:val="007A5326"/>
    <w:rsid w:val="007A533C"/>
    <w:rsid w:val="007A5E56"/>
    <w:rsid w:val="007A6382"/>
    <w:rsid w:val="007A71CB"/>
    <w:rsid w:val="007B23A1"/>
    <w:rsid w:val="007B381F"/>
    <w:rsid w:val="007B4D74"/>
    <w:rsid w:val="007B5886"/>
    <w:rsid w:val="007B59BD"/>
    <w:rsid w:val="007B630E"/>
    <w:rsid w:val="007B73A0"/>
    <w:rsid w:val="007C0D63"/>
    <w:rsid w:val="007C1883"/>
    <w:rsid w:val="007C38EF"/>
    <w:rsid w:val="007C3ECE"/>
    <w:rsid w:val="007C4CCC"/>
    <w:rsid w:val="007C4CFE"/>
    <w:rsid w:val="007C5F7B"/>
    <w:rsid w:val="007C6CDA"/>
    <w:rsid w:val="007C6D3F"/>
    <w:rsid w:val="007C7DB7"/>
    <w:rsid w:val="007D0803"/>
    <w:rsid w:val="007D1871"/>
    <w:rsid w:val="007D1E5C"/>
    <w:rsid w:val="007D38CE"/>
    <w:rsid w:val="007D523A"/>
    <w:rsid w:val="007D570C"/>
    <w:rsid w:val="007D7318"/>
    <w:rsid w:val="007D7A70"/>
    <w:rsid w:val="007D7EC6"/>
    <w:rsid w:val="007E0845"/>
    <w:rsid w:val="007E1425"/>
    <w:rsid w:val="007E14EB"/>
    <w:rsid w:val="007E260A"/>
    <w:rsid w:val="007E28AB"/>
    <w:rsid w:val="007E2CFF"/>
    <w:rsid w:val="007E41CA"/>
    <w:rsid w:val="007E41F6"/>
    <w:rsid w:val="007E4402"/>
    <w:rsid w:val="007E4738"/>
    <w:rsid w:val="007E4C54"/>
    <w:rsid w:val="007E4D2A"/>
    <w:rsid w:val="007E4EFA"/>
    <w:rsid w:val="007E6B11"/>
    <w:rsid w:val="007E6D5E"/>
    <w:rsid w:val="007E7509"/>
    <w:rsid w:val="007F1E5B"/>
    <w:rsid w:val="007F31AB"/>
    <w:rsid w:val="007F3306"/>
    <w:rsid w:val="007F3569"/>
    <w:rsid w:val="007F3657"/>
    <w:rsid w:val="007F49E1"/>
    <w:rsid w:val="007F4F70"/>
    <w:rsid w:val="007F52D3"/>
    <w:rsid w:val="007F5D0F"/>
    <w:rsid w:val="007F6361"/>
    <w:rsid w:val="007F6A91"/>
    <w:rsid w:val="007F796D"/>
    <w:rsid w:val="007F7AB3"/>
    <w:rsid w:val="007F7FB4"/>
    <w:rsid w:val="00800170"/>
    <w:rsid w:val="00800258"/>
    <w:rsid w:val="008005F9"/>
    <w:rsid w:val="0080217A"/>
    <w:rsid w:val="00802927"/>
    <w:rsid w:val="00802CFD"/>
    <w:rsid w:val="00803016"/>
    <w:rsid w:val="00803390"/>
    <w:rsid w:val="00803C27"/>
    <w:rsid w:val="008044FC"/>
    <w:rsid w:val="00804560"/>
    <w:rsid w:val="00804CFF"/>
    <w:rsid w:val="00804ED6"/>
    <w:rsid w:val="008052B4"/>
    <w:rsid w:val="00805FC8"/>
    <w:rsid w:val="0080682E"/>
    <w:rsid w:val="00806AF1"/>
    <w:rsid w:val="008077D8"/>
    <w:rsid w:val="0081045C"/>
    <w:rsid w:val="00810916"/>
    <w:rsid w:val="00811797"/>
    <w:rsid w:val="008121AF"/>
    <w:rsid w:val="008126DA"/>
    <w:rsid w:val="00812AE2"/>
    <w:rsid w:val="00812B74"/>
    <w:rsid w:val="00813132"/>
    <w:rsid w:val="00813231"/>
    <w:rsid w:val="008144A2"/>
    <w:rsid w:val="00814CB5"/>
    <w:rsid w:val="00815DD9"/>
    <w:rsid w:val="00816887"/>
    <w:rsid w:val="008168F3"/>
    <w:rsid w:val="008170AE"/>
    <w:rsid w:val="008172CE"/>
    <w:rsid w:val="00820276"/>
    <w:rsid w:val="00820593"/>
    <w:rsid w:val="0082082E"/>
    <w:rsid w:val="00820FBB"/>
    <w:rsid w:val="0082239E"/>
    <w:rsid w:val="00822675"/>
    <w:rsid w:val="00822699"/>
    <w:rsid w:val="00823744"/>
    <w:rsid w:val="008240F5"/>
    <w:rsid w:val="00824261"/>
    <w:rsid w:val="008269CF"/>
    <w:rsid w:val="008270BF"/>
    <w:rsid w:val="008306DB"/>
    <w:rsid w:val="008308C9"/>
    <w:rsid w:val="00830C30"/>
    <w:rsid w:val="008311F0"/>
    <w:rsid w:val="008316DB"/>
    <w:rsid w:val="00832000"/>
    <w:rsid w:val="0083254D"/>
    <w:rsid w:val="0083261F"/>
    <w:rsid w:val="00832716"/>
    <w:rsid w:val="0083285A"/>
    <w:rsid w:val="00833BBB"/>
    <w:rsid w:val="00833F99"/>
    <w:rsid w:val="00834BB8"/>
    <w:rsid w:val="0083555A"/>
    <w:rsid w:val="008356E9"/>
    <w:rsid w:val="00835733"/>
    <w:rsid w:val="00835BD8"/>
    <w:rsid w:val="00835BDE"/>
    <w:rsid w:val="00835DD9"/>
    <w:rsid w:val="008364A1"/>
    <w:rsid w:val="008372D8"/>
    <w:rsid w:val="008379E3"/>
    <w:rsid w:val="00840B89"/>
    <w:rsid w:val="00842598"/>
    <w:rsid w:val="00843ABA"/>
    <w:rsid w:val="00844B31"/>
    <w:rsid w:val="00844BA4"/>
    <w:rsid w:val="00844BED"/>
    <w:rsid w:val="00846E7B"/>
    <w:rsid w:val="00846E8C"/>
    <w:rsid w:val="00847231"/>
    <w:rsid w:val="008515D5"/>
    <w:rsid w:val="00852029"/>
    <w:rsid w:val="008520F0"/>
    <w:rsid w:val="00852469"/>
    <w:rsid w:val="0085297C"/>
    <w:rsid w:val="00854DE5"/>
    <w:rsid w:val="00855549"/>
    <w:rsid w:val="00855EC6"/>
    <w:rsid w:val="00855F6D"/>
    <w:rsid w:val="00857406"/>
    <w:rsid w:val="00857AD0"/>
    <w:rsid w:val="00857CBD"/>
    <w:rsid w:val="008610B2"/>
    <w:rsid w:val="00862F73"/>
    <w:rsid w:val="0086385F"/>
    <w:rsid w:val="008639BC"/>
    <w:rsid w:val="00865396"/>
    <w:rsid w:val="008653BC"/>
    <w:rsid w:val="00865607"/>
    <w:rsid w:val="0086596E"/>
    <w:rsid w:val="00866CE5"/>
    <w:rsid w:val="00866E1A"/>
    <w:rsid w:val="00867FBB"/>
    <w:rsid w:val="00870264"/>
    <w:rsid w:val="0087091F"/>
    <w:rsid w:val="00871039"/>
    <w:rsid w:val="00871564"/>
    <w:rsid w:val="00871E9C"/>
    <w:rsid w:val="00872ADF"/>
    <w:rsid w:val="00872D31"/>
    <w:rsid w:val="00872FB6"/>
    <w:rsid w:val="008732F8"/>
    <w:rsid w:val="00874436"/>
    <w:rsid w:val="00875CED"/>
    <w:rsid w:val="0087684A"/>
    <w:rsid w:val="00876F9F"/>
    <w:rsid w:val="008771CA"/>
    <w:rsid w:val="00877FD3"/>
    <w:rsid w:val="008805FF"/>
    <w:rsid w:val="00880977"/>
    <w:rsid w:val="00881E0B"/>
    <w:rsid w:val="00882EDB"/>
    <w:rsid w:val="00883843"/>
    <w:rsid w:val="00884A8B"/>
    <w:rsid w:val="00884B7C"/>
    <w:rsid w:val="00884B81"/>
    <w:rsid w:val="0088557F"/>
    <w:rsid w:val="00887A64"/>
    <w:rsid w:val="008905F4"/>
    <w:rsid w:val="008910C3"/>
    <w:rsid w:val="008919F7"/>
    <w:rsid w:val="00891A93"/>
    <w:rsid w:val="00891C3C"/>
    <w:rsid w:val="008920F6"/>
    <w:rsid w:val="00892168"/>
    <w:rsid w:val="00892665"/>
    <w:rsid w:val="00893A38"/>
    <w:rsid w:val="0089422F"/>
    <w:rsid w:val="0089434D"/>
    <w:rsid w:val="00894753"/>
    <w:rsid w:val="00894C13"/>
    <w:rsid w:val="00897F1F"/>
    <w:rsid w:val="008A00CF"/>
    <w:rsid w:val="008A04E2"/>
    <w:rsid w:val="008A130B"/>
    <w:rsid w:val="008A3291"/>
    <w:rsid w:val="008A363D"/>
    <w:rsid w:val="008A53F6"/>
    <w:rsid w:val="008A55A3"/>
    <w:rsid w:val="008A5D20"/>
    <w:rsid w:val="008A632F"/>
    <w:rsid w:val="008A63F3"/>
    <w:rsid w:val="008A6F64"/>
    <w:rsid w:val="008A7877"/>
    <w:rsid w:val="008B0128"/>
    <w:rsid w:val="008B0218"/>
    <w:rsid w:val="008B1DFD"/>
    <w:rsid w:val="008B2630"/>
    <w:rsid w:val="008B2FDE"/>
    <w:rsid w:val="008B48D3"/>
    <w:rsid w:val="008B523B"/>
    <w:rsid w:val="008B5303"/>
    <w:rsid w:val="008B5F54"/>
    <w:rsid w:val="008B68BC"/>
    <w:rsid w:val="008B6A37"/>
    <w:rsid w:val="008B6A91"/>
    <w:rsid w:val="008B723D"/>
    <w:rsid w:val="008B73EF"/>
    <w:rsid w:val="008C0126"/>
    <w:rsid w:val="008C048A"/>
    <w:rsid w:val="008C068F"/>
    <w:rsid w:val="008C1715"/>
    <w:rsid w:val="008C17C8"/>
    <w:rsid w:val="008C1FA2"/>
    <w:rsid w:val="008C24E4"/>
    <w:rsid w:val="008C366E"/>
    <w:rsid w:val="008C37E1"/>
    <w:rsid w:val="008C416A"/>
    <w:rsid w:val="008C4AE4"/>
    <w:rsid w:val="008C4B9E"/>
    <w:rsid w:val="008C6352"/>
    <w:rsid w:val="008C6F03"/>
    <w:rsid w:val="008C77AE"/>
    <w:rsid w:val="008D04BC"/>
    <w:rsid w:val="008D0CF3"/>
    <w:rsid w:val="008D140B"/>
    <w:rsid w:val="008D14BF"/>
    <w:rsid w:val="008D18F7"/>
    <w:rsid w:val="008D2FC8"/>
    <w:rsid w:val="008D3A4B"/>
    <w:rsid w:val="008D45CA"/>
    <w:rsid w:val="008D48B0"/>
    <w:rsid w:val="008D4FB4"/>
    <w:rsid w:val="008D56CB"/>
    <w:rsid w:val="008D575A"/>
    <w:rsid w:val="008D59B6"/>
    <w:rsid w:val="008D5A8E"/>
    <w:rsid w:val="008D6BC4"/>
    <w:rsid w:val="008D7037"/>
    <w:rsid w:val="008D7632"/>
    <w:rsid w:val="008D78C6"/>
    <w:rsid w:val="008E0133"/>
    <w:rsid w:val="008E026A"/>
    <w:rsid w:val="008E044E"/>
    <w:rsid w:val="008E0C91"/>
    <w:rsid w:val="008E11B6"/>
    <w:rsid w:val="008E20B4"/>
    <w:rsid w:val="008E2910"/>
    <w:rsid w:val="008E3CFA"/>
    <w:rsid w:val="008E5DB8"/>
    <w:rsid w:val="008E61BB"/>
    <w:rsid w:val="008E6490"/>
    <w:rsid w:val="008E72EC"/>
    <w:rsid w:val="008E7D10"/>
    <w:rsid w:val="008F0880"/>
    <w:rsid w:val="008F09B1"/>
    <w:rsid w:val="008F0B58"/>
    <w:rsid w:val="008F2CC8"/>
    <w:rsid w:val="008F2D65"/>
    <w:rsid w:val="008F3575"/>
    <w:rsid w:val="008F3BD1"/>
    <w:rsid w:val="008F4080"/>
    <w:rsid w:val="008F4E88"/>
    <w:rsid w:val="008F501D"/>
    <w:rsid w:val="008F5315"/>
    <w:rsid w:val="008F55C3"/>
    <w:rsid w:val="008F567C"/>
    <w:rsid w:val="008F717D"/>
    <w:rsid w:val="008F76FD"/>
    <w:rsid w:val="008F7866"/>
    <w:rsid w:val="008F79FA"/>
    <w:rsid w:val="008F7CBA"/>
    <w:rsid w:val="009007D2"/>
    <w:rsid w:val="00900F71"/>
    <w:rsid w:val="00900FD6"/>
    <w:rsid w:val="009022A3"/>
    <w:rsid w:val="009029A3"/>
    <w:rsid w:val="00902C5E"/>
    <w:rsid w:val="00903340"/>
    <w:rsid w:val="00903BED"/>
    <w:rsid w:val="00903CE5"/>
    <w:rsid w:val="00905BC9"/>
    <w:rsid w:val="00905CB9"/>
    <w:rsid w:val="00905FB5"/>
    <w:rsid w:val="00907AA4"/>
    <w:rsid w:val="00910928"/>
    <w:rsid w:val="009109C9"/>
    <w:rsid w:val="00911F48"/>
    <w:rsid w:val="0091289E"/>
    <w:rsid w:val="00912A8A"/>
    <w:rsid w:val="0091328B"/>
    <w:rsid w:val="009135C5"/>
    <w:rsid w:val="00914BC6"/>
    <w:rsid w:val="00915350"/>
    <w:rsid w:val="00915544"/>
    <w:rsid w:val="009158D5"/>
    <w:rsid w:val="00916066"/>
    <w:rsid w:val="00917AAD"/>
    <w:rsid w:val="00917BD5"/>
    <w:rsid w:val="0092053A"/>
    <w:rsid w:val="009206B5"/>
    <w:rsid w:val="009215E8"/>
    <w:rsid w:val="00921901"/>
    <w:rsid w:val="00921D0B"/>
    <w:rsid w:val="009221E9"/>
    <w:rsid w:val="0092261D"/>
    <w:rsid w:val="00922C9C"/>
    <w:rsid w:val="00923645"/>
    <w:rsid w:val="0092462F"/>
    <w:rsid w:val="00924CAB"/>
    <w:rsid w:val="00924DDD"/>
    <w:rsid w:val="0092504E"/>
    <w:rsid w:val="0092568A"/>
    <w:rsid w:val="00926084"/>
    <w:rsid w:val="00926C9B"/>
    <w:rsid w:val="00926CF7"/>
    <w:rsid w:val="009275D7"/>
    <w:rsid w:val="00927D08"/>
    <w:rsid w:val="009312B0"/>
    <w:rsid w:val="0093180A"/>
    <w:rsid w:val="009327F6"/>
    <w:rsid w:val="009330A8"/>
    <w:rsid w:val="009330A9"/>
    <w:rsid w:val="009330E1"/>
    <w:rsid w:val="0093331A"/>
    <w:rsid w:val="0093363F"/>
    <w:rsid w:val="00934569"/>
    <w:rsid w:val="009348BC"/>
    <w:rsid w:val="00935245"/>
    <w:rsid w:val="00935585"/>
    <w:rsid w:val="00935760"/>
    <w:rsid w:val="00935E22"/>
    <w:rsid w:val="0093619F"/>
    <w:rsid w:val="0093624A"/>
    <w:rsid w:val="009367D7"/>
    <w:rsid w:val="00936A98"/>
    <w:rsid w:val="00936DC7"/>
    <w:rsid w:val="00937114"/>
    <w:rsid w:val="009375B0"/>
    <w:rsid w:val="00937703"/>
    <w:rsid w:val="00940523"/>
    <w:rsid w:val="009409A2"/>
    <w:rsid w:val="00940F2E"/>
    <w:rsid w:val="0094141F"/>
    <w:rsid w:val="0094182C"/>
    <w:rsid w:val="00942992"/>
    <w:rsid w:val="009439E0"/>
    <w:rsid w:val="009452F6"/>
    <w:rsid w:val="00945BB7"/>
    <w:rsid w:val="00946D5D"/>
    <w:rsid w:val="00946E7C"/>
    <w:rsid w:val="0094711E"/>
    <w:rsid w:val="009471BF"/>
    <w:rsid w:val="009473D8"/>
    <w:rsid w:val="00950678"/>
    <w:rsid w:val="00950966"/>
    <w:rsid w:val="00950F1A"/>
    <w:rsid w:val="00951A96"/>
    <w:rsid w:val="00952A97"/>
    <w:rsid w:val="00953E48"/>
    <w:rsid w:val="00954F42"/>
    <w:rsid w:val="00956149"/>
    <w:rsid w:val="0095741A"/>
    <w:rsid w:val="009603E4"/>
    <w:rsid w:val="0096064E"/>
    <w:rsid w:val="009611B6"/>
    <w:rsid w:val="009620AD"/>
    <w:rsid w:val="00962E06"/>
    <w:rsid w:val="00963019"/>
    <w:rsid w:val="0096307B"/>
    <w:rsid w:val="0096346C"/>
    <w:rsid w:val="00964782"/>
    <w:rsid w:val="0096522C"/>
    <w:rsid w:val="00966FF8"/>
    <w:rsid w:val="009677FC"/>
    <w:rsid w:val="00967950"/>
    <w:rsid w:val="0097115D"/>
    <w:rsid w:val="009716A3"/>
    <w:rsid w:val="00973636"/>
    <w:rsid w:val="009742E7"/>
    <w:rsid w:val="00974908"/>
    <w:rsid w:val="00975A40"/>
    <w:rsid w:val="00975D05"/>
    <w:rsid w:val="00977222"/>
    <w:rsid w:val="009776C1"/>
    <w:rsid w:val="00977DCF"/>
    <w:rsid w:val="009801F4"/>
    <w:rsid w:val="0098095D"/>
    <w:rsid w:val="00981168"/>
    <w:rsid w:val="00981EDC"/>
    <w:rsid w:val="00983138"/>
    <w:rsid w:val="00983461"/>
    <w:rsid w:val="00983C92"/>
    <w:rsid w:val="00984362"/>
    <w:rsid w:val="009844A0"/>
    <w:rsid w:val="00984519"/>
    <w:rsid w:val="009850F5"/>
    <w:rsid w:val="009852FA"/>
    <w:rsid w:val="009856E9"/>
    <w:rsid w:val="00985AB6"/>
    <w:rsid w:val="00985CF3"/>
    <w:rsid w:val="009860C6"/>
    <w:rsid w:val="00987786"/>
    <w:rsid w:val="00990407"/>
    <w:rsid w:val="009905A4"/>
    <w:rsid w:val="00990736"/>
    <w:rsid w:val="0099102E"/>
    <w:rsid w:val="0099166C"/>
    <w:rsid w:val="0099267B"/>
    <w:rsid w:val="009928FD"/>
    <w:rsid w:val="00992C21"/>
    <w:rsid w:val="00993896"/>
    <w:rsid w:val="00993AAE"/>
    <w:rsid w:val="00993BD0"/>
    <w:rsid w:val="00994278"/>
    <w:rsid w:val="00995118"/>
    <w:rsid w:val="0099529E"/>
    <w:rsid w:val="00995953"/>
    <w:rsid w:val="0099598B"/>
    <w:rsid w:val="00995DC9"/>
    <w:rsid w:val="00995F20"/>
    <w:rsid w:val="00996D00"/>
    <w:rsid w:val="00996D2F"/>
    <w:rsid w:val="00996F8A"/>
    <w:rsid w:val="009973B0"/>
    <w:rsid w:val="009977AB"/>
    <w:rsid w:val="00997F37"/>
    <w:rsid w:val="009A0005"/>
    <w:rsid w:val="009A042D"/>
    <w:rsid w:val="009A3352"/>
    <w:rsid w:val="009A3D16"/>
    <w:rsid w:val="009A3DAE"/>
    <w:rsid w:val="009A3EDB"/>
    <w:rsid w:val="009A4CD0"/>
    <w:rsid w:val="009A55B6"/>
    <w:rsid w:val="009A59B9"/>
    <w:rsid w:val="009A5A74"/>
    <w:rsid w:val="009A5DBB"/>
    <w:rsid w:val="009A6AE4"/>
    <w:rsid w:val="009A6B52"/>
    <w:rsid w:val="009A7065"/>
    <w:rsid w:val="009A74D9"/>
    <w:rsid w:val="009A7FFC"/>
    <w:rsid w:val="009B007F"/>
    <w:rsid w:val="009B177A"/>
    <w:rsid w:val="009B1C1C"/>
    <w:rsid w:val="009B1FBD"/>
    <w:rsid w:val="009B22DD"/>
    <w:rsid w:val="009B26B0"/>
    <w:rsid w:val="009B3671"/>
    <w:rsid w:val="009B40EC"/>
    <w:rsid w:val="009B4303"/>
    <w:rsid w:val="009B455D"/>
    <w:rsid w:val="009B481A"/>
    <w:rsid w:val="009B5B8F"/>
    <w:rsid w:val="009B61D1"/>
    <w:rsid w:val="009B72CC"/>
    <w:rsid w:val="009C0217"/>
    <w:rsid w:val="009C09C7"/>
    <w:rsid w:val="009C1481"/>
    <w:rsid w:val="009C2BFE"/>
    <w:rsid w:val="009C2C2E"/>
    <w:rsid w:val="009C2DB8"/>
    <w:rsid w:val="009C3979"/>
    <w:rsid w:val="009C405D"/>
    <w:rsid w:val="009C4365"/>
    <w:rsid w:val="009C458E"/>
    <w:rsid w:val="009C473E"/>
    <w:rsid w:val="009C4BB2"/>
    <w:rsid w:val="009C501B"/>
    <w:rsid w:val="009C5926"/>
    <w:rsid w:val="009C5F26"/>
    <w:rsid w:val="009C6AF2"/>
    <w:rsid w:val="009C7385"/>
    <w:rsid w:val="009C73AD"/>
    <w:rsid w:val="009C75CB"/>
    <w:rsid w:val="009C77BA"/>
    <w:rsid w:val="009D01D4"/>
    <w:rsid w:val="009D0394"/>
    <w:rsid w:val="009D04FF"/>
    <w:rsid w:val="009D17B1"/>
    <w:rsid w:val="009D197E"/>
    <w:rsid w:val="009D225F"/>
    <w:rsid w:val="009D2C06"/>
    <w:rsid w:val="009D3012"/>
    <w:rsid w:val="009D3662"/>
    <w:rsid w:val="009D4CF6"/>
    <w:rsid w:val="009D4FF2"/>
    <w:rsid w:val="009D589F"/>
    <w:rsid w:val="009D5919"/>
    <w:rsid w:val="009D5CD8"/>
    <w:rsid w:val="009D6B10"/>
    <w:rsid w:val="009D6DF8"/>
    <w:rsid w:val="009D72F5"/>
    <w:rsid w:val="009E04D4"/>
    <w:rsid w:val="009E0822"/>
    <w:rsid w:val="009E0F7F"/>
    <w:rsid w:val="009E139A"/>
    <w:rsid w:val="009E1673"/>
    <w:rsid w:val="009E1A4D"/>
    <w:rsid w:val="009E226F"/>
    <w:rsid w:val="009E2B22"/>
    <w:rsid w:val="009E2E56"/>
    <w:rsid w:val="009E3987"/>
    <w:rsid w:val="009E491F"/>
    <w:rsid w:val="009E53A5"/>
    <w:rsid w:val="009E5B53"/>
    <w:rsid w:val="009E6DF8"/>
    <w:rsid w:val="009E7108"/>
    <w:rsid w:val="009E7D14"/>
    <w:rsid w:val="009E7DB4"/>
    <w:rsid w:val="009F1061"/>
    <w:rsid w:val="009F1DB9"/>
    <w:rsid w:val="009F264E"/>
    <w:rsid w:val="009F280A"/>
    <w:rsid w:val="009F3628"/>
    <w:rsid w:val="009F4156"/>
    <w:rsid w:val="009F42EF"/>
    <w:rsid w:val="009F560D"/>
    <w:rsid w:val="009F577E"/>
    <w:rsid w:val="009F6987"/>
    <w:rsid w:val="009F6C0A"/>
    <w:rsid w:val="009F6D67"/>
    <w:rsid w:val="009F75EE"/>
    <w:rsid w:val="00A0186D"/>
    <w:rsid w:val="00A01CF4"/>
    <w:rsid w:val="00A01D94"/>
    <w:rsid w:val="00A02CFE"/>
    <w:rsid w:val="00A03B98"/>
    <w:rsid w:val="00A04405"/>
    <w:rsid w:val="00A04FD9"/>
    <w:rsid w:val="00A05523"/>
    <w:rsid w:val="00A05F4F"/>
    <w:rsid w:val="00A066DA"/>
    <w:rsid w:val="00A07D4D"/>
    <w:rsid w:val="00A07DFF"/>
    <w:rsid w:val="00A1086F"/>
    <w:rsid w:val="00A109AD"/>
    <w:rsid w:val="00A10FB3"/>
    <w:rsid w:val="00A110CD"/>
    <w:rsid w:val="00A1154B"/>
    <w:rsid w:val="00A11725"/>
    <w:rsid w:val="00A119F7"/>
    <w:rsid w:val="00A11DDC"/>
    <w:rsid w:val="00A11E66"/>
    <w:rsid w:val="00A12263"/>
    <w:rsid w:val="00A12728"/>
    <w:rsid w:val="00A12A3A"/>
    <w:rsid w:val="00A12F85"/>
    <w:rsid w:val="00A1312A"/>
    <w:rsid w:val="00A133D7"/>
    <w:rsid w:val="00A1376E"/>
    <w:rsid w:val="00A13D10"/>
    <w:rsid w:val="00A13D44"/>
    <w:rsid w:val="00A1445E"/>
    <w:rsid w:val="00A14CF2"/>
    <w:rsid w:val="00A14F60"/>
    <w:rsid w:val="00A153E9"/>
    <w:rsid w:val="00A155CA"/>
    <w:rsid w:val="00A157AB"/>
    <w:rsid w:val="00A15953"/>
    <w:rsid w:val="00A16161"/>
    <w:rsid w:val="00A165FC"/>
    <w:rsid w:val="00A169F4"/>
    <w:rsid w:val="00A16F8E"/>
    <w:rsid w:val="00A1712A"/>
    <w:rsid w:val="00A176B5"/>
    <w:rsid w:val="00A17B15"/>
    <w:rsid w:val="00A202B5"/>
    <w:rsid w:val="00A2095C"/>
    <w:rsid w:val="00A21338"/>
    <w:rsid w:val="00A22B5F"/>
    <w:rsid w:val="00A235F1"/>
    <w:rsid w:val="00A252B0"/>
    <w:rsid w:val="00A2553A"/>
    <w:rsid w:val="00A26186"/>
    <w:rsid w:val="00A26A25"/>
    <w:rsid w:val="00A26FAA"/>
    <w:rsid w:val="00A2731B"/>
    <w:rsid w:val="00A2769C"/>
    <w:rsid w:val="00A27808"/>
    <w:rsid w:val="00A27C85"/>
    <w:rsid w:val="00A306DC"/>
    <w:rsid w:val="00A30FB6"/>
    <w:rsid w:val="00A31752"/>
    <w:rsid w:val="00A31B82"/>
    <w:rsid w:val="00A31C4D"/>
    <w:rsid w:val="00A32977"/>
    <w:rsid w:val="00A32F5F"/>
    <w:rsid w:val="00A33670"/>
    <w:rsid w:val="00A3466F"/>
    <w:rsid w:val="00A34BC4"/>
    <w:rsid w:val="00A34FC2"/>
    <w:rsid w:val="00A366BC"/>
    <w:rsid w:val="00A36C35"/>
    <w:rsid w:val="00A37470"/>
    <w:rsid w:val="00A374F3"/>
    <w:rsid w:val="00A37DFD"/>
    <w:rsid w:val="00A40140"/>
    <w:rsid w:val="00A41210"/>
    <w:rsid w:val="00A41977"/>
    <w:rsid w:val="00A42D90"/>
    <w:rsid w:val="00A43480"/>
    <w:rsid w:val="00A437BD"/>
    <w:rsid w:val="00A43E73"/>
    <w:rsid w:val="00A45280"/>
    <w:rsid w:val="00A46C48"/>
    <w:rsid w:val="00A46E05"/>
    <w:rsid w:val="00A475DA"/>
    <w:rsid w:val="00A476BB"/>
    <w:rsid w:val="00A47DF1"/>
    <w:rsid w:val="00A50D10"/>
    <w:rsid w:val="00A51315"/>
    <w:rsid w:val="00A51379"/>
    <w:rsid w:val="00A51920"/>
    <w:rsid w:val="00A51D48"/>
    <w:rsid w:val="00A52273"/>
    <w:rsid w:val="00A522C0"/>
    <w:rsid w:val="00A54172"/>
    <w:rsid w:val="00A5558D"/>
    <w:rsid w:val="00A56B5F"/>
    <w:rsid w:val="00A56FE0"/>
    <w:rsid w:val="00A5734B"/>
    <w:rsid w:val="00A574BF"/>
    <w:rsid w:val="00A57D67"/>
    <w:rsid w:val="00A603F7"/>
    <w:rsid w:val="00A60F61"/>
    <w:rsid w:val="00A6175D"/>
    <w:rsid w:val="00A617C8"/>
    <w:rsid w:val="00A61C4B"/>
    <w:rsid w:val="00A61C5A"/>
    <w:rsid w:val="00A62768"/>
    <w:rsid w:val="00A62FFB"/>
    <w:rsid w:val="00A631B1"/>
    <w:rsid w:val="00A63F12"/>
    <w:rsid w:val="00A64E31"/>
    <w:rsid w:val="00A651EB"/>
    <w:rsid w:val="00A658EE"/>
    <w:rsid w:val="00A65E5C"/>
    <w:rsid w:val="00A65FCC"/>
    <w:rsid w:val="00A663CE"/>
    <w:rsid w:val="00A66962"/>
    <w:rsid w:val="00A66AB2"/>
    <w:rsid w:val="00A675B1"/>
    <w:rsid w:val="00A6765A"/>
    <w:rsid w:val="00A67FAC"/>
    <w:rsid w:val="00A706F8"/>
    <w:rsid w:val="00A717DF"/>
    <w:rsid w:val="00A726E3"/>
    <w:rsid w:val="00A737EF"/>
    <w:rsid w:val="00A73F71"/>
    <w:rsid w:val="00A74EB8"/>
    <w:rsid w:val="00A75AAE"/>
    <w:rsid w:val="00A75DD0"/>
    <w:rsid w:val="00A75E3C"/>
    <w:rsid w:val="00A76603"/>
    <w:rsid w:val="00A767DB"/>
    <w:rsid w:val="00A7758B"/>
    <w:rsid w:val="00A77A3A"/>
    <w:rsid w:val="00A80158"/>
    <w:rsid w:val="00A80370"/>
    <w:rsid w:val="00A80AB5"/>
    <w:rsid w:val="00A81B1A"/>
    <w:rsid w:val="00A82034"/>
    <w:rsid w:val="00A82B18"/>
    <w:rsid w:val="00A83543"/>
    <w:rsid w:val="00A83DE6"/>
    <w:rsid w:val="00A844CA"/>
    <w:rsid w:val="00A85150"/>
    <w:rsid w:val="00A85483"/>
    <w:rsid w:val="00A86BDD"/>
    <w:rsid w:val="00A8712D"/>
    <w:rsid w:val="00A901F2"/>
    <w:rsid w:val="00A91261"/>
    <w:rsid w:val="00A9199C"/>
    <w:rsid w:val="00A91ADB"/>
    <w:rsid w:val="00A92A12"/>
    <w:rsid w:val="00A92FBF"/>
    <w:rsid w:val="00A93AAB"/>
    <w:rsid w:val="00A95DD9"/>
    <w:rsid w:val="00A96BE6"/>
    <w:rsid w:val="00A96C86"/>
    <w:rsid w:val="00A971F6"/>
    <w:rsid w:val="00AA012F"/>
    <w:rsid w:val="00AA0C14"/>
    <w:rsid w:val="00AA1250"/>
    <w:rsid w:val="00AA1850"/>
    <w:rsid w:val="00AA2614"/>
    <w:rsid w:val="00AA2D17"/>
    <w:rsid w:val="00AA309C"/>
    <w:rsid w:val="00AA320A"/>
    <w:rsid w:val="00AA36D1"/>
    <w:rsid w:val="00AA471A"/>
    <w:rsid w:val="00AA4A7B"/>
    <w:rsid w:val="00AA50BE"/>
    <w:rsid w:val="00AA5506"/>
    <w:rsid w:val="00AA644A"/>
    <w:rsid w:val="00AA7318"/>
    <w:rsid w:val="00AB0D8E"/>
    <w:rsid w:val="00AB0EF6"/>
    <w:rsid w:val="00AB1937"/>
    <w:rsid w:val="00AB2B68"/>
    <w:rsid w:val="00AB37FE"/>
    <w:rsid w:val="00AB3BBE"/>
    <w:rsid w:val="00AB4BD3"/>
    <w:rsid w:val="00AB5020"/>
    <w:rsid w:val="00AB566B"/>
    <w:rsid w:val="00AB613B"/>
    <w:rsid w:val="00AB743F"/>
    <w:rsid w:val="00AC0E29"/>
    <w:rsid w:val="00AC21F1"/>
    <w:rsid w:val="00AC253E"/>
    <w:rsid w:val="00AC260B"/>
    <w:rsid w:val="00AC3B68"/>
    <w:rsid w:val="00AC433D"/>
    <w:rsid w:val="00AC4701"/>
    <w:rsid w:val="00AC4A8A"/>
    <w:rsid w:val="00AC4DEA"/>
    <w:rsid w:val="00AC5832"/>
    <w:rsid w:val="00AC5F56"/>
    <w:rsid w:val="00AC6133"/>
    <w:rsid w:val="00AC631A"/>
    <w:rsid w:val="00AC655E"/>
    <w:rsid w:val="00AC6C87"/>
    <w:rsid w:val="00AC7635"/>
    <w:rsid w:val="00AD02DA"/>
    <w:rsid w:val="00AD045C"/>
    <w:rsid w:val="00AD1133"/>
    <w:rsid w:val="00AD13D5"/>
    <w:rsid w:val="00AD1C79"/>
    <w:rsid w:val="00AD1D02"/>
    <w:rsid w:val="00AD1F09"/>
    <w:rsid w:val="00AD3821"/>
    <w:rsid w:val="00AD3E5A"/>
    <w:rsid w:val="00AD41A1"/>
    <w:rsid w:val="00AD4AE6"/>
    <w:rsid w:val="00AD5CB0"/>
    <w:rsid w:val="00AD5D4F"/>
    <w:rsid w:val="00AD76D6"/>
    <w:rsid w:val="00AD7B21"/>
    <w:rsid w:val="00AE21DA"/>
    <w:rsid w:val="00AE3ADE"/>
    <w:rsid w:val="00AE41C9"/>
    <w:rsid w:val="00AE619B"/>
    <w:rsid w:val="00AE62D6"/>
    <w:rsid w:val="00AE6371"/>
    <w:rsid w:val="00AE6648"/>
    <w:rsid w:val="00AE787A"/>
    <w:rsid w:val="00AF02EA"/>
    <w:rsid w:val="00AF0C95"/>
    <w:rsid w:val="00AF1494"/>
    <w:rsid w:val="00AF1649"/>
    <w:rsid w:val="00AF4148"/>
    <w:rsid w:val="00AF43F0"/>
    <w:rsid w:val="00AF585D"/>
    <w:rsid w:val="00AF70D1"/>
    <w:rsid w:val="00B0046E"/>
    <w:rsid w:val="00B00EB3"/>
    <w:rsid w:val="00B016F5"/>
    <w:rsid w:val="00B020D2"/>
    <w:rsid w:val="00B029E7"/>
    <w:rsid w:val="00B02CBC"/>
    <w:rsid w:val="00B02E33"/>
    <w:rsid w:val="00B05884"/>
    <w:rsid w:val="00B058F7"/>
    <w:rsid w:val="00B0617D"/>
    <w:rsid w:val="00B06253"/>
    <w:rsid w:val="00B0625B"/>
    <w:rsid w:val="00B062FB"/>
    <w:rsid w:val="00B0630F"/>
    <w:rsid w:val="00B06B2D"/>
    <w:rsid w:val="00B07128"/>
    <w:rsid w:val="00B07DC4"/>
    <w:rsid w:val="00B109A6"/>
    <w:rsid w:val="00B119B9"/>
    <w:rsid w:val="00B1230C"/>
    <w:rsid w:val="00B12353"/>
    <w:rsid w:val="00B1236F"/>
    <w:rsid w:val="00B124F1"/>
    <w:rsid w:val="00B12A6B"/>
    <w:rsid w:val="00B136D8"/>
    <w:rsid w:val="00B13753"/>
    <w:rsid w:val="00B1386E"/>
    <w:rsid w:val="00B13A79"/>
    <w:rsid w:val="00B13C1C"/>
    <w:rsid w:val="00B14351"/>
    <w:rsid w:val="00B14A84"/>
    <w:rsid w:val="00B155FB"/>
    <w:rsid w:val="00B160C6"/>
    <w:rsid w:val="00B16A3B"/>
    <w:rsid w:val="00B16BE1"/>
    <w:rsid w:val="00B16C45"/>
    <w:rsid w:val="00B172B1"/>
    <w:rsid w:val="00B202F7"/>
    <w:rsid w:val="00B20DC8"/>
    <w:rsid w:val="00B21355"/>
    <w:rsid w:val="00B218D2"/>
    <w:rsid w:val="00B21D7F"/>
    <w:rsid w:val="00B22817"/>
    <w:rsid w:val="00B22BF2"/>
    <w:rsid w:val="00B22D4D"/>
    <w:rsid w:val="00B22DE8"/>
    <w:rsid w:val="00B22E0F"/>
    <w:rsid w:val="00B2312C"/>
    <w:rsid w:val="00B231DC"/>
    <w:rsid w:val="00B23C2D"/>
    <w:rsid w:val="00B24456"/>
    <w:rsid w:val="00B2587F"/>
    <w:rsid w:val="00B25AA0"/>
    <w:rsid w:val="00B25E11"/>
    <w:rsid w:val="00B26994"/>
    <w:rsid w:val="00B26C28"/>
    <w:rsid w:val="00B27CAB"/>
    <w:rsid w:val="00B30043"/>
    <w:rsid w:val="00B301A4"/>
    <w:rsid w:val="00B3024A"/>
    <w:rsid w:val="00B30379"/>
    <w:rsid w:val="00B30879"/>
    <w:rsid w:val="00B30ECA"/>
    <w:rsid w:val="00B315A9"/>
    <w:rsid w:val="00B32778"/>
    <w:rsid w:val="00B32C45"/>
    <w:rsid w:val="00B333E3"/>
    <w:rsid w:val="00B34AB0"/>
    <w:rsid w:val="00B350F8"/>
    <w:rsid w:val="00B371EA"/>
    <w:rsid w:val="00B377B6"/>
    <w:rsid w:val="00B37B44"/>
    <w:rsid w:val="00B4019E"/>
    <w:rsid w:val="00B40222"/>
    <w:rsid w:val="00B41360"/>
    <w:rsid w:val="00B41697"/>
    <w:rsid w:val="00B417ED"/>
    <w:rsid w:val="00B41876"/>
    <w:rsid w:val="00B41938"/>
    <w:rsid w:val="00B4248E"/>
    <w:rsid w:val="00B42560"/>
    <w:rsid w:val="00B42A0E"/>
    <w:rsid w:val="00B42A27"/>
    <w:rsid w:val="00B43C7A"/>
    <w:rsid w:val="00B449E6"/>
    <w:rsid w:val="00B44C13"/>
    <w:rsid w:val="00B44D51"/>
    <w:rsid w:val="00B45B3C"/>
    <w:rsid w:val="00B45EEB"/>
    <w:rsid w:val="00B46070"/>
    <w:rsid w:val="00B46AB5"/>
    <w:rsid w:val="00B50664"/>
    <w:rsid w:val="00B50D46"/>
    <w:rsid w:val="00B50D8C"/>
    <w:rsid w:val="00B50F5E"/>
    <w:rsid w:val="00B529E1"/>
    <w:rsid w:val="00B52C3A"/>
    <w:rsid w:val="00B52FE1"/>
    <w:rsid w:val="00B536D6"/>
    <w:rsid w:val="00B53791"/>
    <w:rsid w:val="00B5380D"/>
    <w:rsid w:val="00B53D99"/>
    <w:rsid w:val="00B54309"/>
    <w:rsid w:val="00B5560A"/>
    <w:rsid w:val="00B55FA5"/>
    <w:rsid w:val="00B56724"/>
    <w:rsid w:val="00B57016"/>
    <w:rsid w:val="00B5714F"/>
    <w:rsid w:val="00B576FE"/>
    <w:rsid w:val="00B57C11"/>
    <w:rsid w:val="00B57F7A"/>
    <w:rsid w:val="00B604D4"/>
    <w:rsid w:val="00B61266"/>
    <w:rsid w:val="00B613B4"/>
    <w:rsid w:val="00B61536"/>
    <w:rsid w:val="00B62770"/>
    <w:rsid w:val="00B63B72"/>
    <w:rsid w:val="00B63E7D"/>
    <w:rsid w:val="00B63FA7"/>
    <w:rsid w:val="00B64EDD"/>
    <w:rsid w:val="00B65422"/>
    <w:rsid w:val="00B6611C"/>
    <w:rsid w:val="00B66130"/>
    <w:rsid w:val="00B675E4"/>
    <w:rsid w:val="00B675F6"/>
    <w:rsid w:val="00B6766F"/>
    <w:rsid w:val="00B70F7B"/>
    <w:rsid w:val="00B71B36"/>
    <w:rsid w:val="00B71FA6"/>
    <w:rsid w:val="00B73444"/>
    <w:rsid w:val="00B734C5"/>
    <w:rsid w:val="00B74B58"/>
    <w:rsid w:val="00B75F48"/>
    <w:rsid w:val="00B768B6"/>
    <w:rsid w:val="00B77037"/>
    <w:rsid w:val="00B77780"/>
    <w:rsid w:val="00B77E6D"/>
    <w:rsid w:val="00B80530"/>
    <w:rsid w:val="00B8061B"/>
    <w:rsid w:val="00B80A45"/>
    <w:rsid w:val="00B81569"/>
    <w:rsid w:val="00B81A21"/>
    <w:rsid w:val="00B81B9A"/>
    <w:rsid w:val="00B81DBF"/>
    <w:rsid w:val="00B83CD2"/>
    <w:rsid w:val="00B84163"/>
    <w:rsid w:val="00B84400"/>
    <w:rsid w:val="00B84BDD"/>
    <w:rsid w:val="00B85230"/>
    <w:rsid w:val="00B85606"/>
    <w:rsid w:val="00B8562E"/>
    <w:rsid w:val="00B86A8A"/>
    <w:rsid w:val="00B86B9A"/>
    <w:rsid w:val="00B86DB5"/>
    <w:rsid w:val="00B879B4"/>
    <w:rsid w:val="00B9130A"/>
    <w:rsid w:val="00B91945"/>
    <w:rsid w:val="00B91B72"/>
    <w:rsid w:val="00B924F8"/>
    <w:rsid w:val="00B93087"/>
    <w:rsid w:val="00B93A72"/>
    <w:rsid w:val="00B93C41"/>
    <w:rsid w:val="00B94AE7"/>
    <w:rsid w:val="00B95245"/>
    <w:rsid w:val="00B953CC"/>
    <w:rsid w:val="00B959DD"/>
    <w:rsid w:val="00B95B91"/>
    <w:rsid w:val="00B96290"/>
    <w:rsid w:val="00B9633F"/>
    <w:rsid w:val="00B96A16"/>
    <w:rsid w:val="00B96BDA"/>
    <w:rsid w:val="00B97857"/>
    <w:rsid w:val="00B97D26"/>
    <w:rsid w:val="00B97E12"/>
    <w:rsid w:val="00B97F70"/>
    <w:rsid w:val="00BA10BF"/>
    <w:rsid w:val="00BA1147"/>
    <w:rsid w:val="00BA179E"/>
    <w:rsid w:val="00BA1B22"/>
    <w:rsid w:val="00BA1D27"/>
    <w:rsid w:val="00BA1EB8"/>
    <w:rsid w:val="00BA6128"/>
    <w:rsid w:val="00BA70AF"/>
    <w:rsid w:val="00BA7517"/>
    <w:rsid w:val="00BA7EDD"/>
    <w:rsid w:val="00BB0CED"/>
    <w:rsid w:val="00BB27A5"/>
    <w:rsid w:val="00BB34F8"/>
    <w:rsid w:val="00BB3E67"/>
    <w:rsid w:val="00BB4BE9"/>
    <w:rsid w:val="00BB56A9"/>
    <w:rsid w:val="00BB5847"/>
    <w:rsid w:val="00BB5D9F"/>
    <w:rsid w:val="00BB7F76"/>
    <w:rsid w:val="00BC0086"/>
    <w:rsid w:val="00BC0711"/>
    <w:rsid w:val="00BC175F"/>
    <w:rsid w:val="00BC26AB"/>
    <w:rsid w:val="00BC284B"/>
    <w:rsid w:val="00BC2B10"/>
    <w:rsid w:val="00BC3A79"/>
    <w:rsid w:val="00BC486C"/>
    <w:rsid w:val="00BC4DAD"/>
    <w:rsid w:val="00BC4E0B"/>
    <w:rsid w:val="00BC4FE2"/>
    <w:rsid w:val="00BC500A"/>
    <w:rsid w:val="00BC51CB"/>
    <w:rsid w:val="00BC5CB5"/>
    <w:rsid w:val="00BC6357"/>
    <w:rsid w:val="00BC6B87"/>
    <w:rsid w:val="00BD137E"/>
    <w:rsid w:val="00BD191E"/>
    <w:rsid w:val="00BD2186"/>
    <w:rsid w:val="00BD2B37"/>
    <w:rsid w:val="00BD2C5E"/>
    <w:rsid w:val="00BD32A1"/>
    <w:rsid w:val="00BD4677"/>
    <w:rsid w:val="00BD4D29"/>
    <w:rsid w:val="00BD53E7"/>
    <w:rsid w:val="00BD5946"/>
    <w:rsid w:val="00BD5B46"/>
    <w:rsid w:val="00BD6B0A"/>
    <w:rsid w:val="00BD6F5F"/>
    <w:rsid w:val="00BD6FF3"/>
    <w:rsid w:val="00BD76FF"/>
    <w:rsid w:val="00BD7A57"/>
    <w:rsid w:val="00BD7F90"/>
    <w:rsid w:val="00BE008A"/>
    <w:rsid w:val="00BE0E8B"/>
    <w:rsid w:val="00BE0EBB"/>
    <w:rsid w:val="00BE1327"/>
    <w:rsid w:val="00BE14E3"/>
    <w:rsid w:val="00BE287D"/>
    <w:rsid w:val="00BE3DFB"/>
    <w:rsid w:val="00BE47FD"/>
    <w:rsid w:val="00BE5885"/>
    <w:rsid w:val="00BE596D"/>
    <w:rsid w:val="00BE5B6C"/>
    <w:rsid w:val="00BE680E"/>
    <w:rsid w:val="00BE6AAD"/>
    <w:rsid w:val="00BF0992"/>
    <w:rsid w:val="00BF251C"/>
    <w:rsid w:val="00BF311B"/>
    <w:rsid w:val="00BF32AD"/>
    <w:rsid w:val="00BF3D6E"/>
    <w:rsid w:val="00BF4C57"/>
    <w:rsid w:val="00BF545E"/>
    <w:rsid w:val="00BF715F"/>
    <w:rsid w:val="00BF7594"/>
    <w:rsid w:val="00C00A30"/>
    <w:rsid w:val="00C00D2B"/>
    <w:rsid w:val="00C01534"/>
    <w:rsid w:val="00C01708"/>
    <w:rsid w:val="00C0176B"/>
    <w:rsid w:val="00C01C24"/>
    <w:rsid w:val="00C0236A"/>
    <w:rsid w:val="00C0257D"/>
    <w:rsid w:val="00C02A7E"/>
    <w:rsid w:val="00C02BAD"/>
    <w:rsid w:val="00C03298"/>
    <w:rsid w:val="00C03C93"/>
    <w:rsid w:val="00C041C8"/>
    <w:rsid w:val="00C0431C"/>
    <w:rsid w:val="00C05595"/>
    <w:rsid w:val="00C1001D"/>
    <w:rsid w:val="00C106C4"/>
    <w:rsid w:val="00C11944"/>
    <w:rsid w:val="00C11C84"/>
    <w:rsid w:val="00C11D04"/>
    <w:rsid w:val="00C12D33"/>
    <w:rsid w:val="00C12E1F"/>
    <w:rsid w:val="00C12E4F"/>
    <w:rsid w:val="00C12FA6"/>
    <w:rsid w:val="00C131F5"/>
    <w:rsid w:val="00C1340F"/>
    <w:rsid w:val="00C13610"/>
    <w:rsid w:val="00C13F15"/>
    <w:rsid w:val="00C13F7D"/>
    <w:rsid w:val="00C1406D"/>
    <w:rsid w:val="00C14E9A"/>
    <w:rsid w:val="00C14F33"/>
    <w:rsid w:val="00C15500"/>
    <w:rsid w:val="00C158DE"/>
    <w:rsid w:val="00C166FC"/>
    <w:rsid w:val="00C167C4"/>
    <w:rsid w:val="00C16D62"/>
    <w:rsid w:val="00C2003D"/>
    <w:rsid w:val="00C20A81"/>
    <w:rsid w:val="00C20FCB"/>
    <w:rsid w:val="00C2232B"/>
    <w:rsid w:val="00C22377"/>
    <w:rsid w:val="00C223E4"/>
    <w:rsid w:val="00C22502"/>
    <w:rsid w:val="00C22A08"/>
    <w:rsid w:val="00C22C27"/>
    <w:rsid w:val="00C22D3C"/>
    <w:rsid w:val="00C22EB8"/>
    <w:rsid w:val="00C23782"/>
    <w:rsid w:val="00C23988"/>
    <w:rsid w:val="00C24226"/>
    <w:rsid w:val="00C242AE"/>
    <w:rsid w:val="00C24406"/>
    <w:rsid w:val="00C2455E"/>
    <w:rsid w:val="00C24ED8"/>
    <w:rsid w:val="00C2545F"/>
    <w:rsid w:val="00C27336"/>
    <w:rsid w:val="00C276BB"/>
    <w:rsid w:val="00C27BA5"/>
    <w:rsid w:val="00C27C47"/>
    <w:rsid w:val="00C302D9"/>
    <w:rsid w:val="00C30E87"/>
    <w:rsid w:val="00C322EB"/>
    <w:rsid w:val="00C335A4"/>
    <w:rsid w:val="00C348C7"/>
    <w:rsid w:val="00C3543F"/>
    <w:rsid w:val="00C3559B"/>
    <w:rsid w:val="00C3677F"/>
    <w:rsid w:val="00C36871"/>
    <w:rsid w:val="00C36936"/>
    <w:rsid w:val="00C36C91"/>
    <w:rsid w:val="00C37148"/>
    <w:rsid w:val="00C37264"/>
    <w:rsid w:val="00C37947"/>
    <w:rsid w:val="00C37BDE"/>
    <w:rsid w:val="00C40051"/>
    <w:rsid w:val="00C400B6"/>
    <w:rsid w:val="00C40890"/>
    <w:rsid w:val="00C40D50"/>
    <w:rsid w:val="00C413A4"/>
    <w:rsid w:val="00C41DCD"/>
    <w:rsid w:val="00C438E5"/>
    <w:rsid w:val="00C4411C"/>
    <w:rsid w:val="00C44BEF"/>
    <w:rsid w:val="00C4530C"/>
    <w:rsid w:val="00C456A9"/>
    <w:rsid w:val="00C46A7A"/>
    <w:rsid w:val="00C46CF1"/>
    <w:rsid w:val="00C46EF4"/>
    <w:rsid w:val="00C47277"/>
    <w:rsid w:val="00C47618"/>
    <w:rsid w:val="00C47643"/>
    <w:rsid w:val="00C500E2"/>
    <w:rsid w:val="00C508A5"/>
    <w:rsid w:val="00C52095"/>
    <w:rsid w:val="00C52684"/>
    <w:rsid w:val="00C52D0B"/>
    <w:rsid w:val="00C53970"/>
    <w:rsid w:val="00C53D2E"/>
    <w:rsid w:val="00C53D60"/>
    <w:rsid w:val="00C540EC"/>
    <w:rsid w:val="00C54715"/>
    <w:rsid w:val="00C55CA0"/>
    <w:rsid w:val="00C55ED3"/>
    <w:rsid w:val="00C56224"/>
    <w:rsid w:val="00C577FD"/>
    <w:rsid w:val="00C57E8A"/>
    <w:rsid w:val="00C60BA4"/>
    <w:rsid w:val="00C620BB"/>
    <w:rsid w:val="00C62D9A"/>
    <w:rsid w:val="00C62EFB"/>
    <w:rsid w:val="00C62F5B"/>
    <w:rsid w:val="00C6317B"/>
    <w:rsid w:val="00C65810"/>
    <w:rsid w:val="00C65A62"/>
    <w:rsid w:val="00C66FE6"/>
    <w:rsid w:val="00C67620"/>
    <w:rsid w:val="00C67938"/>
    <w:rsid w:val="00C70178"/>
    <w:rsid w:val="00C705BF"/>
    <w:rsid w:val="00C70D3D"/>
    <w:rsid w:val="00C7148B"/>
    <w:rsid w:val="00C715EC"/>
    <w:rsid w:val="00C71F6B"/>
    <w:rsid w:val="00C71F74"/>
    <w:rsid w:val="00C7227A"/>
    <w:rsid w:val="00C7243E"/>
    <w:rsid w:val="00C73495"/>
    <w:rsid w:val="00C740C9"/>
    <w:rsid w:val="00C74151"/>
    <w:rsid w:val="00C7550D"/>
    <w:rsid w:val="00C75E72"/>
    <w:rsid w:val="00C76025"/>
    <w:rsid w:val="00C7602B"/>
    <w:rsid w:val="00C766CD"/>
    <w:rsid w:val="00C807C0"/>
    <w:rsid w:val="00C81D34"/>
    <w:rsid w:val="00C82ADE"/>
    <w:rsid w:val="00C83052"/>
    <w:rsid w:val="00C8362A"/>
    <w:rsid w:val="00C843BD"/>
    <w:rsid w:val="00C8444E"/>
    <w:rsid w:val="00C85F44"/>
    <w:rsid w:val="00C86241"/>
    <w:rsid w:val="00C869A9"/>
    <w:rsid w:val="00C86A93"/>
    <w:rsid w:val="00C8728A"/>
    <w:rsid w:val="00C87570"/>
    <w:rsid w:val="00C87601"/>
    <w:rsid w:val="00C876C4"/>
    <w:rsid w:val="00C87F22"/>
    <w:rsid w:val="00C90A32"/>
    <w:rsid w:val="00C90A5A"/>
    <w:rsid w:val="00C91523"/>
    <w:rsid w:val="00C91D17"/>
    <w:rsid w:val="00C93C17"/>
    <w:rsid w:val="00C93D75"/>
    <w:rsid w:val="00C94FDC"/>
    <w:rsid w:val="00C96469"/>
    <w:rsid w:val="00C96601"/>
    <w:rsid w:val="00C96B7D"/>
    <w:rsid w:val="00C974A5"/>
    <w:rsid w:val="00C978F5"/>
    <w:rsid w:val="00CA07A3"/>
    <w:rsid w:val="00CA0C29"/>
    <w:rsid w:val="00CA0C2C"/>
    <w:rsid w:val="00CA1011"/>
    <w:rsid w:val="00CA170F"/>
    <w:rsid w:val="00CA1AB2"/>
    <w:rsid w:val="00CA2033"/>
    <w:rsid w:val="00CA254E"/>
    <w:rsid w:val="00CA3A6C"/>
    <w:rsid w:val="00CA5958"/>
    <w:rsid w:val="00CA5A96"/>
    <w:rsid w:val="00CA5D47"/>
    <w:rsid w:val="00CA5E54"/>
    <w:rsid w:val="00CA6109"/>
    <w:rsid w:val="00CA611B"/>
    <w:rsid w:val="00CA75D9"/>
    <w:rsid w:val="00CB0205"/>
    <w:rsid w:val="00CB1000"/>
    <w:rsid w:val="00CB11D0"/>
    <w:rsid w:val="00CB12D6"/>
    <w:rsid w:val="00CB1575"/>
    <w:rsid w:val="00CB205F"/>
    <w:rsid w:val="00CB20A8"/>
    <w:rsid w:val="00CB31C6"/>
    <w:rsid w:val="00CB3A86"/>
    <w:rsid w:val="00CB42C8"/>
    <w:rsid w:val="00CB5AC4"/>
    <w:rsid w:val="00CB5C1A"/>
    <w:rsid w:val="00CB634C"/>
    <w:rsid w:val="00CB6584"/>
    <w:rsid w:val="00CB6898"/>
    <w:rsid w:val="00CB6D07"/>
    <w:rsid w:val="00CB70CD"/>
    <w:rsid w:val="00CB7582"/>
    <w:rsid w:val="00CB7585"/>
    <w:rsid w:val="00CC0179"/>
    <w:rsid w:val="00CC0310"/>
    <w:rsid w:val="00CC09CB"/>
    <w:rsid w:val="00CC0CEB"/>
    <w:rsid w:val="00CC1087"/>
    <w:rsid w:val="00CC1CA8"/>
    <w:rsid w:val="00CC2266"/>
    <w:rsid w:val="00CC22D2"/>
    <w:rsid w:val="00CC2840"/>
    <w:rsid w:val="00CC2A9A"/>
    <w:rsid w:val="00CC2B96"/>
    <w:rsid w:val="00CC34B3"/>
    <w:rsid w:val="00CC403C"/>
    <w:rsid w:val="00CC409D"/>
    <w:rsid w:val="00CC4F48"/>
    <w:rsid w:val="00CC5132"/>
    <w:rsid w:val="00CC523B"/>
    <w:rsid w:val="00CC58D2"/>
    <w:rsid w:val="00CC5FC5"/>
    <w:rsid w:val="00CC601E"/>
    <w:rsid w:val="00CC6723"/>
    <w:rsid w:val="00CC6E8E"/>
    <w:rsid w:val="00CC7A27"/>
    <w:rsid w:val="00CD09D7"/>
    <w:rsid w:val="00CD15FF"/>
    <w:rsid w:val="00CD1670"/>
    <w:rsid w:val="00CD2BA4"/>
    <w:rsid w:val="00CD3392"/>
    <w:rsid w:val="00CD4114"/>
    <w:rsid w:val="00CD442B"/>
    <w:rsid w:val="00CD4C90"/>
    <w:rsid w:val="00CD4EFC"/>
    <w:rsid w:val="00CD541A"/>
    <w:rsid w:val="00CD6259"/>
    <w:rsid w:val="00CD7652"/>
    <w:rsid w:val="00CD7763"/>
    <w:rsid w:val="00CD77E3"/>
    <w:rsid w:val="00CD7DE6"/>
    <w:rsid w:val="00CE016A"/>
    <w:rsid w:val="00CE0399"/>
    <w:rsid w:val="00CE15B6"/>
    <w:rsid w:val="00CE2742"/>
    <w:rsid w:val="00CE2A46"/>
    <w:rsid w:val="00CE307A"/>
    <w:rsid w:val="00CE4B20"/>
    <w:rsid w:val="00CE4BEF"/>
    <w:rsid w:val="00CE6177"/>
    <w:rsid w:val="00CE672C"/>
    <w:rsid w:val="00CE729E"/>
    <w:rsid w:val="00CE7410"/>
    <w:rsid w:val="00CE79E9"/>
    <w:rsid w:val="00CE7CE3"/>
    <w:rsid w:val="00CF01E4"/>
    <w:rsid w:val="00CF0BA5"/>
    <w:rsid w:val="00CF1B4B"/>
    <w:rsid w:val="00CF1DC1"/>
    <w:rsid w:val="00CF1FDA"/>
    <w:rsid w:val="00CF23C9"/>
    <w:rsid w:val="00CF2E74"/>
    <w:rsid w:val="00CF43C3"/>
    <w:rsid w:val="00CF49FF"/>
    <w:rsid w:val="00CF53EF"/>
    <w:rsid w:val="00CF5828"/>
    <w:rsid w:val="00CF5F80"/>
    <w:rsid w:val="00CF6190"/>
    <w:rsid w:val="00CF6D10"/>
    <w:rsid w:val="00CF7409"/>
    <w:rsid w:val="00CF78C3"/>
    <w:rsid w:val="00CF7ECB"/>
    <w:rsid w:val="00CF7F7B"/>
    <w:rsid w:val="00D00B80"/>
    <w:rsid w:val="00D01491"/>
    <w:rsid w:val="00D01F00"/>
    <w:rsid w:val="00D0327D"/>
    <w:rsid w:val="00D032DC"/>
    <w:rsid w:val="00D04182"/>
    <w:rsid w:val="00D0480E"/>
    <w:rsid w:val="00D05F29"/>
    <w:rsid w:val="00D067F7"/>
    <w:rsid w:val="00D0714B"/>
    <w:rsid w:val="00D0770D"/>
    <w:rsid w:val="00D079AA"/>
    <w:rsid w:val="00D10270"/>
    <w:rsid w:val="00D10777"/>
    <w:rsid w:val="00D1116D"/>
    <w:rsid w:val="00D11A40"/>
    <w:rsid w:val="00D11ADE"/>
    <w:rsid w:val="00D11DF1"/>
    <w:rsid w:val="00D12BFC"/>
    <w:rsid w:val="00D14031"/>
    <w:rsid w:val="00D143DC"/>
    <w:rsid w:val="00D152C5"/>
    <w:rsid w:val="00D15520"/>
    <w:rsid w:val="00D1563C"/>
    <w:rsid w:val="00D1598D"/>
    <w:rsid w:val="00D17CF9"/>
    <w:rsid w:val="00D17ECD"/>
    <w:rsid w:val="00D211FC"/>
    <w:rsid w:val="00D2175C"/>
    <w:rsid w:val="00D219BC"/>
    <w:rsid w:val="00D22056"/>
    <w:rsid w:val="00D2367F"/>
    <w:rsid w:val="00D237B2"/>
    <w:rsid w:val="00D23FED"/>
    <w:rsid w:val="00D247C3"/>
    <w:rsid w:val="00D30662"/>
    <w:rsid w:val="00D31280"/>
    <w:rsid w:val="00D31436"/>
    <w:rsid w:val="00D3185E"/>
    <w:rsid w:val="00D32F4C"/>
    <w:rsid w:val="00D3304B"/>
    <w:rsid w:val="00D342DB"/>
    <w:rsid w:val="00D35C0F"/>
    <w:rsid w:val="00D36C18"/>
    <w:rsid w:val="00D36D66"/>
    <w:rsid w:val="00D36DF3"/>
    <w:rsid w:val="00D372DD"/>
    <w:rsid w:val="00D37694"/>
    <w:rsid w:val="00D40517"/>
    <w:rsid w:val="00D408F5"/>
    <w:rsid w:val="00D40B5C"/>
    <w:rsid w:val="00D414ED"/>
    <w:rsid w:val="00D421BF"/>
    <w:rsid w:val="00D42A18"/>
    <w:rsid w:val="00D42E71"/>
    <w:rsid w:val="00D42F21"/>
    <w:rsid w:val="00D43ED6"/>
    <w:rsid w:val="00D445C0"/>
    <w:rsid w:val="00D44874"/>
    <w:rsid w:val="00D44D8C"/>
    <w:rsid w:val="00D45699"/>
    <w:rsid w:val="00D45BEC"/>
    <w:rsid w:val="00D463AA"/>
    <w:rsid w:val="00D47473"/>
    <w:rsid w:val="00D503F7"/>
    <w:rsid w:val="00D510C5"/>
    <w:rsid w:val="00D5140F"/>
    <w:rsid w:val="00D5250E"/>
    <w:rsid w:val="00D5281C"/>
    <w:rsid w:val="00D53A26"/>
    <w:rsid w:val="00D541D9"/>
    <w:rsid w:val="00D5669E"/>
    <w:rsid w:val="00D5715C"/>
    <w:rsid w:val="00D57DC4"/>
    <w:rsid w:val="00D57FE0"/>
    <w:rsid w:val="00D60B75"/>
    <w:rsid w:val="00D60D7D"/>
    <w:rsid w:val="00D62BD1"/>
    <w:rsid w:val="00D64098"/>
    <w:rsid w:val="00D6426D"/>
    <w:rsid w:val="00D64286"/>
    <w:rsid w:val="00D642D3"/>
    <w:rsid w:val="00D648B8"/>
    <w:rsid w:val="00D65C09"/>
    <w:rsid w:val="00D65E99"/>
    <w:rsid w:val="00D67A2A"/>
    <w:rsid w:val="00D67FC2"/>
    <w:rsid w:val="00D70332"/>
    <w:rsid w:val="00D703E1"/>
    <w:rsid w:val="00D70E1B"/>
    <w:rsid w:val="00D72456"/>
    <w:rsid w:val="00D73074"/>
    <w:rsid w:val="00D73385"/>
    <w:rsid w:val="00D73C0B"/>
    <w:rsid w:val="00D749DC"/>
    <w:rsid w:val="00D75C72"/>
    <w:rsid w:val="00D76451"/>
    <w:rsid w:val="00D77527"/>
    <w:rsid w:val="00D77ABC"/>
    <w:rsid w:val="00D77C4F"/>
    <w:rsid w:val="00D8083C"/>
    <w:rsid w:val="00D81243"/>
    <w:rsid w:val="00D817CE"/>
    <w:rsid w:val="00D81F6F"/>
    <w:rsid w:val="00D82050"/>
    <w:rsid w:val="00D8337A"/>
    <w:rsid w:val="00D8537F"/>
    <w:rsid w:val="00D85C9A"/>
    <w:rsid w:val="00D90045"/>
    <w:rsid w:val="00D9010E"/>
    <w:rsid w:val="00D918F3"/>
    <w:rsid w:val="00D91A99"/>
    <w:rsid w:val="00D92135"/>
    <w:rsid w:val="00D925C6"/>
    <w:rsid w:val="00D92D5E"/>
    <w:rsid w:val="00D92EAB"/>
    <w:rsid w:val="00D93A0A"/>
    <w:rsid w:val="00D94E66"/>
    <w:rsid w:val="00D951FA"/>
    <w:rsid w:val="00D953D4"/>
    <w:rsid w:val="00D95F6B"/>
    <w:rsid w:val="00D9639C"/>
    <w:rsid w:val="00D965F7"/>
    <w:rsid w:val="00D972C5"/>
    <w:rsid w:val="00D97DE9"/>
    <w:rsid w:val="00DA09A2"/>
    <w:rsid w:val="00DA0EFC"/>
    <w:rsid w:val="00DA1182"/>
    <w:rsid w:val="00DA1568"/>
    <w:rsid w:val="00DA1613"/>
    <w:rsid w:val="00DA1A20"/>
    <w:rsid w:val="00DA3047"/>
    <w:rsid w:val="00DA36E2"/>
    <w:rsid w:val="00DA3D73"/>
    <w:rsid w:val="00DA4DF1"/>
    <w:rsid w:val="00DA516D"/>
    <w:rsid w:val="00DA5186"/>
    <w:rsid w:val="00DA5B3E"/>
    <w:rsid w:val="00DA7FA9"/>
    <w:rsid w:val="00DB0326"/>
    <w:rsid w:val="00DB0A18"/>
    <w:rsid w:val="00DB1510"/>
    <w:rsid w:val="00DB1879"/>
    <w:rsid w:val="00DB2174"/>
    <w:rsid w:val="00DB22C3"/>
    <w:rsid w:val="00DB2401"/>
    <w:rsid w:val="00DB2C11"/>
    <w:rsid w:val="00DB2FAE"/>
    <w:rsid w:val="00DB324D"/>
    <w:rsid w:val="00DB3974"/>
    <w:rsid w:val="00DB3CAD"/>
    <w:rsid w:val="00DB45C3"/>
    <w:rsid w:val="00DB48FE"/>
    <w:rsid w:val="00DB4D08"/>
    <w:rsid w:val="00DB5BB9"/>
    <w:rsid w:val="00DB5C3F"/>
    <w:rsid w:val="00DB668E"/>
    <w:rsid w:val="00DB6852"/>
    <w:rsid w:val="00DB68C9"/>
    <w:rsid w:val="00DB6B6D"/>
    <w:rsid w:val="00DB7CE6"/>
    <w:rsid w:val="00DC000C"/>
    <w:rsid w:val="00DC1C0D"/>
    <w:rsid w:val="00DC1DB4"/>
    <w:rsid w:val="00DC2381"/>
    <w:rsid w:val="00DC26C9"/>
    <w:rsid w:val="00DC2DC5"/>
    <w:rsid w:val="00DC61AB"/>
    <w:rsid w:val="00DC669B"/>
    <w:rsid w:val="00DC6A04"/>
    <w:rsid w:val="00DC6EA4"/>
    <w:rsid w:val="00DC792E"/>
    <w:rsid w:val="00DC7A85"/>
    <w:rsid w:val="00DD0715"/>
    <w:rsid w:val="00DD0CBC"/>
    <w:rsid w:val="00DD12D2"/>
    <w:rsid w:val="00DD1633"/>
    <w:rsid w:val="00DD16E9"/>
    <w:rsid w:val="00DD2205"/>
    <w:rsid w:val="00DD2270"/>
    <w:rsid w:val="00DD2B67"/>
    <w:rsid w:val="00DD3672"/>
    <w:rsid w:val="00DD3BCB"/>
    <w:rsid w:val="00DD4A13"/>
    <w:rsid w:val="00DD5B5B"/>
    <w:rsid w:val="00DD6086"/>
    <w:rsid w:val="00DD62BF"/>
    <w:rsid w:val="00DD68E2"/>
    <w:rsid w:val="00DD6A51"/>
    <w:rsid w:val="00DD732E"/>
    <w:rsid w:val="00DE1604"/>
    <w:rsid w:val="00DE1FCF"/>
    <w:rsid w:val="00DE260D"/>
    <w:rsid w:val="00DE2B24"/>
    <w:rsid w:val="00DE3046"/>
    <w:rsid w:val="00DE36CA"/>
    <w:rsid w:val="00DE3759"/>
    <w:rsid w:val="00DE3CFC"/>
    <w:rsid w:val="00DE3FC0"/>
    <w:rsid w:val="00DE53E9"/>
    <w:rsid w:val="00DE5B5C"/>
    <w:rsid w:val="00DE5B80"/>
    <w:rsid w:val="00DE5D43"/>
    <w:rsid w:val="00DE6143"/>
    <w:rsid w:val="00DE6860"/>
    <w:rsid w:val="00DE693F"/>
    <w:rsid w:val="00DE7CB0"/>
    <w:rsid w:val="00DF17C3"/>
    <w:rsid w:val="00DF199E"/>
    <w:rsid w:val="00DF207F"/>
    <w:rsid w:val="00DF2E06"/>
    <w:rsid w:val="00DF2F18"/>
    <w:rsid w:val="00DF34EC"/>
    <w:rsid w:val="00DF38E9"/>
    <w:rsid w:val="00DF448F"/>
    <w:rsid w:val="00DF4B9D"/>
    <w:rsid w:val="00DF568D"/>
    <w:rsid w:val="00DF5D3B"/>
    <w:rsid w:val="00DF5EE7"/>
    <w:rsid w:val="00DF691F"/>
    <w:rsid w:val="00DF7106"/>
    <w:rsid w:val="00DF7B40"/>
    <w:rsid w:val="00E0079D"/>
    <w:rsid w:val="00E00FFB"/>
    <w:rsid w:val="00E0189C"/>
    <w:rsid w:val="00E01F07"/>
    <w:rsid w:val="00E027F9"/>
    <w:rsid w:val="00E03026"/>
    <w:rsid w:val="00E031A3"/>
    <w:rsid w:val="00E0401A"/>
    <w:rsid w:val="00E0403B"/>
    <w:rsid w:val="00E0471A"/>
    <w:rsid w:val="00E0481B"/>
    <w:rsid w:val="00E04867"/>
    <w:rsid w:val="00E050B3"/>
    <w:rsid w:val="00E05F1D"/>
    <w:rsid w:val="00E062E0"/>
    <w:rsid w:val="00E0646B"/>
    <w:rsid w:val="00E07FC6"/>
    <w:rsid w:val="00E103B7"/>
    <w:rsid w:val="00E11CA9"/>
    <w:rsid w:val="00E12EFC"/>
    <w:rsid w:val="00E13515"/>
    <w:rsid w:val="00E145C0"/>
    <w:rsid w:val="00E14D22"/>
    <w:rsid w:val="00E164E3"/>
    <w:rsid w:val="00E16931"/>
    <w:rsid w:val="00E16CB0"/>
    <w:rsid w:val="00E16D37"/>
    <w:rsid w:val="00E17107"/>
    <w:rsid w:val="00E2003E"/>
    <w:rsid w:val="00E204B1"/>
    <w:rsid w:val="00E207F2"/>
    <w:rsid w:val="00E20812"/>
    <w:rsid w:val="00E2126F"/>
    <w:rsid w:val="00E21A83"/>
    <w:rsid w:val="00E22022"/>
    <w:rsid w:val="00E2252F"/>
    <w:rsid w:val="00E2281A"/>
    <w:rsid w:val="00E237B3"/>
    <w:rsid w:val="00E2475B"/>
    <w:rsid w:val="00E24E9D"/>
    <w:rsid w:val="00E2532C"/>
    <w:rsid w:val="00E255AC"/>
    <w:rsid w:val="00E2568E"/>
    <w:rsid w:val="00E26388"/>
    <w:rsid w:val="00E26E0B"/>
    <w:rsid w:val="00E274E4"/>
    <w:rsid w:val="00E2751E"/>
    <w:rsid w:val="00E32C9E"/>
    <w:rsid w:val="00E33215"/>
    <w:rsid w:val="00E33B05"/>
    <w:rsid w:val="00E34108"/>
    <w:rsid w:val="00E350AE"/>
    <w:rsid w:val="00E353E7"/>
    <w:rsid w:val="00E3610E"/>
    <w:rsid w:val="00E36A32"/>
    <w:rsid w:val="00E36D34"/>
    <w:rsid w:val="00E37061"/>
    <w:rsid w:val="00E37548"/>
    <w:rsid w:val="00E375BA"/>
    <w:rsid w:val="00E37A60"/>
    <w:rsid w:val="00E4005C"/>
    <w:rsid w:val="00E401AC"/>
    <w:rsid w:val="00E4090F"/>
    <w:rsid w:val="00E41493"/>
    <w:rsid w:val="00E415B1"/>
    <w:rsid w:val="00E41B65"/>
    <w:rsid w:val="00E41BF6"/>
    <w:rsid w:val="00E41C8D"/>
    <w:rsid w:val="00E41DEF"/>
    <w:rsid w:val="00E42C35"/>
    <w:rsid w:val="00E433A7"/>
    <w:rsid w:val="00E435F3"/>
    <w:rsid w:val="00E45017"/>
    <w:rsid w:val="00E454C4"/>
    <w:rsid w:val="00E45837"/>
    <w:rsid w:val="00E45BFE"/>
    <w:rsid w:val="00E45CA4"/>
    <w:rsid w:val="00E4604F"/>
    <w:rsid w:val="00E464A4"/>
    <w:rsid w:val="00E46DAA"/>
    <w:rsid w:val="00E471C6"/>
    <w:rsid w:val="00E4773C"/>
    <w:rsid w:val="00E50688"/>
    <w:rsid w:val="00E5068E"/>
    <w:rsid w:val="00E50F21"/>
    <w:rsid w:val="00E522AF"/>
    <w:rsid w:val="00E5268E"/>
    <w:rsid w:val="00E543BE"/>
    <w:rsid w:val="00E56213"/>
    <w:rsid w:val="00E56E46"/>
    <w:rsid w:val="00E57BAF"/>
    <w:rsid w:val="00E57E8E"/>
    <w:rsid w:val="00E60B0D"/>
    <w:rsid w:val="00E60BA7"/>
    <w:rsid w:val="00E611F1"/>
    <w:rsid w:val="00E61AA0"/>
    <w:rsid w:val="00E61EA1"/>
    <w:rsid w:val="00E61F45"/>
    <w:rsid w:val="00E61F59"/>
    <w:rsid w:val="00E62139"/>
    <w:rsid w:val="00E6282E"/>
    <w:rsid w:val="00E62E17"/>
    <w:rsid w:val="00E6308E"/>
    <w:rsid w:val="00E630FE"/>
    <w:rsid w:val="00E633E3"/>
    <w:rsid w:val="00E638DF"/>
    <w:rsid w:val="00E64453"/>
    <w:rsid w:val="00E65244"/>
    <w:rsid w:val="00E65CA4"/>
    <w:rsid w:val="00E6624C"/>
    <w:rsid w:val="00E662CD"/>
    <w:rsid w:val="00E664BD"/>
    <w:rsid w:val="00E67001"/>
    <w:rsid w:val="00E67706"/>
    <w:rsid w:val="00E67A20"/>
    <w:rsid w:val="00E7036E"/>
    <w:rsid w:val="00E71EF3"/>
    <w:rsid w:val="00E72346"/>
    <w:rsid w:val="00E729B5"/>
    <w:rsid w:val="00E73610"/>
    <w:rsid w:val="00E73AF1"/>
    <w:rsid w:val="00E73DD7"/>
    <w:rsid w:val="00E7438B"/>
    <w:rsid w:val="00E7440C"/>
    <w:rsid w:val="00E74D8F"/>
    <w:rsid w:val="00E750D7"/>
    <w:rsid w:val="00E7556A"/>
    <w:rsid w:val="00E76014"/>
    <w:rsid w:val="00E76E26"/>
    <w:rsid w:val="00E77553"/>
    <w:rsid w:val="00E8052B"/>
    <w:rsid w:val="00E8080F"/>
    <w:rsid w:val="00E808B7"/>
    <w:rsid w:val="00E8110E"/>
    <w:rsid w:val="00E81F27"/>
    <w:rsid w:val="00E82114"/>
    <w:rsid w:val="00E827E4"/>
    <w:rsid w:val="00E827EB"/>
    <w:rsid w:val="00E8298F"/>
    <w:rsid w:val="00E83DB0"/>
    <w:rsid w:val="00E840BA"/>
    <w:rsid w:val="00E84988"/>
    <w:rsid w:val="00E85059"/>
    <w:rsid w:val="00E85366"/>
    <w:rsid w:val="00E856DA"/>
    <w:rsid w:val="00E861E4"/>
    <w:rsid w:val="00E86A39"/>
    <w:rsid w:val="00E86DC3"/>
    <w:rsid w:val="00E90009"/>
    <w:rsid w:val="00E902D3"/>
    <w:rsid w:val="00E9054C"/>
    <w:rsid w:val="00E9074D"/>
    <w:rsid w:val="00E909C6"/>
    <w:rsid w:val="00E91C89"/>
    <w:rsid w:val="00E91CD3"/>
    <w:rsid w:val="00E928EB"/>
    <w:rsid w:val="00E92D46"/>
    <w:rsid w:val="00E94D49"/>
    <w:rsid w:val="00E957C1"/>
    <w:rsid w:val="00E95843"/>
    <w:rsid w:val="00E97CD1"/>
    <w:rsid w:val="00EA031D"/>
    <w:rsid w:val="00EA0373"/>
    <w:rsid w:val="00EA080D"/>
    <w:rsid w:val="00EA190E"/>
    <w:rsid w:val="00EA1D92"/>
    <w:rsid w:val="00EA1D98"/>
    <w:rsid w:val="00EA2853"/>
    <w:rsid w:val="00EA2F6D"/>
    <w:rsid w:val="00EA3159"/>
    <w:rsid w:val="00EA32E5"/>
    <w:rsid w:val="00EA36F2"/>
    <w:rsid w:val="00EA4955"/>
    <w:rsid w:val="00EA5259"/>
    <w:rsid w:val="00EA56CB"/>
    <w:rsid w:val="00EA5B02"/>
    <w:rsid w:val="00EA5BA6"/>
    <w:rsid w:val="00EA61C2"/>
    <w:rsid w:val="00EA65FF"/>
    <w:rsid w:val="00EA6AB3"/>
    <w:rsid w:val="00EA6FC7"/>
    <w:rsid w:val="00EB0294"/>
    <w:rsid w:val="00EB03E0"/>
    <w:rsid w:val="00EB060A"/>
    <w:rsid w:val="00EB0B2D"/>
    <w:rsid w:val="00EB0F31"/>
    <w:rsid w:val="00EB1799"/>
    <w:rsid w:val="00EB17FD"/>
    <w:rsid w:val="00EB1FD4"/>
    <w:rsid w:val="00EB2858"/>
    <w:rsid w:val="00EB2FCB"/>
    <w:rsid w:val="00EB39F5"/>
    <w:rsid w:val="00EB4152"/>
    <w:rsid w:val="00EB4161"/>
    <w:rsid w:val="00EB6052"/>
    <w:rsid w:val="00EB6889"/>
    <w:rsid w:val="00EB6C7A"/>
    <w:rsid w:val="00EB7121"/>
    <w:rsid w:val="00EB752A"/>
    <w:rsid w:val="00EB767A"/>
    <w:rsid w:val="00EB7F8B"/>
    <w:rsid w:val="00EB7FC0"/>
    <w:rsid w:val="00EC0AF1"/>
    <w:rsid w:val="00EC0C1F"/>
    <w:rsid w:val="00EC12D5"/>
    <w:rsid w:val="00EC30FE"/>
    <w:rsid w:val="00EC3A7D"/>
    <w:rsid w:val="00EC411B"/>
    <w:rsid w:val="00EC4CB2"/>
    <w:rsid w:val="00EC5F7A"/>
    <w:rsid w:val="00EC6B55"/>
    <w:rsid w:val="00EC73EC"/>
    <w:rsid w:val="00EC773A"/>
    <w:rsid w:val="00ED0660"/>
    <w:rsid w:val="00ED08A4"/>
    <w:rsid w:val="00ED09EF"/>
    <w:rsid w:val="00ED0D64"/>
    <w:rsid w:val="00ED28D5"/>
    <w:rsid w:val="00ED2CEA"/>
    <w:rsid w:val="00ED2F8B"/>
    <w:rsid w:val="00ED44C9"/>
    <w:rsid w:val="00ED4F88"/>
    <w:rsid w:val="00ED5BB2"/>
    <w:rsid w:val="00ED718B"/>
    <w:rsid w:val="00ED7568"/>
    <w:rsid w:val="00EE00C3"/>
    <w:rsid w:val="00EE07B8"/>
    <w:rsid w:val="00EE0BB5"/>
    <w:rsid w:val="00EE1D7A"/>
    <w:rsid w:val="00EE2B3A"/>
    <w:rsid w:val="00EE3120"/>
    <w:rsid w:val="00EE318F"/>
    <w:rsid w:val="00EE3350"/>
    <w:rsid w:val="00EE37FF"/>
    <w:rsid w:val="00EE3C52"/>
    <w:rsid w:val="00EE3E02"/>
    <w:rsid w:val="00EE44DC"/>
    <w:rsid w:val="00EE44F8"/>
    <w:rsid w:val="00EE4ACA"/>
    <w:rsid w:val="00EE5570"/>
    <w:rsid w:val="00EE5E98"/>
    <w:rsid w:val="00EE64F6"/>
    <w:rsid w:val="00EE77C1"/>
    <w:rsid w:val="00EE7EFC"/>
    <w:rsid w:val="00EF0254"/>
    <w:rsid w:val="00EF0262"/>
    <w:rsid w:val="00EF038E"/>
    <w:rsid w:val="00EF04F5"/>
    <w:rsid w:val="00EF0745"/>
    <w:rsid w:val="00EF2063"/>
    <w:rsid w:val="00EF27B7"/>
    <w:rsid w:val="00EF4004"/>
    <w:rsid w:val="00EF43E3"/>
    <w:rsid w:val="00EF4691"/>
    <w:rsid w:val="00EF4772"/>
    <w:rsid w:val="00EF5452"/>
    <w:rsid w:val="00EF5570"/>
    <w:rsid w:val="00EF59C1"/>
    <w:rsid w:val="00EF5B23"/>
    <w:rsid w:val="00EF6C22"/>
    <w:rsid w:val="00EF74C3"/>
    <w:rsid w:val="00EF74DB"/>
    <w:rsid w:val="00EF7CA1"/>
    <w:rsid w:val="00EF7D00"/>
    <w:rsid w:val="00EF7D70"/>
    <w:rsid w:val="00EF7E85"/>
    <w:rsid w:val="00F003F8"/>
    <w:rsid w:val="00F00F96"/>
    <w:rsid w:val="00F01B4B"/>
    <w:rsid w:val="00F01C50"/>
    <w:rsid w:val="00F01D5C"/>
    <w:rsid w:val="00F01F78"/>
    <w:rsid w:val="00F02A97"/>
    <w:rsid w:val="00F03545"/>
    <w:rsid w:val="00F03775"/>
    <w:rsid w:val="00F03A57"/>
    <w:rsid w:val="00F042E6"/>
    <w:rsid w:val="00F04D99"/>
    <w:rsid w:val="00F05763"/>
    <w:rsid w:val="00F05B0C"/>
    <w:rsid w:val="00F0612A"/>
    <w:rsid w:val="00F0663F"/>
    <w:rsid w:val="00F068F2"/>
    <w:rsid w:val="00F06EEC"/>
    <w:rsid w:val="00F0711E"/>
    <w:rsid w:val="00F0757C"/>
    <w:rsid w:val="00F07962"/>
    <w:rsid w:val="00F07E05"/>
    <w:rsid w:val="00F10630"/>
    <w:rsid w:val="00F10E09"/>
    <w:rsid w:val="00F110AB"/>
    <w:rsid w:val="00F113CE"/>
    <w:rsid w:val="00F11572"/>
    <w:rsid w:val="00F1183B"/>
    <w:rsid w:val="00F11932"/>
    <w:rsid w:val="00F11C58"/>
    <w:rsid w:val="00F12189"/>
    <w:rsid w:val="00F12315"/>
    <w:rsid w:val="00F1312A"/>
    <w:rsid w:val="00F13681"/>
    <w:rsid w:val="00F138AF"/>
    <w:rsid w:val="00F13AF6"/>
    <w:rsid w:val="00F13CBA"/>
    <w:rsid w:val="00F13D48"/>
    <w:rsid w:val="00F14C80"/>
    <w:rsid w:val="00F160F2"/>
    <w:rsid w:val="00F1627F"/>
    <w:rsid w:val="00F16871"/>
    <w:rsid w:val="00F16E1E"/>
    <w:rsid w:val="00F170AB"/>
    <w:rsid w:val="00F17176"/>
    <w:rsid w:val="00F17B08"/>
    <w:rsid w:val="00F17B7B"/>
    <w:rsid w:val="00F204C7"/>
    <w:rsid w:val="00F2102A"/>
    <w:rsid w:val="00F21296"/>
    <w:rsid w:val="00F21728"/>
    <w:rsid w:val="00F21FDA"/>
    <w:rsid w:val="00F22CD5"/>
    <w:rsid w:val="00F230DC"/>
    <w:rsid w:val="00F23111"/>
    <w:rsid w:val="00F24CF1"/>
    <w:rsid w:val="00F2500E"/>
    <w:rsid w:val="00F25384"/>
    <w:rsid w:val="00F2580E"/>
    <w:rsid w:val="00F25BB7"/>
    <w:rsid w:val="00F2753E"/>
    <w:rsid w:val="00F27818"/>
    <w:rsid w:val="00F30762"/>
    <w:rsid w:val="00F3167D"/>
    <w:rsid w:val="00F31C0F"/>
    <w:rsid w:val="00F31C19"/>
    <w:rsid w:val="00F32571"/>
    <w:rsid w:val="00F328DF"/>
    <w:rsid w:val="00F332DF"/>
    <w:rsid w:val="00F33A59"/>
    <w:rsid w:val="00F33C07"/>
    <w:rsid w:val="00F33CD7"/>
    <w:rsid w:val="00F34117"/>
    <w:rsid w:val="00F34DA6"/>
    <w:rsid w:val="00F35645"/>
    <w:rsid w:val="00F36DF0"/>
    <w:rsid w:val="00F37329"/>
    <w:rsid w:val="00F378D8"/>
    <w:rsid w:val="00F409CE"/>
    <w:rsid w:val="00F41581"/>
    <w:rsid w:val="00F41AE0"/>
    <w:rsid w:val="00F41E20"/>
    <w:rsid w:val="00F42A49"/>
    <w:rsid w:val="00F43672"/>
    <w:rsid w:val="00F43DB7"/>
    <w:rsid w:val="00F440D4"/>
    <w:rsid w:val="00F44823"/>
    <w:rsid w:val="00F45D35"/>
    <w:rsid w:val="00F46D16"/>
    <w:rsid w:val="00F47088"/>
    <w:rsid w:val="00F47F3C"/>
    <w:rsid w:val="00F500CF"/>
    <w:rsid w:val="00F50A31"/>
    <w:rsid w:val="00F50B66"/>
    <w:rsid w:val="00F51B8D"/>
    <w:rsid w:val="00F52EA5"/>
    <w:rsid w:val="00F5308C"/>
    <w:rsid w:val="00F5332B"/>
    <w:rsid w:val="00F53ABC"/>
    <w:rsid w:val="00F53F2A"/>
    <w:rsid w:val="00F542BB"/>
    <w:rsid w:val="00F548C6"/>
    <w:rsid w:val="00F54CA1"/>
    <w:rsid w:val="00F55552"/>
    <w:rsid w:val="00F555C3"/>
    <w:rsid w:val="00F55B2C"/>
    <w:rsid w:val="00F55C09"/>
    <w:rsid w:val="00F5770B"/>
    <w:rsid w:val="00F577AC"/>
    <w:rsid w:val="00F57CDE"/>
    <w:rsid w:val="00F609C5"/>
    <w:rsid w:val="00F60C39"/>
    <w:rsid w:val="00F60E65"/>
    <w:rsid w:val="00F610C5"/>
    <w:rsid w:val="00F62DE5"/>
    <w:rsid w:val="00F63188"/>
    <w:rsid w:val="00F63C6D"/>
    <w:rsid w:val="00F63F53"/>
    <w:rsid w:val="00F64ACD"/>
    <w:rsid w:val="00F65157"/>
    <w:rsid w:val="00F65499"/>
    <w:rsid w:val="00F654C3"/>
    <w:rsid w:val="00F65B4C"/>
    <w:rsid w:val="00F65BC4"/>
    <w:rsid w:val="00F65F3D"/>
    <w:rsid w:val="00F66220"/>
    <w:rsid w:val="00F663A9"/>
    <w:rsid w:val="00F66EC0"/>
    <w:rsid w:val="00F702CD"/>
    <w:rsid w:val="00F71754"/>
    <w:rsid w:val="00F7192C"/>
    <w:rsid w:val="00F726C4"/>
    <w:rsid w:val="00F730AC"/>
    <w:rsid w:val="00F743F6"/>
    <w:rsid w:val="00F74AFC"/>
    <w:rsid w:val="00F74B13"/>
    <w:rsid w:val="00F74CAB"/>
    <w:rsid w:val="00F75308"/>
    <w:rsid w:val="00F75EDF"/>
    <w:rsid w:val="00F76471"/>
    <w:rsid w:val="00F76E99"/>
    <w:rsid w:val="00F800BE"/>
    <w:rsid w:val="00F8096F"/>
    <w:rsid w:val="00F81163"/>
    <w:rsid w:val="00F81B95"/>
    <w:rsid w:val="00F81D06"/>
    <w:rsid w:val="00F82166"/>
    <w:rsid w:val="00F8295C"/>
    <w:rsid w:val="00F82B8C"/>
    <w:rsid w:val="00F837D7"/>
    <w:rsid w:val="00F83A1C"/>
    <w:rsid w:val="00F8410B"/>
    <w:rsid w:val="00F84166"/>
    <w:rsid w:val="00F845E9"/>
    <w:rsid w:val="00F846F0"/>
    <w:rsid w:val="00F85CDE"/>
    <w:rsid w:val="00F8645E"/>
    <w:rsid w:val="00F867FB"/>
    <w:rsid w:val="00F874D6"/>
    <w:rsid w:val="00F87BF8"/>
    <w:rsid w:val="00F90F68"/>
    <w:rsid w:val="00F911EE"/>
    <w:rsid w:val="00F912F4"/>
    <w:rsid w:val="00F91C12"/>
    <w:rsid w:val="00F92257"/>
    <w:rsid w:val="00F92310"/>
    <w:rsid w:val="00F92389"/>
    <w:rsid w:val="00F92BCB"/>
    <w:rsid w:val="00F944D2"/>
    <w:rsid w:val="00F94764"/>
    <w:rsid w:val="00F94B3A"/>
    <w:rsid w:val="00F94FA4"/>
    <w:rsid w:val="00F95318"/>
    <w:rsid w:val="00F958EA"/>
    <w:rsid w:val="00F95940"/>
    <w:rsid w:val="00F95A0A"/>
    <w:rsid w:val="00F95D00"/>
    <w:rsid w:val="00F95F4D"/>
    <w:rsid w:val="00F96E42"/>
    <w:rsid w:val="00F9715C"/>
    <w:rsid w:val="00F977BC"/>
    <w:rsid w:val="00F97992"/>
    <w:rsid w:val="00F97C05"/>
    <w:rsid w:val="00FA0988"/>
    <w:rsid w:val="00FA2EC6"/>
    <w:rsid w:val="00FA2FFD"/>
    <w:rsid w:val="00FA4C16"/>
    <w:rsid w:val="00FA5E9D"/>
    <w:rsid w:val="00FA69F2"/>
    <w:rsid w:val="00FA704F"/>
    <w:rsid w:val="00FA7495"/>
    <w:rsid w:val="00FB023D"/>
    <w:rsid w:val="00FB0BBC"/>
    <w:rsid w:val="00FB162F"/>
    <w:rsid w:val="00FB2526"/>
    <w:rsid w:val="00FB52E4"/>
    <w:rsid w:val="00FB558D"/>
    <w:rsid w:val="00FB621F"/>
    <w:rsid w:val="00FB7096"/>
    <w:rsid w:val="00FB7251"/>
    <w:rsid w:val="00FB7754"/>
    <w:rsid w:val="00FB7F25"/>
    <w:rsid w:val="00FC1021"/>
    <w:rsid w:val="00FC3652"/>
    <w:rsid w:val="00FC43BE"/>
    <w:rsid w:val="00FC44D0"/>
    <w:rsid w:val="00FC4F2C"/>
    <w:rsid w:val="00FC52D0"/>
    <w:rsid w:val="00FC5D46"/>
    <w:rsid w:val="00FC5F7B"/>
    <w:rsid w:val="00FC600C"/>
    <w:rsid w:val="00FC64A7"/>
    <w:rsid w:val="00FD0504"/>
    <w:rsid w:val="00FD0545"/>
    <w:rsid w:val="00FD09AE"/>
    <w:rsid w:val="00FD09D3"/>
    <w:rsid w:val="00FD0C1E"/>
    <w:rsid w:val="00FD0E9D"/>
    <w:rsid w:val="00FD214C"/>
    <w:rsid w:val="00FD23F1"/>
    <w:rsid w:val="00FD2A9F"/>
    <w:rsid w:val="00FD42E1"/>
    <w:rsid w:val="00FD4CC7"/>
    <w:rsid w:val="00FD5296"/>
    <w:rsid w:val="00FD52F1"/>
    <w:rsid w:val="00FD54B7"/>
    <w:rsid w:val="00FD5B3E"/>
    <w:rsid w:val="00FD74F3"/>
    <w:rsid w:val="00FE0493"/>
    <w:rsid w:val="00FE0758"/>
    <w:rsid w:val="00FE10CE"/>
    <w:rsid w:val="00FE21EE"/>
    <w:rsid w:val="00FE2AC7"/>
    <w:rsid w:val="00FE2B0A"/>
    <w:rsid w:val="00FE43D0"/>
    <w:rsid w:val="00FE4E53"/>
    <w:rsid w:val="00FE580E"/>
    <w:rsid w:val="00FE5C70"/>
    <w:rsid w:val="00FE7478"/>
    <w:rsid w:val="00FE7EEB"/>
    <w:rsid w:val="00FF0CE3"/>
    <w:rsid w:val="00FF0F3D"/>
    <w:rsid w:val="00FF1128"/>
    <w:rsid w:val="00FF1A27"/>
    <w:rsid w:val="00FF23E2"/>
    <w:rsid w:val="00FF3174"/>
    <w:rsid w:val="00FF4019"/>
    <w:rsid w:val="00FF5779"/>
    <w:rsid w:val="00FF59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6395EEE"/>
  <w15:chartTrackingRefBased/>
  <w15:docId w15:val="{E7799BA1-A8AC-4FC6-A9D7-448237AC87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caption" w:qFormat="1"/>
    <w:lsdException w:name="Title" w:qFormat="1"/>
    <w:lsdException w:name="Subtitle" w:qFormat="1"/>
    <w:lsdException w:name="Hyperlink" w:uiPriority="99"/>
    <w:lsdException w:name="Strong" w:qFormat="1"/>
    <w:lsdException w:name="Emphasis" w:qFormat="1"/>
    <w:lsdException w:name="HTML Definition" w:semiHidden="1" w:unhideWhenUsed="1"/>
    <w:lsdException w:name="HTML Keyboard" w:semiHidden="1" w:unhideWhenUsed="1"/>
    <w:lsdException w:name="HTML Preformatte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E750D7"/>
    <w:pPr>
      <w:widowControl w:val="0"/>
      <w:jc w:val="both"/>
    </w:pPr>
    <w:rPr>
      <w:kern w:val="2"/>
      <w:sz w:val="21"/>
      <w:szCs w:val="24"/>
    </w:rPr>
  </w:style>
  <w:style w:type="paragraph" w:styleId="1">
    <w:name w:val="heading 1"/>
    <w:aliases w:val="标题 1 Char Char Char Char Char Char Char Char Char Char Char Char Char Char Char Char Char Char Char Char Char Char Char Char Char Char Char Char Char Char Char Char Char Char"/>
    <w:basedOn w:val="a"/>
    <w:next w:val="a"/>
    <w:qFormat/>
    <w:pPr>
      <w:keepNext/>
      <w:keepLines/>
      <w:numPr>
        <w:numId w:val="1"/>
      </w:numPr>
      <w:spacing w:before="120" w:after="120" w:line="578" w:lineRule="auto"/>
      <w:jc w:val="left"/>
      <w:outlineLvl w:val="0"/>
    </w:pPr>
    <w:rPr>
      <w:rFonts w:ascii="Arial" w:hAnsi="Arial"/>
      <w:b/>
      <w:bCs/>
      <w:kern w:val="44"/>
      <w:sz w:val="28"/>
      <w:szCs w:val="44"/>
    </w:rPr>
  </w:style>
  <w:style w:type="paragraph" w:styleId="2">
    <w:name w:val="heading 2"/>
    <w:basedOn w:val="a"/>
    <w:next w:val="a"/>
    <w:link w:val="20"/>
    <w:qFormat/>
    <w:pPr>
      <w:keepNext/>
      <w:keepLines/>
      <w:numPr>
        <w:ilvl w:val="1"/>
        <w:numId w:val="1"/>
      </w:numPr>
      <w:spacing w:before="60" w:after="60" w:line="415" w:lineRule="auto"/>
      <w:jc w:val="left"/>
      <w:outlineLvl w:val="1"/>
    </w:pPr>
    <w:rPr>
      <w:rFonts w:ascii="Arial" w:hAnsi="Arial"/>
      <w:b/>
      <w:bCs/>
      <w:kern w:val="4"/>
      <w:sz w:val="24"/>
      <w:szCs w:val="32"/>
    </w:rPr>
  </w:style>
  <w:style w:type="paragraph" w:styleId="3">
    <w:name w:val="heading 3"/>
    <w:basedOn w:val="a"/>
    <w:next w:val="a"/>
    <w:link w:val="30"/>
    <w:qFormat/>
    <w:pPr>
      <w:keepNext/>
      <w:keepLines/>
      <w:numPr>
        <w:ilvl w:val="2"/>
        <w:numId w:val="1"/>
      </w:numPr>
      <w:spacing w:before="40" w:after="40" w:line="415" w:lineRule="auto"/>
      <w:jc w:val="left"/>
      <w:outlineLvl w:val="2"/>
    </w:pPr>
    <w:rPr>
      <w:rFonts w:ascii="Arial" w:hAnsi="Arial"/>
      <w:b/>
      <w:bCs/>
      <w:szCs w:val="32"/>
    </w:rPr>
  </w:style>
  <w:style w:type="paragraph" w:styleId="4">
    <w:name w:val="heading 4"/>
    <w:basedOn w:val="a"/>
    <w:next w:val="a"/>
    <w:qFormat/>
    <w:pPr>
      <w:keepNext/>
      <w:keepLines/>
      <w:numPr>
        <w:ilvl w:val="3"/>
        <w:numId w:val="1"/>
      </w:numPr>
      <w:tabs>
        <w:tab w:val="clear" w:pos="1106"/>
        <w:tab w:val="num" w:pos="860"/>
      </w:tabs>
      <w:spacing w:before="20" w:after="20" w:line="377" w:lineRule="auto"/>
      <w:ind w:left="860"/>
      <w:outlineLvl w:val="3"/>
    </w:pPr>
    <w:rPr>
      <w:rFonts w:ascii="Arial" w:hAnsi="Arial"/>
      <w:bCs/>
      <w:szCs w:val="28"/>
    </w:rPr>
  </w:style>
  <w:style w:type="paragraph" w:styleId="5">
    <w:name w:val="heading 5"/>
    <w:basedOn w:val="a"/>
    <w:next w:val="a"/>
    <w:qFormat/>
    <w:pPr>
      <w:keepNext/>
      <w:keepLines/>
      <w:numPr>
        <w:ilvl w:val="4"/>
        <w:numId w:val="1"/>
      </w:numPr>
      <w:tabs>
        <w:tab w:val="clear" w:pos="1080"/>
        <w:tab w:val="left" w:pos="433"/>
      </w:tabs>
      <w:spacing w:before="20" w:after="20" w:line="319" w:lineRule="auto"/>
      <w:ind w:hanging="557"/>
      <w:outlineLvl w:val="4"/>
    </w:pPr>
    <w:rPr>
      <w:rFonts w:ascii="Arial" w:hAnsi="Arial"/>
      <w:bCs/>
      <w:szCs w:val="28"/>
    </w:rPr>
  </w:style>
  <w:style w:type="paragraph" w:styleId="6">
    <w:name w:val="heading 6"/>
    <w:aliases w:val="段内分级1"/>
    <w:basedOn w:val="a"/>
    <w:next w:val="a"/>
    <w:qFormat/>
    <w:pPr>
      <w:keepNext/>
      <w:keepLines/>
      <w:numPr>
        <w:ilvl w:val="5"/>
        <w:numId w:val="1"/>
      </w:numPr>
      <w:tabs>
        <w:tab w:val="clear" w:pos="794"/>
        <w:tab w:val="left" w:pos="540"/>
      </w:tabs>
      <w:spacing w:line="319" w:lineRule="auto"/>
      <w:ind w:hanging="614"/>
      <w:outlineLvl w:val="5"/>
    </w:pPr>
    <w:rPr>
      <w:rFonts w:ascii="Arial" w:hAnsi="Arial"/>
      <w:bCs/>
    </w:rPr>
  </w:style>
  <w:style w:type="paragraph" w:styleId="7">
    <w:name w:val="heading 7"/>
    <w:aliases w:val="标题 7，段内分级2"/>
    <w:basedOn w:val="a"/>
    <w:next w:val="a"/>
    <w:qFormat/>
    <w:pPr>
      <w:keepNext/>
      <w:keepLines/>
      <w:numPr>
        <w:ilvl w:val="6"/>
        <w:numId w:val="1"/>
      </w:numPr>
      <w:tabs>
        <w:tab w:val="clear" w:pos="794"/>
        <w:tab w:val="left" w:pos="433"/>
        <w:tab w:val="num" w:pos="720"/>
        <w:tab w:val="left" w:pos="900"/>
      </w:tabs>
      <w:spacing w:line="319" w:lineRule="auto"/>
      <w:ind w:leftChars="222" w:left="718" w:hangingChars="120" w:hanging="252"/>
      <w:outlineLvl w:val="6"/>
    </w:pPr>
    <w:rPr>
      <w:rFonts w:ascii="Arial" w:hAnsi="Arial"/>
      <w:bCs/>
    </w:rPr>
  </w:style>
  <w:style w:type="paragraph" w:styleId="8">
    <w:name w:val="heading 8"/>
    <w:basedOn w:val="a"/>
    <w:next w:val="a"/>
    <w:qFormat/>
    <w:pPr>
      <w:keepNext/>
      <w:keepLines/>
      <w:spacing w:before="240" w:after="64" w:line="320" w:lineRule="auto"/>
      <w:outlineLvl w:val="7"/>
    </w:pPr>
    <w:rPr>
      <w:rFonts w:ascii="Arial" w:eastAsia="黑体" w:hAnsi="Arial"/>
      <w:sz w:val="24"/>
    </w:rPr>
  </w:style>
  <w:style w:type="paragraph" w:styleId="9">
    <w:name w:val="heading 9"/>
    <w:basedOn w:val="a"/>
    <w:next w:val="a"/>
    <w:qFormat/>
    <w:pPr>
      <w:keepNext/>
      <w:keepLines/>
      <w:spacing w:before="240" w:after="64" w:line="320" w:lineRule="auto"/>
      <w:outlineLvl w:val="8"/>
    </w:pPr>
    <w:rPr>
      <w:rFonts w:ascii="Arial" w:eastAsia="黑体" w:hAnsi="Arial"/>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CharCharCharCharCharCharCharCharCharCharCharCharCharCharCharCharCharCharCharCharCharCharCharCharCharCharCharCharCharCharCharCharCharCharCharChar">
    <w:name w:val="标题 1 Char Char Char Char Char Char Char Char Char Char Char Char Char Char Char Char Char Char Char Char Char Char Char Char Char Char Char Char Char Char Char Char Char Char Char Char"/>
    <w:rPr>
      <w:rFonts w:ascii="Arial" w:eastAsia="宋体" w:hAnsi="Arial"/>
      <w:b/>
      <w:bCs/>
      <w:kern w:val="44"/>
      <w:sz w:val="28"/>
      <w:szCs w:val="44"/>
      <w:lang w:val="en-US" w:eastAsia="zh-CN" w:bidi="ar-SA"/>
    </w:rPr>
  </w:style>
  <w:style w:type="paragraph" w:styleId="a3">
    <w:name w:val="header"/>
    <w:basedOn w:val="a"/>
    <w:link w:val="a4"/>
    <w:pPr>
      <w:pBdr>
        <w:bottom w:val="single" w:sz="6" w:space="1" w:color="auto"/>
      </w:pBdr>
      <w:tabs>
        <w:tab w:val="center" w:pos="4153"/>
        <w:tab w:val="right" w:pos="8306"/>
      </w:tabs>
      <w:snapToGrid w:val="0"/>
      <w:jc w:val="center"/>
    </w:pPr>
    <w:rPr>
      <w:sz w:val="18"/>
      <w:szCs w:val="18"/>
    </w:rPr>
  </w:style>
  <w:style w:type="paragraph" w:styleId="a5">
    <w:name w:val="footer"/>
    <w:basedOn w:val="a"/>
    <w:link w:val="a6"/>
    <w:pPr>
      <w:tabs>
        <w:tab w:val="center" w:pos="4153"/>
        <w:tab w:val="right" w:pos="8306"/>
      </w:tabs>
      <w:snapToGrid w:val="0"/>
      <w:jc w:val="left"/>
    </w:pPr>
    <w:rPr>
      <w:sz w:val="18"/>
      <w:szCs w:val="18"/>
    </w:rPr>
  </w:style>
  <w:style w:type="character" w:styleId="a7">
    <w:name w:val="Hyperlink"/>
    <w:uiPriority w:val="99"/>
    <w:rPr>
      <w:color w:val="0000FF"/>
      <w:u w:val="single"/>
    </w:rPr>
  </w:style>
  <w:style w:type="paragraph" w:styleId="a8">
    <w:name w:val="caption"/>
    <w:basedOn w:val="a"/>
    <w:next w:val="a"/>
    <w:qFormat/>
    <w:pPr>
      <w:spacing w:before="152" w:after="160"/>
    </w:pPr>
    <w:rPr>
      <w:rFonts w:ascii="Arial" w:eastAsia="黑体" w:hAnsi="Arial" w:cs="Arial"/>
      <w:sz w:val="20"/>
      <w:szCs w:val="20"/>
    </w:rPr>
  </w:style>
  <w:style w:type="paragraph" w:styleId="10">
    <w:name w:val="toc 1"/>
    <w:basedOn w:val="a"/>
    <w:next w:val="a"/>
    <w:autoRedefine/>
    <w:uiPriority w:val="39"/>
    <w:rsid w:val="00B0630F"/>
    <w:pPr>
      <w:tabs>
        <w:tab w:val="left" w:pos="420"/>
        <w:tab w:val="right" w:leader="dot" w:pos="8296"/>
      </w:tabs>
      <w:spacing w:before="120" w:after="120"/>
      <w:jc w:val="left"/>
    </w:pPr>
    <w:rPr>
      <w:b/>
      <w:bCs/>
      <w:caps/>
      <w:noProof/>
      <w:sz w:val="28"/>
    </w:rPr>
  </w:style>
  <w:style w:type="paragraph" w:styleId="31">
    <w:name w:val="toc 3"/>
    <w:basedOn w:val="a"/>
    <w:next w:val="a"/>
    <w:autoRedefine/>
    <w:uiPriority w:val="39"/>
    <w:pPr>
      <w:ind w:left="420"/>
      <w:jc w:val="left"/>
    </w:pPr>
    <w:rPr>
      <w:iCs/>
    </w:rPr>
  </w:style>
  <w:style w:type="paragraph" w:styleId="a9">
    <w:name w:val="Title"/>
    <w:basedOn w:val="a"/>
    <w:qFormat/>
    <w:pPr>
      <w:spacing w:before="240" w:after="60"/>
      <w:jc w:val="center"/>
      <w:outlineLvl w:val="0"/>
    </w:pPr>
    <w:rPr>
      <w:rFonts w:ascii="Arial" w:hAnsi="Arial" w:cs="Arial"/>
      <w:b/>
      <w:bCs/>
      <w:sz w:val="44"/>
      <w:szCs w:val="32"/>
    </w:rPr>
  </w:style>
  <w:style w:type="paragraph" w:styleId="80">
    <w:name w:val="toc 8"/>
    <w:basedOn w:val="a"/>
    <w:next w:val="a"/>
    <w:autoRedefine/>
    <w:semiHidden/>
    <w:pPr>
      <w:ind w:left="1470"/>
      <w:jc w:val="left"/>
    </w:pPr>
    <w:rPr>
      <w:szCs w:val="21"/>
    </w:rPr>
  </w:style>
  <w:style w:type="paragraph" w:styleId="21">
    <w:name w:val="toc 2"/>
    <w:basedOn w:val="a"/>
    <w:next w:val="a"/>
    <w:autoRedefine/>
    <w:uiPriority w:val="39"/>
    <w:rsid w:val="00B9633F"/>
    <w:pPr>
      <w:tabs>
        <w:tab w:val="left" w:pos="840"/>
        <w:tab w:val="right" w:leader="dot" w:pos="8296"/>
      </w:tabs>
      <w:ind w:left="210"/>
      <w:jc w:val="left"/>
    </w:pPr>
    <w:rPr>
      <w:smallCaps/>
    </w:rPr>
  </w:style>
  <w:style w:type="paragraph" w:styleId="40">
    <w:name w:val="toc 4"/>
    <w:basedOn w:val="a"/>
    <w:next w:val="a"/>
    <w:autoRedefine/>
    <w:uiPriority w:val="39"/>
    <w:pPr>
      <w:ind w:left="630"/>
      <w:jc w:val="left"/>
    </w:pPr>
    <w:rPr>
      <w:szCs w:val="21"/>
    </w:rPr>
  </w:style>
  <w:style w:type="paragraph" w:styleId="50">
    <w:name w:val="toc 5"/>
    <w:basedOn w:val="a"/>
    <w:next w:val="a"/>
    <w:autoRedefine/>
    <w:semiHidden/>
    <w:pPr>
      <w:ind w:left="840"/>
      <w:jc w:val="left"/>
    </w:pPr>
    <w:rPr>
      <w:szCs w:val="21"/>
    </w:rPr>
  </w:style>
  <w:style w:type="paragraph" w:styleId="60">
    <w:name w:val="toc 6"/>
    <w:basedOn w:val="a"/>
    <w:next w:val="a"/>
    <w:autoRedefine/>
    <w:semiHidden/>
    <w:pPr>
      <w:ind w:left="1050"/>
      <w:jc w:val="left"/>
    </w:pPr>
    <w:rPr>
      <w:szCs w:val="21"/>
    </w:rPr>
  </w:style>
  <w:style w:type="paragraph" w:styleId="70">
    <w:name w:val="toc 7"/>
    <w:basedOn w:val="a"/>
    <w:next w:val="a"/>
    <w:autoRedefine/>
    <w:semiHidden/>
    <w:pPr>
      <w:ind w:left="1260"/>
      <w:jc w:val="left"/>
    </w:pPr>
    <w:rPr>
      <w:szCs w:val="21"/>
    </w:rPr>
  </w:style>
  <w:style w:type="paragraph" w:styleId="90">
    <w:name w:val="toc 9"/>
    <w:basedOn w:val="a"/>
    <w:next w:val="a"/>
    <w:autoRedefine/>
    <w:semiHidden/>
    <w:pPr>
      <w:ind w:left="1680"/>
      <w:jc w:val="left"/>
    </w:pPr>
    <w:rPr>
      <w:szCs w:val="21"/>
    </w:rPr>
  </w:style>
  <w:style w:type="paragraph" w:styleId="aa">
    <w:name w:val="Document Map"/>
    <w:basedOn w:val="a"/>
    <w:semiHidden/>
    <w:pPr>
      <w:shd w:val="clear" w:color="auto" w:fill="000080"/>
    </w:pPr>
  </w:style>
  <w:style w:type="paragraph" w:customStyle="1" w:styleId="Web">
    <w:name w:val="普通 (Web)"/>
    <w:basedOn w:val="a"/>
    <w:pPr>
      <w:widowControl/>
      <w:spacing w:before="100" w:beforeAutospacing="1" w:after="100" w:afterAutospacing="1"/>
      <w:jc w:val="left"/>
    </w:pPr>
    <w:rPr>
      <w:rFonts w:ascii="宋体" w:hAnsi="宋体"/>
      <w:kern w:val="0"/>
      <w:sz w:val="24"/>
    </w:rPr>
  </w:style>
  <w:style w:type="character" w:styleId="ab">
    <w:name w:val="Strong"/>
    <w:qFormat/>
    <w:rPr>
      <w:b/>
      <w:bCs/>
    </w:rPr>
  </w:style>
  <w:style w:type="paragraph" w:customStyle="1" w:styleId="BlockLabel">
    <w:name w:val="Block Label"/>
    <w:basedOn w:val="a"/>
    <w:next w:val="a"/>
    <w:pPr>
      <w:overflowPunct w:val="0"/>
      <w:autoSpaceDE w:val="0"/>
      <w:autoSpaceDN w:val="0"/>
      <w:adjustRightInd w:val="0"/>
      <w:spacing w:after="120"/>
      <w:jc w:val="left"/>
      <w:textAlignment w:val="baseline"/>
    </w:pPr>
    <w:rPr>
      <w:b/>
      <w:kern w:val="0"/>
      <w:sz w:val="22"/>
      <w:szCs w:val="20"/>
      <w:lang w:val="en-NZ"/>
    </w:rPr>
  </w:style>
  <w:style w:type="paragraph" w:customStyle="1" w:styleId="tablebody">
    <w:name w:val="tablebody"/>
    <w:basedOn w:val="a"/>
    <w:pPr>
      <w:widowControl/>
      <w:overflowPunct w:val="0"/>
      <w:autoSpaceDE w:val="0"/>
      <w:autoSpaceDN w:val="0"/>
      <w:adjustRightInd w:val="0"/>
      <w:spacing w:before="40" w:after="20" w:line="216" w:lineRule="auto"/>
      <w:jc w:val="left"/>
      <w:textAlignment w:val="baseline"/>
    </w:pPr>
    <w:rPr>
      <w:rFonts w:ascii="Gill Sans" w:hAnsi="Gill Sans"/>
      <w:kern w:val="0"/>
      <w:sz w:val="22"/>
      <w:szCs w:val="20"/>
      <w:lang w:val="en-GB"/>
    </w:rPr>
  </w:style>
  <w:style w:type="paragraph" w:customStyle="1" w:styleId="tablebodycentre">
    <w:name w:val="tablebodycentre"/>
    <w:basedOn w:val="tablebody"/>
    <w:pPr>
      <w:jc w:val="center"/>
    </w:pPr>
  </w:style>
  <w:style w:type="paragraph" w:customStyle="1" w:styleId="OutBox1">
    <w:name w:val="Out Box 1"/>
    <w:basedOn w:val="a"/>
    <w:pPr>
      <w:widowControl/>
      <w:overflowPunct w:val="0"/>
      <w:autoSpaceDE w:val="0"/>
      <w:autoSpaceDN w:val="0"/>
      <w:adjustRightInd w:val="0"/>
      <w:spacing w:before="120"/>
      <w:ind w:left="1170" w:right="86" w:hanging="450"/>
      <w:jc w:val="left"/>
      <w:textAlignment w:val="baseline"/>
    </w:pPr>
    <w:rPr>
      <w:rFonts w:ascii="Times" w:hAnsi="Times"/>
      <w:color w:val="000000"/>
      <w:kern w:val="0"/>
      <w:sz w:val="20"/>
      <w:szCs w:val="20"/>
    </w:rPr>
  </w:style>
  <w:style w:type="character" w:customStyle="1" w:styleId="ac">
    <w:name w:val="已访问的超链接"/>
    <w:rPr>
      <w:color w:val="800080"/>
      <w:u w:val="single"/>
    </w:rPr>
  </w:style>
  <w:style w:type="paragraph" w:styleId="22">
    <w:name w:val="Body Text Indent 2"/>
    <w:basedOn w:val="a"/>
    <w:pPr>
      <w:ind w:firstLineChars="200" w:firstLine="400"/>
    </w:pPr>
    <w:rPr>
      <w:rFonts w:ascii="宋体" w:hAnsi="宋体"/>
      <w:sz w:val="20"/>
      <w:szCs w:val="20"/>
    </w:rPr>
  </w:style>
  <w:style w:type="paragraph" w:styleId="ad">
    <w:name w:val="Body Text Indent"/>
    <w:basedOn w:val="a"/>
    <w:pPr>
      <w:spacing w:after="120"/>
      <w:ind w:leftChars="200" w:left="420"/>
    </w:pPr>
  </w:style>
  <w:style w:type="paragraph" w:styleId="ae">
    <w:name w:val="annotation text"/>
    <w:basedOn w:val="a"/>
    <w:link w:val="af"/>
    <w:semiHidden/>
    <w:pPr>
      <w:overflowPunct w:val="0"/>
      <w:autoSpaceDE w:val="0"/>
      <w:autoSpaceDN w:val="0"/>
      <w:adjustRightInd w:val="0"/>
      <w:spacing w:after="120"/>
      <w:jc w:val="left"/>
      <w:textAlignment w:val="baseline"/>
    </w:pPr>
    <w:rPr>
      <w:kern w:val="0"/>
      <w:sz w:val="20"/>
      <w:szCs w:val="20"/>
      <w:lang w:val="en-NZ"/>
    </w:rPr>
  </w:style>
  <w:style w:type="paragraph" w:styleId="32">
    <w:name w:val="Body Text Indent 3"/>
    <w:basedOn w:val="a"/>
    <w:pPr>
      <w:ind w:leftChars="200" w:left="420" w:firstLineChars="200" w:firstLine="420"/>
    </w:pPr>
    <w:rPr>
      <w:color w:val="FF0000"/>
      <w:szCs w:val="21"/>
    </w:rPr>
  </w:style>
  <w:style w:type="paragraph" w:styleId="af0">
    <w:name w:val="Balloon Text"/>
    <w:basedOn w:val="a"/>
    <w:semiHidden/>
    <w:rsid w:val="003F7623"/>
    <w:rPr>
      <w:sz w:val="18"/>
      <w:szCs w:val="18"/>
    </w:rPr>
  </w:style>
  <w:style w:type="table" w:styleId="af1">
    <w:name w:val="Table Grid"/>
    <w:basedOn w:val="a1"/>
    <w:rsid w:val="002C1FBE"/>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2">
    <w:name w:val="List Paragraph"/>
    <w:basedOn w:val="a"/>
    <w:uiPriority w:val="34"/>
    <w:qFormat/>
    <w:rsid w:val="00653BA5"/>
    <w:pPr>
      <w:widowControl/>
      <w:ind w:left="720" w:firstLine="360"/>
      <w:contextualSpacing/>
      <w:jc w:val="left"/>
    </w:pPr>
    <w:rPr>
      <w:rFonts w:ascii="Franklin Gothic Book" w:eastAsia="黑体" w:hAnsi="Franklin Gothic Book"/>
      <w:kern w:val="0"/>
      <w:sz w:val="22"/>
      <w:szCs w:val="22"/>
      <w:lang w:eastAsia="en-US" w:bidi="en-US"/>
    </w:rPr>
  </w:style>
  <w:style w:type="character" w:styleId="af3">
    <w:name w:val="annotation reference"/>
    <w:rsid w:val="00F3167D"/>
    <w:rPr>
      <w:sz w:val="21"/>
      <w:szCs w:val="21"/>
    </w:rPr>
  </w:style>
  <w:style w:type="paragraph" w:styleId="af4">
    <w:name w:val="annotation subject"/>
    <w:basedOn w:val="ae"/>
    <w:next w:val="ae"/>
    <w:link w:val="af5"/>
    <w:rsid w:val="00F3167D"/>
    <w:pPr>
      <w:overflowPunct/>
      <w:autoSpaceDE/>
      <w:autoSpaceDN/>
      <w:adjustRightInd/>
      <w:spacing w:after="0"/>
      <w:textAlignment w:val="auto"/>
    </w:pPr>
    <w:rPr>
      <w:b/>
      <w:bCs/>
      <w:kern w:val="2"/>
      <w:sz w:val="21"/>
      <w:szCs w:val="24"/>
      <w:lang w:val="en-US"/>
    </w:rPr>
  </w:style>
  <w:style w:type="character" w:customStyle="1" w:styleId="af">
    <w:name w:val="批注文字 字符"/>
    <w:link w:val="ae"/>
    <w:semiHidden/>
    <w:rsid w:val="00F3167D"/>
    <w:rPr>
      <w:lang w:val="en-NZ"/>
    </w:rPr>
  </w:style>
  <w:style w:type="character" w:customStyle="1" w:styleId="af5">
    <w:name w:val="批注主题 字符"/>
    <w:link w:val="af4"/>
    <w:rsid w:val="00F3167D"/>
    <w:rPr>
      <w:b/>
      <w:bCs/>
      <w:kern w:val="2"/>
      <w:sz w:val="21"/>
      <w:szCs w:val="24"/>
      <w:lang w:val="en-NZ"/>
    </w:rPr>
  </w:style>
  <w:style w:type="paragraph" w:styleId="af6">
    <w:name w:val="Date"/>
    <w:basedOn w:val="a"/>
    <w:next w:val="a"/>
    <w:link w:val="af7"/>
    <w:rsid w:val="0099598B"/>
    <w:pPr>
      <w:ind w:leftChars="2500" w:left="100"/>
    </w:pPr>
  </w:style>
  <w:style w:type="character" w:customStyle="1" w:styleId="af7">
    <w:name w:val="日期 字符"/>
    <w:link w:val="af6"/>
    <w:rsid w:val="0099598B"/>
    <w:rPr>
      <w:kern w:val="2"/>
      <w:sz w:val="21"/>
      <w:szCs w:val="24"/>
    </w:rPr>
  </w:style>
  <w:style w:type="character" w:customStyle="1" w:styleId="20">
    <w:name w:val="标题 2 字符"/>
    <w:basedOn w:val="a0"/>
    <w:link w:val="2"/>
    <w:rsid w:val="005F6896"/>
    <w:rPr>
      <w:rFonts w:ascii="Arial" w:hAnsi="Arial"/>
      <w:b/>
      <w:bCs/>
      <w:kern w:val="4"/>
      <w:sz w:val="24"/>
      <w:szCs w:val="32"/>
    </w:rPr>
  </w:style>
  <w:style w:type="character" w:customStyle="1" w:styleId="30">
    <w:name w:val="标题 3 字符"/>
    <w:basedOn w:val="a0"/>
    <w:link w:val="3"/>
    <w:rsid w:val="005F6896"/>
    <w:rPr>
      <w:rFonts w:ascii="Arial" w:hAnsi="Arial"/>
      <w:b/>
      <w:bCs/>
      <w:kern w:val="2"/>
      <w:sz w:val="21"/>
      <w:szCs w:val="32"/>
    </w:rPr>
  </w:style>
  <w:style w:type="character" w:customStyle="1" w:styleId="a4">
    <w:name w:val="页眉 字符"/>
    <w:basedOn w:val="a0"/>
    <w:link w:val="a3"/>
    <w:rsid w:val="000D3737"/>
    <w:rPr>
      <w:kern w:val="2"/>
      <w:sz w:val="18"/>
      <w:szCs w:val="18"/>
    </w:rPr>
  </w:style>
  <w:style w:type="character" w:customStyle="1" w:styleId="a6">
    <w:name w:val="页脚 字符"/>
    <w:basedOn w:val="a0"/>
    <w:link w:val="a5"/>
    <w:rsid w:val="000D3737"/>
    <w:rPr>
      <w:kern w:val="2"/>
      <w:sz w:val="18"/>
      <w:szCs w:val="18"/>
    </w:rPr>
  </w:style>
  <w:style w:type="paragraph" w:styleId="af8">
    <w:name w:val="Normal (Web)"/>
    <w:basedOn w:val="a"/>
    <w:rsid w:val="002D1BFC"/>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483330">
      <w:bodyDiv w:val="1"/>
      <w:marLeft w:val="0"/>
      <w:marRight w:val="0"/>
      <w:marTop w:val="0"/>
      <w:marBottom w:val="0"/>
      <w:divBdr>
        <w:top w:val="none" w:sz="0" w:space="0" w:color="auto"/>
        <w:left w:val="none" w:sz="0" w:space="0" w:color="auto"/>
        <w:bottom w:val="none" w:sz="0" w:space="0" w:color="auto"/>
        <w:right w:val="none" w:sz="0" w:space="0" w:color="auto"/>
      </w:divBdr>
    </w:div>
    <w:div w:id="10765826">
      <w:bodyDiv w:val="1"/>
      <w:marLeft w:val="0"/>
      <w:marRight w:val="0"/>
      <w:marTop w:val="0"/>
      <w:marBottom w:val="0"/>
      <w:divBdr>
        <w:top w:val="none" w:sz="0" w:space="0" w:color="auto"/>
        <w:left w:val="none" w:sz="0" w:space="0" w:color="auto"/>
        <w:bottom w:val="none" w:sz="0" w:space="0" w:color="auto"/>
        <w:right w:val="none" w:sz="0" w:space="0" w:color="auto"/>
      </w:divBdr>
    </w:div>
    <w:div w:id="101460840">
      <w:bodyDiv w:val="1"/>
      <w:marLeft w:val="0"/>
      <w:marRight w:val="0"/>
      <w:marTop w:val="0"/>
      <w:marBottom w:val="0"/>
      <w:divBdr>
        <w:top w:val="none" w:sz="0" w:space="0" w:color="auto"/>
        <w:left w:val="none" w:sz="0" w:space="0" w:color="auto"/>
        <w:bottom w:val="none" w:sz="0" w:space="0" w:color="auto"/>
        <w:right w:val="none" w:sz="0" w:space="0" w:color="auto"/>
      </w:divBdr>
    </w:div>
    <w:div w:id="135804954">
      <w:bodyDiv w:val="1"/>
      <w:marLeft w:val="0"/>
      <w:marRight w:val="0"/>
      <w:marTop w:val="0"/>
      <w:marBottom w:val="0"/>
      <w:divBdr>
        <w:top w:val="none" w:sz="0" w:space="0" w:color="auto"/>
        <w:left w:val="none" w:sz="0" w:space="0" w:color="auto"/>
        <w:bottom w:val="none" w:sz="0" w:space="0" w:color="auto"/>
        <w:right w:val="none" w:sz="0" w:space="0" w:color="auto"/>
      </w:divBdr>
    </w:div>
    <w:div w:id="140123155">
      <w:bodyDiv w:val="1"/>
      <w:marLeft w:val="0"/>
      <w:marRight w:val="0"/>
      <w:marTop w:val="0"/>
      <w:marBottom w:val="0"/>
      <w:divBdr>
        <w:top w:val="none" w:sz="0" w:space="0" w:color="auto"/>
        <w:left w:val="none" w:sz="0" w:space="0" w:color="auto"/>
        <w:bottom w:val="none" w:sz="0" w:space="0" w:color="auto"/>
        <w:right w:val="none" w:sz="0" w:space="0" w:color="auto"/>
      </w:divBdr>
    </w:div>
    <w:div w:id="144468293">
      <w:bodyDiv w:val="1"/>
      <w:marLeft w:val="0"/>
      <w:marRight w:val="0"/>
      <w:marTop w:val="0"/>
      <w:marBottom w:val="0"/>
      <w:divBdr>
        <w:top w:val="none" w:sz="0" w:space="0" w:color="auto"/>
        <w:left w:val="none" w:sz="0" w:space="0" w:color="auto"/>
        <w:bottom w:val="none" w:sz="0" w:space="0" w:color="auto"/>
        <w:right w:val="none" w:sz="0" w:space="0" w:color="auto"/>
      </w:divBdr>
    </w:div>
    <w:div w:id="241450096">
      <w:bodyDiv w:val="1"/>
      <w:marLeft w:val="0"/>
      <w:marRight w:val="0"/>
      <w:marTop w:val="0"/>
      <w:marBottom w:val="0"/>
      <w:divBdr>
        <w:top w:val="none" w:sz="0" w:space="0" w:color="auto"/>
        <w:left w:val="none" w:sz="0" w:space="0" w:color="auto"/>
        <w:bottom w:val="none" w:sz="0" w:space="0" w:color="auto"/>
        <w:right w:val="none" w:sz="0" w:space="0" w:color="auto"/>
      </w:divBdr>
    </w:div>
    <w:div w:id="389614691">
      <w:bodyDiv w:val="1"/>
      <w:marLeft w:val="0"/>
      <w:marRight w:val="0"/>
      <w:marTop w:val="0"/>
      <w:marBottom w:val="0"/>
      <w:divBdr>
        <w:top w:val="none" w:sz="0" w:space="0" w:color="auto"/>
        <w:left w:val="none" w:sz="0" w:space="0" w:color="auto"/>
        <w:bottom w:val="none" w:sz="0" w:space="0" w:color="auto"/>
        <w:right w:val="none" w:sz="0" w:space="0" w:color="auto"/>
      </w:divBdr>
    </w:div>
    <w:div w:id="413816130">
      <w:bodyDiv w:val="1"/>
      <w:marLeft w:val="0"/>
      <w:marRight w:val="0"/>
      <w:marTop w:val="0"/>
      <w:marBottom w:val="0"/>
      <w:divBdr>
        <w:top w:val="none" w:sz="0" w:space="0" w:color="auto"/>
        <w:left w:val="none" w:sz="0" w:space="0" w:color="auto"/>
        <w:bottom w:val="none" w:sz="0" w:space="0" w:color="auto"/>
        <w:right w:val="none" w:sz="0" w:space="0" w:color="auto"/>
      </w:divBdr>
    </w:div>
    <w:div w:id="446431639">
      <w:bodyDiv w:val="1"/>
      <w:marLeft w:val="0"/>
      <w:marRight w:val="0"/>
      <w:marTop w:val="0"/>
      <w:marBottom w:val="0"/>
      <w:divBdr>
        <w:top w:val="none" w:sz="0" w:space="0" w:color="auto"/>
        <w:left w:val="none" w:sz="0" w:space="0" w:color="auto"/>
        <w:bottom w:val="none" w:sz="0" w:space="0" w:color="auto"/>
        <w:right w:val="none" w:sz="0" w:space="0" w:color="auto"/>
      </w:divBdr>
    </w:div>
    <w:div w:id="504250625">
      <w:bodyDiv w:val="1"/>
      <w:marLeft w:val="0"/>
      <w:marRight w:val="0"/>
      <w:marTop w:val="0"/>
      <w:marBottom w:val="0"/>
      <w:divBdr>
        <w:top w:val="none" w:sz="0" w:space="0" w:color="auto"/>
        <w:left w:val="none" w:sz="0" w:space="0" w:color="auto"/>
        <w:bottom w:val="none" w:sz="0" w:space="0" w:color="auto"/>
        <w:right w:val="none" w:sz="0" w:space="0" w:color="auto"/>
      </w:divBdr>
    </w:div>
    <w:div w:id="556941711">
      <w:bodyDiv w:val="1"/>
      <w:marLeft w:val="0"/>
      <w:marRight w:val="0"/>
      <w:marTop w:val="0"/>
      <w:marBottom w:val="0"/>
      <w:divBdr>
        <w:top w:val="none" w:sz="0" w:space="0" w:color="auto"/>
        <w:left w:val="none" w:sz="0" w:space="0" w:color="auto"/>
        <w:bottom w:val="none" w:sz="0" w:space="0" w:color="auto"/>
        <w:right w:val="none" w:sz="0" w:space="0" w:color="auto"/>
      </w:divBdr>
    </w:div>
    <w:div w:id="574240079">
      <w:bodyDiv w:val="1"/>
      <w:marLeft w:val="0"/>
      <w:marRight w:val="0"/>
      <w:marTop w:val="0"/>
      <w:marBottom w:val="0"/>
      <w:divBdr>
        <w:top w:val="none" w:sz="0" w:space="0" w:color="auto"/>
        <w:left w:val="none" w:sz="0" w:space="0" w:color="auto"/>
        <w:bottom w:val="none" w:sz="0" w:space="0" w:color="auto"/>
        <w:right w:val="none" w:sz="0" w:space="0" w:color="auto"/>
      </w:divBdr>
    </w:div>
    <w:div w:id="609702897">
      <w:bodyDiv w:val="1"/>
      <w:marLeft w:val="0"/>
      <w:marRight w:val="0"/>
      <w:marTop w:val="0"/>
      <w:marBottom w:val="0"/>
      <w:divBdr>
        <w:top w:val="none" w:sz="0" w:space="0" w:color="auto"/>
        <w:left w:val="none" w:sz="0" w:space="0" w:color="auto"/>
        <w:bottom w:val="none" w:sz="0" w:space="0" w:color="auto"/>
        <w:right w:val="none" w:sz="0" w:space="0" w:color="auto"/>
      </w:divBdr>
    </w:div>
    <w:div w:id="647587434">
      <w:bodyDiv w:val="1"/>
      <w:marLeft w:val="0"/>
      <w:marRight w:val="0"/>
      <w:marTop w:val="0"/>
      <w:marBottom w:val="0"/>
      <w:divBdr>
        <w:top w:val="none" w:sz="0" w:space="0" w:color="auto"/>
        <w:left w:val="none" w:sz="0" w:space="0" w:color="auto"/>
        <w:bottom w:val="none" w:sz="0" w:space="0" w:color="auto"/>
        <w:right w:val="none" w:sz="0" w:space="0" w:color="auto"/>
      </w:divBdr>
    </w:div>
    <w:div w:id="758911459">
      <w:bodyDiv w:val="1"/>
      <w:marLeft w:val="0"/>
      <w:marRight w:val="0"/>
      <w:marTop w:val="0"/>
      <w:marBottom w:val="0"/>
      <w:divBdr>
        <w:top w:val="none" w:sz="0" w:space="0" w:color="auto"/>
        <w:left w:val="none" w:sz="0" w:space="0" w:color="auto"/>
        <w:bottom w:val="none" w:sz="0" w:space="0" w:color="auto"/>
        <w:right w:val="none" w:sz="0" w:space="0" w:color="auto"/>
      </w:divBdr>
    </w:div>
    <w:div w:id="799571294">
      <w:bodyDiv w:val="1"/>
      <w:marLeft w:val="0"/>
      <w:marRight w:val="0"/>
      <w:marTop w:val="0"/>
      <w:marBottom w:val="0"/>
      <w:divBdr>
        <w:top w:val="none" w:sz="0" w:space="0" w:color="auto"/>
        <w:left w:val="none" w:sz="0" w:space="0" w:color="auto"/>
        <w:bottom w:val="none" w:sz="0" w:space="0" w:color="auto"/>
        <w:right w:val="none" w:sz="0" w:space="0" w:color="auto"/>
      </w:divBdr>
    </w:div>
    <w:div w:id="851796836">
      <w:bodyDiv w:val="1"/>
      <w:marLeft w:val="0"/>
      <w:marRight w:val="0"/>
      <w:marTop w:val="0"/>
      <w:marBottom w:val="0"/>
      <w:divBdr>
        <w:top w:val="none" w:sz="0" w:space="0" w:color="auto"/>
        <w:left w:val="none" w:sz="0" w:space="0" w:color="auto"/>
        <w:bottom w:val="none" w:sz="0" w:space="0" w:color="auto"/>
        <w:right w:val="none" w:sz="0" w:space="0" w:color="auto"/>
      </w:divBdr>
    </w:div>
    <w:div w:id="853302186">
      <w:bodyDiv w:val="1"/>
      <w:marLeft w:val="0"/>
      <w:marRight w:val="0"/>
      <w:marTop w:val="0"/>
      <w:marBottom w:val="0"/>
      <w:divBdr>
        <w:top w:val="none" w:sz="0" w:space="0" w:color="auto"/>
        <w:left w:val="none" w:sz="0" w:space="0" w:color="auto"/>
        <w:bottom w:val="none" w:sz="0" w:space="0" w:color="auto"/>
        <w:right w:val="none" w:sz="0" w:space="0" w:color="auto"/>
      </w:divBdr>
    </w:div>
    <w:div w:id="894394186">
      <w:bodyDiv w:val="1"/>
      <w:marLeft w:val="0"/>
      <w:marRight w:val="0"/>
      <w:marTop w:val="0"/>
      <w:marBottom w:val="0"/>
      <w:divBdr>
        <w:top w:val="none" w:sz="0" w:space="0" w:color="auto"/>
        <w:left w:val="none" w:sz="0" w:space="0" w:color="auto"/>
        <w:bottom w:val="none" w:sz="0" w:space="0" w:color="auto"/>
        <w:right w:val="none" w:sz="0" w:space="0" w:color="auto"/>
      </w:divBdr>
    </w:div>
    <w:div w:id="916014183">
      <w:bodyDiv w:val="1"/>
      <w:marLeft w:val="0"/>
      <w:marRight w:val="0"/>
      <w:marTop w:val="0"/>
      <w:marBottom w:val="0"/>
      <w:divBdr>
        <w:top w:val="none" w:sz="0" w:space="0" w:color="auto"/>
        <w:left w:val="none" w:sz="0" w:space="0" w:color="auto"/>
        <w:bottom w:val="none" w:sz="0" w:space="0" w:color="auto"/>
        <w:right w:val="none" w:sz="0" w:space="0" w:color="auto"/>
      </w:divBdr>
    </w:div>
    <w:div w:id="1043403923">
      <w:bodyDiv w:val="1"/>
      <w:marLeft w:val="0"/>
      <w:marRight w:val="0"/>
      <w:marTop w:val="0"/>
      <w:marBottom w:val="0"/>
      <w:divBdr>
        <w:top w:val="none" w:sz="0" w:space="0" w:color="auto"/>
        <w:left w:val="none" w:sz="0" w:space="0" w:color="auto"/>
        <w:bottom w:val="none" w:sz="0" w:space="0" w:color="auto"/>
        <w:right w:val="none" w:sz="0" w:space="0" w:color="auto"/>
      </w:divBdr>
    </w:div>
    <w:div w:id="1135098710">
      <w:bodyDiv w:val="1"/>
      <w:marLeft w:val="0"/>
      <w:marRight w:val="0"/>
      <w:marTop w:val="0"/>
      <w:marBottom w:val="0"/>
      <w:divBdr>
        <w:top w:val="none" w:sz="0" w:space="0" w:color="auto"/>
        <w:left w:val="none" w:sz="0" w:space="0" w:color="auto"/>
        <w:bottom w:val="none" w:sz="0" w:space="0" w:color="auto"/>
        <w:right w:val="none" w:sz="0" w:space="0" w:color="auto"/>
      </w:divBdr>
    </w:div>
    <w:div w:id="1154105637">
      <w:bodyDiv w:val="1"/>
      <w:marLeft w:val="0"/>
      <w:marRight w:val="0"/>
      <w:marTop w:val="0"/>
      <w:marBottom w:val="0"/>
      <w:divBdr>
        <w:top w:val="none" w:sz="0" w:space="0" w:color="auto"/>
        <w:left w:val="none" w:sz="0" w:space="0" w:color="auto"/>
        <w:bottom w:val="none" w:sz="0" w:space="0" w:color="auto"/>
        <w:right w:val="none" w:sz="0" w:space="0" w:color="auto"/>
      </w:divBdr>
    </w:div>
    <w:div w:id="1198662581">
      <w:bodyDiv w:val="1"/>
      <w:marLeft w:val="0"/>
      <w:marRight w:val="0"/>
      <w:marTop w:val="0"/>
      <w:marBottom w:val="0"/>
      <w:divBdr>
        <w:top w:val="none" w:sz="0" w:space="0" w:color="auto"/>
        <w:left w:val="none" w:sz="0" w:space="0" w:color="auto"/>
        <w:bottom w:val="none" w:sz="0" w:space="0" w:color="auto"/>
        <w:right w:val="none" w:sz="0" w:space="0" w:color="auto"/>
      </w:divBdr>
    </w:div>
    <w:div w:id="1218861456">
      <w:bodyDiv w:val="1"/>
      <w:marLeft w:val="0"/>
      <w:marRight w:val="0"/>
      <w:marTop w:val="0"/>
      <w:marBottom w:val="0"/>
      <w:divBdr>
        <w:top w:val="none" w:sz="0" w:space="0" w:color="auto"/>
        <w:left w:val="none" w:sz="0" w:space="0" w:color="auto"/>
        <w:bottom w:val="none" w:sz="0" w:space="0" w:color="auto"/>
        <w:right w:val="none" w:sz="0" w:space="0" w:color="auto"/>
      </w:divBdr>
    </w:div>
    <w:div w:id="1224677966">
      <w:bodyDiv w:val="1"/>
      <w:marLeft w:val="0"/>
      <w:marRight w:val="0"/>
      <w:marTop w:val="0"/>
      <w:marBottom w:val="0"/>
      <w:divBdr>
        <w:top w:val="none" w:sz="0" w:space="0" w:color="auto"/>
        <w:left w:val="none" w:sz="0" w:space="0" w:color="auto"/>
        <w:bottom w:val="none" w:sz="0" w:space="0" w:color="auto"/>
        <w:right w:val="none" w:sz="0" w:space="0" w:color="auto"/>
      </w:divBdr>
    </w:div>
    <w:div w:id="1380399253">
      <w:bodyDiv w:val="1"/>
      <w:marLeft w:val="0"/>
      <w:marRight w:val="0"/>
      <w:marTop w:val="0"/>
      <w:marBottom w:val="0"/>
      <w:divBdr>
        <w:top w:val="none" w:sz="0" w:space="0" w:color="auto"/>
        <w:left w:val="none" w:sz="0" w:space="0" w:color="auto"/>
        <w:bottom w:val="none" w:sz="0" w:space="0" w:color="auto"/>
        <w:right w:val="none" w:sz="0" w:space="0" w:color="auto"/>
      </w:divBdr>
    </w:div>
    <w:div w:id="1401055805">
      <w:bodyDiv w:val="1"/>
      <w:marLeft w:val="0"/>
      <w:marRight w:val="0"/>
      <w:marTop w:val="0"/>
      <w:marBottom w:val="0"/>
      <w:divBdr>
        <w:top w:val="none" w:sz="0" w:space="0" w:color="auto"/>
        <w:left w:val="none" w:sz="0" w:space="0" w:color="auto"/>
        <w:bottom w:val="none" w:sz="0" w:space="0" w:color="auto"/>
        <w:right w:val="none" w:sz="0" w:space="0" w:color="auto"/>
      </w:divBdr>
    </w:div>
    <w:div w:id="1426614918">
      <w:bodyDiv w:val="1"/>
      <w:marLeft w:val="0"/>
      <w:marRight w:val="0"/>
      <w:marTop w:val="0"/>
      <w:marBottom w:val="0"/>
      <w:divBdr>
        <w:top w:val="none" w:sz="0" w:space="0" w:color="auto"/>
        <w:left w:val="none" w:sz="0" w:space="0" w:color="auto"/>
        <w:bottom w:val="none" w:sz="0" w:space="0" w:color="auto"/>
        <w:right w:val="none" w:sz="0" w:space="0" w:color="auto"/>
      </w:divBdr>
    </w:div>
    <w:div w:id="1505318280">
      <w:bodyDiv w:val="1"/>
      <w:marLeft w:val="0"/>
      <w:marRight w:val="0"/>
      <w:marTop w:val="0"/>
      <w:marBottom w:val="0"/>
      <w:divBdr>
        <w:top w:val="none" w:sz="0" w:space="0" w:color="auto"/>
        <w:left w:val="none" w:sz="0" w:space="0" w:color="auto"/>
        <w:bottom w:val="none" w:sz="0" w:space="0" w:color="auto"/>
        <w:right w:val="none" w:sz="0" w:space="0" w:color="auto"/>
      </w:divBdr>
    </w:div>
    <w:div w:id="1634677096">
      <w:bodyDiv w:val="1"/>
      <w:marLeft w:val="0"/>
      <w:marRight w:val="0"/>
      <w:marTop w:val="0"/>
      <w:marBottom w:val="0"/>
      <w:divBdr>
        <w:top w:val="none" w:sz="0" w:space="0" w:color="auto"/>
        <w:left w:val="none" w:sz="0" w:space="0" w:color="auto"/>
        <w:bottom w:val="none" w:sz="0" w:space="0" w:color="auto"/>
        <w:right w:val="none" w:sz="0" w:space="0" w:color="auto"/>
      </w:divBdr>
    </w:div>
    <w:div w:id="1715302351">
      <w:bodyDiv w:val="1"/>
      <w:marLeft w:val="0"/>
      <w:marRight w:val="0"/>
      <w:marTop w:val="0"/>
      <w:marBottom w:val="0"/>
      <w:divBdr>
        <w:top w:val="none" w:sz="0" w:space="0" w:color="auto"/>
        <w:left w:val="none" w:sz="0" w:space="0" w:color="auto"/>
        <w:bottom w:val="none" w:sz="0" w:space="0" w:color="auto"/>
        <w:right w:val="none" w:sz="0" w:space="0" w:color="auto"/>
      </w:divBdr>
    </w:div>
    <w:div w:id="1741978737">
      <w:bodyDiv w:val="1"/>
      <w:marLeft w:val="0"/>
      <w:marRight w:val="0"/>
      <w:marTop w:val="0"/>
      <w:marBottom w:val="0"/>
      <w:divBdr>
        <w:top w:val="none" w:sz="0" w:space="0" w:color="auto"/>
        <w:left w:val="none" w:sz="0" w:space="0" w:color="auto"/>
        <w:bottom w:val="none" w:sz="0" w:space="0" w:color="auto"/>
        <w:right w:val="none" w:sz="0" w:space="0" w:color="auto"/>
      </w:divBdr>
    </w:div>
    <w:div w:id="1756584750">
      <w:bodyDiv w:val="1"/>
      <w:marLeft w:val="0"/>
      <w:marRight w:val="0"/>
      <w:marTop w:val="0"/>
      <w:marBottom w:val="0"/>
      <w:divBdr>
        <w:top w:val="none" w:sz="0" w:space="0" w:color="auto"/>
        <w:left w:val="none" w:sz="0" w:space="0" w:color="auto"/>
        <w:bottom w:val="none" w:sz="0" w:space="0" w:color="auto"/>
        <w:right w:val="none" w:sz="0" w:space="0" w:color="auto"/>
      </w:divBdr>
    </w:div>
    <w:div w:id="1756900866">
      <w:bodyDiv w:val="1"/>
      <w:marLeft w:val="0"/>
      <w:marRight w:val="0"/>
      <w:marTop w:val="0"/>
      <w:marBottom w:val="0"/>
      <w:divBdr>
        <w:top w:val="none" w:sz="0" w:space="0" w:color="auto"/>
        <w:left w:val="none" w:sz="0" w:space="0" w:color="auto"/>
        <w:bottom w:val="none" w:sz="0" w:space="0" w:color="auto"/>
        <w:right w:val="none" w:sz="0" w:space="0" w:color="auto"/>
      </w:divBdr>
      <w:divsChild>
        <w:div w:id="2078821284">
          <w:marLeft w:val="0"/>
          <w:marRight w:val="0"/>
          <w:marTop w:val="0"/>
          <w:marBottom w:val="0"/>
          <w:divBdr>
            <w:top w:val="none" w:sz="0" w:space="0" w:color="auto"/>
            <w:left w:val="none" w:sz="0" w:space="0" w:color="auto"/>
            <w:bottom w:val="none" w:sz="0" w:space="0" w:color="auto"/>
            <w:right w:val="none" w:sz="0" w:space="0" w:color="auto"/>
          </w:divBdr>
        </w:div>
      </w:divsChild>
    </w:div>
    <w:div w:id="1758864663">
      <w:bodyDiv w:val="1"/>
      <w:marLeft w:val="0"/>
      <w:marRight w:val="0"/>
      <w:marTop w:val="0"/>
      <w:marBottom w:val="0"/>
      <w:divBdr>
        <w:top w:val="none" w:sz="0" w:space="0" w:color="auto"/>
        <w:left w:val="none" w:sz="0" w:space="0" w:color="auto"/>
        <w:bottom w:val="none" w:sz="0" w:space="0" w:color="auto"/>
        <w:right w:val="none" w:sz="0" w:space="0" w:color="auto"/>
      </w:divBdr>
    </w:div>
    <w:div w:id="1967348725">
      <w:bodyDiv w:val="1"/>
      <w:marLeft w:val="0"/>
      <w:marRight w:val="0"/>
      <w:marTop w:val="0"/>
      <w:marBottom w:val="0"/>
      <w:divBdr>
        <w:top w:val="none" w:sz="0" w:space="0" w:color="auto"/>
        <w:left w:val="none" w:sz="0" w:space="0" w:color="auto"/>
        <w:bottom w:val="none" w:sz="0" w:space="0" w:color="auto"/>
        <w:right w:val="none" w:sz="0" w:space="0" w:color="auto"/>
      </w:divBdr>
    </w:div>
    <w:div w:id="19931775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26" Type="http://schemas.microsoft.com/office/2018/08/relationships/commentsExtensible" Target="commentsExtensi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 Id="rId27" Type="http://schemas.microsoft.com/office/2016/09/relationships/commentsIds" Target="commentsIds.xml"/></Relationships>
</file>

<file path=word/_rels/settings.xml.rels><?xml version="1.0" encoding="UTF-8" standalone="yes"?>
<Relationships xmlns="http://schemas.openxmlformats.org/package/2006/relationships"><Relationship Id="rId1" Type="http://schemas.openxmlformats.org/officeDocument/2006/relationships/attachedTemplate" Target="file:///G:\&#24037;&#20316;&#22841;\&#22823;&#35805;II&#25991;&#26723;\&#22823;&#35805;&#35199;&#28216;2.5\&#22823;&#35805;2.5&#25991;&#26723;&#27169;&#29256;\&#31574;&#21010;&#31867;&#25991;&#26723;&#27169;&#26495;.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E248AEA-CAEE-400C-9EAA-95AD0FCE90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策划类文档模板.dot</Template>
  <TotalTime>3100</TotalTime>
  <Pages>19</Pages>
  <Words>1279</Words>
  <Characters>7294</Characters>
  <Application>Microsoft Office Word</Application>
  <DocSecurity>0</DocSecurity>
  <Lines>60</Lines>
  <Paragraphs>17</Paragraphs>
  <ScaleCrop>false</ScaleCrop>
  <Company/>
  <LinksUpToDate>false</LinksUpToDate>
  <CharactersWithSpaces>8556</CharactersWithSpaces>
  <SharedDoc>false</SharedDoc>
  <HLinks>
    <vt:vector size="60" baseType="variant">
      <vt:variant>
        <vt:i4>1245233</vt:i4>
      </vt:variant>
      <vt:variant>
        <vt:i4>56</vt:i4>
      </vt:variant>
      <vt:variant>
        <vt:i4>0</vt:i4>
      </vt:variant>
      <vt:variant>
        <vt:i4>5</vt:i4>
      </vt:variant>
      <vt:variant>
        <vt:lpwstr/>
      </vt:variant>
      <vt:variant>
        <vt:lpwstr>_Toc521959067</vt:lpwstr>
      </vt:variant>
      <vt:variant>
        <vt:i4>1245233</vt:i4>
      </vt:variant>
      <vt:variant>
        <vt:i4>50</vt:i4>
      </vt:variant>
      <vt:variant>
        <vt:i4>0</vt:i4>
      </vt:variant>
      <vt:variant>
        <vt:i4>5</vt:i4>
      </vt:variant>
      <vt:variant>
        <vt:lpwstr/>
      </vt:variant>
      <vt:variant>
        <vt:lpwstr>_Toc521959066</vt:lpwstr>
      </vt:variant>
      <vt:variant>
        <vt:i4>1245233</vt:i4>
      </vt:variant>
      <vt:variant>
        <vt:i4>44</vt:i4>
      </vt:variant>
      <vt:variant>
        <vt:i4>0</vt:i4>
      </vt:variant>
      <vt:variant>
        <vt:i4>5</vt:i4>
      </vt:variant>
      <vt:variant>
        <vt:lpwstr/>
      </vt:variant>
      <vt:variant>
        <vt:lpwstr>_Toc521959065</vt:lpwstr>
      </vt:variant>
      <vt:variant>
        <vt:i4>1245233</vt:i4>
      </vt:variant>
      <vt:variant>
        <vt:i4>38</vt:i4>
      </vt:variant>
      <vt:variant>
        <vt:i4>0</vt:i4>
      </vt:variant>
      <vt:variant>
        <vt:i4>5</vt:i4>
      </vt:variant>
      <vt:variant>
        <vt:lpwstr/>
      </vt:variant>
      <vt:variant>
        <vt:lpwstr>_Toc521959064</vt:lpwstr>
      </vt:variant>
      <vt:variant>
        <vt:i4>1245233</vt:i4>
      </vt:variant>
      <vt:variant>
        <vt:i4>32</vt:i4>
      </vt:variant>
      <vt:variant>
        <vt:i4>0</vt:i4>
      </vt:variant>
      <vt:variant>
        <vt:i4>5</vt:i4>
      </vt:variant>
      <vt:variant>
        <vt:lpwstr/>
      </vt:variant>
      <vt:variant>
        <vt:lpwstr>_Toc521959063</vt:lpwstr>
      </vt:variant>
      <vt:variant>
        <vt:i4>1245233</vt:i4>
      </vt:variant>
      <vt:variant>
        <vt:i4>26</vt:i4>
      </vt:variant>
      <vt:variant>
        <vt:i4>0</vt:i4>
      </vt:variant>
      <vt:variant>
        <vt:i4>5</vt:i4>
      </vt:variant>
      <vt:variant>
        <vt:lpwstr/>
      </vt:variant>
      <vt:variant>
        <vt:lpwstr>_Toc521959062</vt:lpwstr>
      </vt:variant>
      <vt:variant>
        <vt:i4>1245233</vt:i4>
      </vt:variant>
      <vt:variant>
        <vt:i4>20</vt:i4>
      </vt:variant>
      <vt:variant>
        <vt:i4>0</vt:i4>
      </vt:variant>
      <vt:variant>
        <vt:i4>5</vt:i4>
      </vt:variant>
      <vt:variant>
        <vt:lpwstr/>
      </vt:variant>
      <vt:variant>
        <vt:lpwstr>_Toc521959061</vt:lpwstr>
      </vt:variant>
      <vt:variant>
        <vt:i4>1245233</vt:i4>
      </vt:variant>
      <vt:variant>
        <vt:i4>14</vt:i4>
      </vt:variant>
      <vt:variant>
        <vt:i4>0</vt:i4>
      </vt:variant>
      <vt:variant>
        <vt:i4>5</vt:i4>
      </vt:variant>
      <vt:variant>
        <vt:lpwstr/>
      </vt:variant>
      <vt:variant>
        <vt:lpwstr>_Toc521959060</vt:lpwstr>
      </vt:variant>
      <vt:variant>
        <vt:i4>1048625</vt:i4>
      </vt:variant>
      <vt:variant>
        <vt:i4>8</vt:i4>
      </vt:variant>
      <vt:variant>
        <vt:i4>0</vt:i4>
      </vt:variant>
      <vt:variant>
        <vt:i4>5</vt:i4>
      </vt:variant>
      <vt:variant>
        <vt:lpwstr/>
      </vt:variant>
      <vt:variant>
        <vt:lpwstr>_Toc521959059</vt:lpwstr>
      </vt:variant>
      <vt:variant>
        <vt:i4>1048625</vt:i4>
      </vt:variant>
      <vt:variant>
        <vt:i4>2</vt:i4>
      </vt:variant>
      <vt:variant>
        <vt:i4>0</vt:i4>
      </vt:variant>
      <vt:variant>
        <vt:i4>5</vt:i4>
      </vt:variant>
      <vt:variant>
        <vt:lpwstr/>
      </vt:variant>
      <vt:variant>
        <vt:lpwstr>_Toc521959058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李雨飞</cp:lastModifiedBy>
  <cp:revision>13</cp:revision>
  <dcterms:created xsi:type="dcterms:W3CDTF">2022-07-20T07:53:00Z</dcterms:created>
  <dcterms:modified xsi:type="dcterms:W3CDTF">2022-11-17T13:38:00Z</dcterms:modified>
</cp:coreProperties>
</file>